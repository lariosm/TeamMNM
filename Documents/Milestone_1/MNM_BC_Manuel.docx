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406" w:rsidRDefault="0089016F">
      <w:bookmarkStart w:id="0" w:name="_MacBuGuideStaticData_15800H"/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825073" behindDoc="0" locked="0" layoutInCell="1" allowOverlap="1" wp14:anchorId="576FDE7A" wp14:editId="79B6CF46">
                <wp:simplePos x="0" y="0"/>
                <wp:positionH relativeFrom="page">
                  <wp:posOffset>5925185</wp:posOffset>
                </wp:positionH>
                <wp:positionV relativeFrom="page">
                  <wp:posOffset>2321560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26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Pr="00AB3ACC" w:rsidRDefault="0089016F" w:rsidP="0089016F">
                            <w:pPr>
                              <w:pStyle w:val="ContactDetails"/>
                            </w:pPr>
                            <w:r>
                              <w:t>Email: mlarios12@wou.edu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4" o:spid="_x0000_s1026" type="#_x0000_t202" style="position:absolute;margin-left:466.55pt;margin-top:182.8pt;width:86.4pt;height:86.55pt;z-index:2518250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" filled="f" stroked="f">
                <v:textbox inset="0,0,0,0">
                  <w:txbxContent>
                    <w:p w:rsidR="0089016F" w:rsidRDefault="0089016F" w:rsidP="0089016F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Pr="00AB3ACC" w:rsidRDefault="0089016F" w:rsidP="0089016F">
                      <w:pPr>
                        <w:pStyle w:val="ContactDetails"/>
                      </w:pPr>
                      <w:r>
                        <w:t>Email: mlarios12@wou.edu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025" behindDoc="0" locked="0" layoutInCell="1" allowOverlap="1" wp14:anchorId="63F7F532" wp14:editId="3A8664B1">
                <wp:simplePos x="0" y="0"/>
                <wp:positionH relativeFrom="page">
                  <wp:posOffset>2724785</wp:posOffset>
                </wp:positionH>
                <wp:positionV relativeFrom="page">
                  <wp:posOffset>2321560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21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Pr="00AB3ACC" w:rsidRDefault="0089016F" w:rsidP="00D82BB3">
                            <w:pPr>
                              <w:pStyle w:val="ContactDetails"/>
                            </w:pPr>
                            <w:r>
                              <w:t>Email: mlarios12</w:t>
                            </w:r>
                            <w:r w:rsidR="00D82BB3">
                              <w:t>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4.55pt;margin-top:182.8pt;width:86.4pt;height:86.55pt;z-index:2518230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P5cOwCAAB3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" filled="f" stroked="f">
                <v:textbox inset="0,0,0,0">
                  <w:txbxContent>
                    <w:p w:rsidR="00D82BB3" w:rsidRDefault="00D82BB3" w:rsidP="00D82BB3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Pr="00AB3ACC" w:rsidRDefault="0089016F" w:rsidP="00D82BB3">
                      <w:pPr>
                        <w:pStyle w:val="ContactDetails"/>
                      </w:pPr>
                      <w:r>
                        <w:t>Email: mlarios12</w:t>
                      </w:r>
                      <w:r w:rsidR="00D82BB3">
                        <w:t>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361" behindDoc="0" locked="0" layoutInCell="1" allowOverlap="1" wp14:anchorId="50D1B8DC" wp14:editId="18ADB29B">
                <wp:simplePos x="0" y="0"/>
                <wp:positionH relativeFrom="page">
                  <wp:posOffset>2724785</wp:posOffset>
                </wp:positionH>
                <wp:positionV relativeFrom="page">
                  <wp:posOffset>508000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32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Pr="00AB3ACC" w:rsidRDefault="0089016F" w:rsidP="0089016F">
                            <w:pPr>
                              <w:pStyle w:val="ContactDetails"/>
                            </w:pPr>
                            <w:r>
                              <w:t>Email: mlarios12@wou.edu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4.55pt;margin-top:40pt;width:86.4pt;height:86.55pt;z-index:2518373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Tgi+sCAAB2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" filled="f" stroked="f">
                <v:textbox inset="0,0,0,0">
                  <w:txbxContent>
                    <w:p w:rsidR="0089016F" w:rsidRDefault="0089016F" w:rsidP="0089016F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Pr="00AB3ACC" w:rsidRDefault="0089016F" w:rsidP="0089016F">
                      <w:pPr>
                        <w:pStyle w:val="ContactDetails"/>
                      </w:pPr>
                      <w:r>
                        <w:t>Email: mlarios12@wou.edu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833" behindDoc="0" locked="0" layoutInCell="1" allowOverlap="1" wp14:anchorId="5AA9A040" wp14:editId="38759D14">
                <wp:simplePos x="0" y="0"/>
                <wp:positionH relativeFrom="page">
                  <wp:posOffset>5925185</wp:posOffset>
                </wp:positionH>
                <wp:positionV relativeFrom="page">
                  <wp:posOffset>5981065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1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Pr="00AB3ACC" w:rsidRDefault="0089016F" w:rsidP="00D82BB3">
                            <w:pPr>
                              <w:pStyle w:val="ContactDetails"/>
                            </w:pPr>
                            <w:r>
                              <w:t>Email: mlarios12</w:t>
                            </w:r>
                            <w:r w:rsidR="00D82BB3">
                              <w:t>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66.55pt;margin-top:470.95pt;width:86.4pt;height:86.55pt;z-index:2518148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9iFesCAAB2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" filled="f" stroked="f">
                <v:textbox inset="0,0,0,0">
                  <w:txbxContent>
                    <w:p w:rsidR="00D82BB3" w:rsidRDefault="00D82BB3" w:rsidP="00D82BB3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Pr="00AB3ACC" w:rsidRDefault="0089016F" w:rsidP="00D82BB3">
                      <w:pPr>
                        <w:pStyle w:val="ContactDetails"/>
                      </w:pPr>
                      <w:r>
                        <w:t>Email: mlarios12</w:t>
                      </w:r>
                      <w:r w:rsidR="00D82BB3">
                        <w:t>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265" behindDoc="0" locked="0" layoutInCell="1" allowOverlap="1" wp14:anchorId="1317DC57" wp14:editId="156CA171">
                <wp:simplePos x="0" y="0"/>
                <wp:positionH relativeFrom="page">
                  <wp:posOffset>5925185</wp:posOffset>
                </wp:positionH>
                <wp:positionV relativeFrom="page">
                  <wp:posOffset>7818120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30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Pr="00AB3ACC" w:rsidRDefault="0089016F" w:rsidP="0089016F">
                            <w:pPr>
                              <w:pStyle w:val="ContactDetails"/>
                            </w:pPr>
                            <w:r>
                              <w:t>Email: mlarios12@wou.edu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66.55pt;margin-top:615.6pt;width:86.4pt;height:86.55pt;z-index:251833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+ty+sCAAB3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" filled="f" stroked="f">
                <v:textbox inset="0,0,0,0">
                  <w:txbxContent>
                    <w:p w:rsidR="0089016F" w:rsidRDefault="0089016F" w:rsidP="0089016F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Pr="00AB3ACC" w:rsidRDefault="0089016F" w:rsidP="0089016F">
                      <w:pPr>
                        <w:pStyle w:val="ContactDetails"/>
                      </w:pPr>
                      <w:r>
                        <w:t>Email: mlarios12@wou.edu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13" behindDoc="0" locked="0" layoutInCell="1" allowOverlap="1" wp14:anchorId="037A297F" wp14:editId="00969E85">
                <wp:simplePos x="0" y="0"/>
                <wp:positionH relativeFrom="page">
                  <wp:posOffset>2724785</wp:posOffset>
                </wp:positionH>
                <wp:positionV relativeFrom="page">
                  <wp:posOffset>7818120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31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Pr="00AB3ACC" w:rsidRDefault="0089016F" w:rsidP="0089016F">
                            <w:pPr>
                              <w:pStyle w:val="ContactDetails"/>
                            </w:pPr>
                            <w:r>
                              <w:t>Email: mlarios12@wou.edu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4.55pt;margin-top:615.6pt;width:86.4pt;height:86.55pt;z-index:2518353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10oOsCAAB2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" filled="f" stroked="f">
                <v:textbox inset="0,0,0,0">
                  <w:txbxContent>
                    <w:p w:rsidR="0089016F" w:rsidRDefault="0089016F" w:rsidP="0089016F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Pr="00AB3ACC" w:rsidRDefault="0089016F" w:rsidP="0089016F">
                      <w:pPr>
                        <w:pStyle w:val="ContactDetails"/>
                      </w:pPr>
                      <w:r>
                        <w:t>Email: mlarios12@wou.edu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17" behindDoc="0" locked="0" layoutInCell="1" allowOverlap="1" wp14:anchorId="2D4BFC54" wp14:editId="571BFC34">
                <wp:simplePos x="0" y="0"/>
                <wp:positionH relativeFrom="page">
                  <wp:posOffset>2724785</wp:posOffset>
                </wp:positionH>
                <wp:positionV relativeFrom="page">
                  <wp:posOffset>5985510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29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Pr="00AB3ACC" w:rsidRDefault="0089016F" w:rsidP="0089016F">
                            <w:pPr>
                              <w:pStyle w:val="ContactDetails"/>
                            </w:pPr>
                            <w:r>
                              <w:t>Email: mlarios12@wou.edu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14.55pt;margin-top:471.3pt;width:86.4pt;height:86.55pt;z-index:251831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78vOsCAAB2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" filled="f" stroked="f">
                <v:textbox inset="0,0,0,0">
                  <w:txbxContent>
                    <w:p w:rsidR="0089016F" w:rsidRDefault="0089016F" w:rsidP="0089016F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Pr="00AB3ACC" w:rsidRDefault="0089016F" w:rsidP="0089016F">
                      <w:pPr>
                        <w:pStyle w:val="ContactDetails"/>
                      </w:pPr>
                      <w:r>
                        <w:t>Email: mlarios12@wou.edu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169" behindDoc="0" locked="0" layoutInCell="1" allowOverlap="1" wp14:anchorId="67A74C7D" wp14:editId="182E47A8">
                <wp:simplePos x="0" y="0"/>
                <wp:positionH relativeFrom="page">
                  <wp:posOffset>5925185</wp:posOffset>
                </wp:positionH>
                <wp:positionV relativeFrom="page">
                  <wp:posOffset>4155440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28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Pr="00AB3ACC" w:rsidRDefault="0089016F" w:rsidP="0089016F">
                            <w:pPr>
                              <w:pStyle w:val="ContactDetails"/>
                            </w:pPr>
                            <w:r>
                              <w:t>Email: mlarios12@wou.edu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66.55pt;margin-top:327.2pt;width:86.4pt;height:86.55pt;z-index:2518291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G+besCAAB3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" filled="f" stroked="f">
                <v:textbox inset="0,0,0,0">
                  <w:txbxContent>
                    <w:p w:rsidR="0089016F" w:rsidRDefault="0089016F" w:rsidP="0089016F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Pr="00AB3ACC" w:rsidRDefault="0089016F" w:rsidP="0089016F">
                      <w:pPr>
                        <w:pStyle w:val="ContactDetails"/>
                      </w:pPr>
                      <w:r>
                        <w:t>Email: mlarios12@wou.edu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121" behindDoc="0" locked="0" layoutInCell="1" allowOverlap="1" wp14:anchorId="427FAF41" wp14:editId="3773256F">
                <wp:simplePos x="0" y="0"/>
                <wp:positionH relativeFrom="page">
                  <wp:posOffset>2724785</wp:posOffset>
                </wp:positionH>
                <wp:positionV relativeFrom="page">
                  <wp:posOffset>4175760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2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Default="0089016F" w:rsidP="0089016F">
                            <w:pPr>
                              <w:pStyle w:val="ContactDetails"/>
                            </w:pPr>
                          </w:p>
                          <w:p w:rsidR="0089016F" w:rsidRPr="00AB3ACC" w:rsidRDefault="0089016F" w:rsidP="0089016F">
                            <w:pPr>
                              <w:pStyle w:val="ContactDetails"/>
                            </w:pPr>
                            <w:r>
                              <w:t>Email: mlarios12@wou.edu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14.55pt;margin-top:328.8pt;width:86.4pt;height:86.55pt;z-index:2518271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rHnewCAAB3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" filled="f" stroked="f">
                <v:textbox inset="0,0,0,0">
                  <w:txbxContent>
                    <w:p w:rsidR="0089016F" w:rsidRDefault="0089016F" w:rsidP="0089016F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Default="0089016F" w:rsidP="0089016F">
                      <w:pPr>
                        <w:pStyle w:val="ContactDetails"/>
                      </w:pPr>
                    </w:p>
                    <w:p w:rsidR="0089016F" w:rsidRPr="00AB3ACC" w:rsidRDefault="0089016F" w:rsidP="0089016F">
                      <w:pPr>
                        <w:pStyle w:val="ContactDetails"/>
                      </w:pPr>
                      <w:r>
                        <w:t>Email: mlarios12@wou.edu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w:drawing>
          <wp:anchor distT="0" distB="0" distL="114300" distR="114300" simplePos="0" relativeHeight="251768753" behindDoc="0" locked="0" layoutInCell="1" allowOverlap="1" wp14:anchorId="66C14B89" wp14:editId="207BB48B">
            <wp:simplePos x="0" y="0"/>
            <wp:positionH relativeFrom="page">
              <wp:posOffset>3930650</wp:posOffset>
            </wp:positionH>
            <wp:positionV relativeFrom="page">
              <wp:posOffset>497205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86" name="Picture 286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734015" behindDoc="0" locked="0" layoutInCell="1" allowOverlap="1" wp14:anchorId="44C9EFF1" wp14:editId="1206DA47">
                <wp:simplePos x="0" y="0"/>
                <wp:positionH relativeFrom="page">
                  <wp:posOffset>5925185</wp:posOffset>
                </wp:positionH>
                <wp:positionV relativeFrom="page">
                  <wp:posOffset>488315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188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400A20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D82BB3" w:rsidRDefault="00D82BB3" w:rsidP="00400A20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D82BB3" w:rsidRDefault="00D82BB3" w:rsidP="00400A20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D82BB3" w:rsidRDefault="00D82BB3" w:rsidP="00400A20">
                            <w:pPr>
                              <w:pStyle w:val="ContactDetails"/>
                            </w:pPr>
                          </w:p>
                          <w:p w:rsidR="00D82BB3" w:rsidRDefault="00D82BB3" w:rsidP="00400A20">
                            <w:pPr>
                              <w:pStyle w:val="ContactDetails"/>
                            </w:pPr>
                          </w:p>
                          <w:p w:rsidR="00D82BB3" w:rsidRDefault="00D82BB3" w:rsidP="00400A20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D82BB3" w:rsidRDefault="00D82BB3" w:rsidP="00400A20">
                            <w:pPr>
                              <w:pStyle w:val="ContactDetails"/>
                            </w:pPr>
                          </w:p>
                          <w:p w:rsidR="00D82BB3" w:rsidRDefault="00D82BB3" w:rsidP="00400A20">
                            <w:pPr>
                              <w:pStyle w:val="ContactDetails"/>
                            </w:pPr>
                          </w:p>
                          <w:p w:rsidR="00D82BB3" w:rsidRPr="00AB3ACC" w:rsidRDefault="00D82BB3" w:rsidP="00400A20">
                            <w:pPr>
                              <w:pStyle w:val="ContactDetails"/>
                            </w:pPr>
                            <w:r>
                              <w:t>Email</w:t>
                            </w:r>
                            <w:r w:rsidR="0089016F">
                              <w:t>: mlarios12</w:t>
                            </w:r>
                            <w:r>
                              <w:t>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66.55pt;margin-top:38.45pt;width:86.4pt;height:86.55pt;z-index:2517340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" filled="f" stroked="f">
                <v:textbox inset="0,0,0,0">
                  <w:txbxContent>
                    <w:p w:rsidR="00D82BB3" w:rsidRDefault="00D82BB3" w:rsidP="00400A20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D82BB3" w:rsidRDefault="00D82BB3" w:rsidP="00400A20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D82BB3" w:rsidRDefault="00D82BB3" w:rsidP="00400A20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D82BB3" w:rsidRDefault="00D82BB3" w:rsidP="00400A20">
                      <w:pPr>
                        <w:pStyle w:val="ContactDetails"/>
                      </w:pPr>
                    </w:p>
                    <w:p w:rsidR="00D82BB3" w:rsidRDefault="00D82BB3" w:rsidP="00400A20">
                      <w:pPr>
                        <w:pStyle w:val="ContactDetails"/>
                      </w:pPr>
                    </w:p>
                    <w:p w:rsidR="00D82BB3" w:rsidRDefault="00D82BB3" w:rsidP="00400A20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D82BB3" w:rsidRDefault="00D82BB3" w:rsidP="00400A20">
                      <w:pPr>
                        <w:pStyle w:val="ContactDetails"/>
                      </w:pPr>
                    </w:p>
                    <w:p w:rsidR="00D82BB3" w:rsidRDefault="00D82BB3" w:rsidP="00400A20">
                      <w:pPr>
                        <w:pStyle w:val="ContactDetails"/>
                      </w:pPr>
                    </w:p>
                    <w:p w:rsidR="00D82BB3" w:rsidRPr="00AB3ACC" w:rsidRDefault="00D82BB3" w:rsidP="00400A20">
                      <w:pPr>
                        <w:pStyle w:val="ContactDetails"/>
                      </w:pPr>
                      <w:r>
                        <w:t>Email</w:t>
                      </w:r>
                      <w:r w:rsidR="0089016F">
                        <w:t>: mlarios12</w:t>
                      </w:r>
                      <w:r>
                        <w:t>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812785" behindDoc="0" locked="0" layoutInCell="1" allowOverlap="1" wp14:anchorId="2BF09496" wp14:editId="4780FA36">
                <wp:simplePos x="0" y="0"/>
                <wp:positionH relativeFrom="page">
                  <wp:posOffset>3927475</wp:posOffset>
                </wp:positionH>
                <wp:positionV relativeFrom="page">
                  <wp:posOffset>9301480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16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D82BB3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36" type="#_x0000_t202" style="position:absolute;margin-left:309.25pt;margin-top:732.4pt;width:147.6pt;height:14.4pt;z-index:2518127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" filled="f" stroked="f">
                <v:textbox inset="0,0,0,0">
                  <w:txbxContent>
                    <w:p w:rsidR="00D82BB3" w:rsidRDefault="00D82BB3" w:rsidP="00D82BB3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811761" behindDoc="0" locked="0" layoutInCell="1" allowOverlap="1" wp14:anchorId="3A0BBA8A" wp14:editId="6F002090">
                <wp:simplePos x="0" y="0"/>
                <wp:positionH relativeFrom="page">
                  <wp:posOffset>3886200</wp:posOffset>
                </wp:positionH>
                <wp:positionV relativeFrom="page">
                  <wp:posOffset>9118600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89016F" w:rsidP="00D82BB3">
                            <w:pPr>
                              <w:pStyle w:val="Name"/>
                            </w:pPr>
                            <w:r>
                              <w:t xml:space="preserve">Manuel </w:t>
                            </w:r>
                            <w:proofErr w:type="spellStart"/>
                            <w:r>
                              <w:t>Larios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margin-left:306pt;margin-top:718pt;width:154pt;height:14.4pt;z-index:2518117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" filled="f" stroked="f">
                <v:textbox inset="0,0,0,0">
                  <w:txbxContent>
                    <w:p w:rsidR="00D82BB3" w:rsidRDefault="0089016F" w:rsidP="00D82BB3">
                      <w:pPr>
                        <w:pStyle w:val="Name"/>
                      </w:pPr>
                      <w:r>
                        <w:t xml:space="preserve">Manuel </w:t>
                      </w:r>
                      <w:proofErr w:type="spellStart"/>
                      <w:r>
                        <w:t>Larios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809713" behindDoc="0" locked="0" layoutInCell="1" allowOverlap="1" wp14:anchorId="72EE2BBF" wp14:editId="36112CE8">
                <wp:simplePos x="0" y="0"/>
                <wp:positionH relativeFrom="page">
                  <wp:posOffset>724535</wp:posOffset>
                </wp:positionH>
                <wp:positionV relativeFrom="page">
                  <wp:posOffset>9291320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14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7.05pt;margin-top:731.6pt;width:147.6pt;height:14.4pt;z-index:2518097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" filled="f" stroked="f">
                <v:textbox inset="0,0,0,0">
                  <w:txbxContent>
                    <w:p w:rsidR="00D82BB3" w:rsidRDefault="00D82BB3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808689" behindDoc="0" locked="0" layoutInCell="1" allowOverlap="1" wp14:anchorId="4BF4971F" wp14:editId="01566E1C">
                <wp:simplePos x="0" y="0"/>
                <wp:positionH relativeFrom="page">
                  <wp:posOffset>683260</wp:posOffset>
                </wp:positionH>
                <wp:positionV relativeFrom="page">
                  <wp:posOffset>9108440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89016F" w:rsidP="00237DA9">
                            <w:pPr>
                              <w:pStyle w:val="Name"/>
                            </w:pPr>
                            <w:r>
                              <w:t xml:space="preserve">Manuel </w:t>
                            </w:r>
                            <w:proofErr w:type="spellStart"/>
                            <w:r>
                              <w:t>Larios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3.8pt;margin-top:717.2pt;width:154pt;height:14.4pt;z-index:2518086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" filled="f" stroked="f">
                <v:textbox inset="0,0,0,0">
                  <w:txbxContent>
                    <w:p w:rsidR="00D82BB3" w:rsidRDefault="0089016F" w:rsidP="00237DA9">
                      <w:pPr>
                        <w:pStyle w:val="Name"/>
                      </w:pPr>
                      <w:r>
                        <w:t xml:space="preserve">Manuel </w:t>
                      </w:r>
                      <w:proofErr w:type="spellStart"/>
                      <w:r>
                        <w:t>Larios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806641" behindDoc="0" locked="0" layoutInCell="1" allowOverlap="1" wp14:anchorId="6BCAE696" wp14:editId="61FCEE18">
                <wp:simplePos x="0" y="0"/>
                <wp:positionH relativeFrom="page">
                  <wp:posOffset>3937635</wp:posOffset>
                </wp:positionH>
                <wp:positionV relativeFrom="page">
                  <wp:posOffset>7459980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12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10.05pt;margin-top:587.4pt;width:147.6pt;height:14.4pt;z-index:2518066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" filled="f" stroked="f">
                <v:textbox inset="0,0,0,0">
                  <w:txbxContent>
                    <w:p w:rsidR="00D82BB3" w:rsidRDefault="00D82BB3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805617" behindDoc="0" locked="0" layoutInCell="1" allowOverlap="1" wp14:anchorId="3F46FFC9" wp14:editId="21CF9F88">
                <wp:simplePos x="0" y="0"/>
                <wp:positionH relativeFrom="page">
                  <wp:posOffset>3896360</wp:posOffset>
                </wp:positionH>
                <wp:positionV relativeFrom="page">
                  <wp:posOffset>7277100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89016F" w:rsidP="00237DA9">
                            <w:pPr>
                              <w:pStyle w:val="Name"/>
                            </w:pPr>
                            <w:r>
                              <w:t xml:space="preserve">Manuel </w:t>
                            </w:r>
                            <w:proofErr w:type="spellStart"/>
                            <w:r>
                              <w:t>Larios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06.8pt;margin-top:573pt;width:154pt;height:14.4pt;z-index:2518056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" filled="f" stroked="f">
                <v:textbox inset="0,0,0,0">
                  <w:txbxContent>
                    <w:p w:rsidR="00D82BB3" w:rsidRDefault="0089016F" w:rsidP="00237DA9">
                      <w:pPr>
                        <w:pStyle w:val="Name"/>
                      </w:pPr>
                      <w:r>
                        <w:t xml:space="preserve">Manuel </w:t>
                      </w:r>
                      <w:proofErr w:type="spellStart"/>
                      <w:r>
                        <w:t>Larios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802545" behindDoc="0" locked="0" layoutInCell="1" allowOverlap="1" wp14:anchorId="3527F242" wp14:editId="58859D40">
                <wp:simplePos x="0" y="0"/>
                <wp:positionH relativeFrom="page">
                  <wp:posOffset>683260</wp:posOffset>
                </wp:positionH>
                <wp:positionV relativeFrom="page">
                  <wp:posOffset>7279640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0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89016F" w:rsidP="00237DA9">
                            <w:pPr>
                              <w:pStyle w:val="Name"/>
                            </w:pPr>
                            <w:r>
                              <w:t xml:space="preserve">Manuel </w:t>
                            </w:r>
                            <w:proofErr w:type="spellStart"/>
                            <w:r>
                              <w:t>Larios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53.8pt;margin-top:573.2pt;width:154pt;height:14.4pt;z-index:2518025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" filled="f" stroked="f">
                <v:textbox inset="0,0,0,0">
                  <w:txbxContent>
                    <w:p w:rsidR="00D82BB3" w:rsidRDefault="0089016F" w:rsidP="00237DA9">
                      <w:pPr>
                        <w:pStyle w:val="Name"/>
                      </w:pPr>
                      <w:r>
                        <w:t xml:space="preserve">Manuel </w:t>
                      </w:r>
                      <w:proofErr w:type="spellStart"/>
                      <w:r>
                        <w:t>Larios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803569" behindDoc="0" locked="0" layoutInCell="1" allowOverlap="1" wp14:anchorId="18EE80D6" wp14:editId="10D14A64">
                <wp:simplePos x="0" y="0"/>
                <wp:positionH relativeFrom="page">
                  <wp:posOffset>724535</wp:posOffset>
                </wp:positionH>
                <wp:positionV relativeFrom="page">
                  <wp:posOffset>7462520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1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7.05pt;margin-top:587.6pt;width:147.6pt;height:14.4pt;z-index:2518035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" filled="f" stroked="f">
                <v:textbox inset="0,0,0,0">
                  <w:txbxContent>
                    <w:p w:rsidR="00D82BB3" w:rsidRDefault="00D82BB3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800497" behindDoc="0" locked="0" layoutInCell="1" allowOverlap="1" wp14:anchorId="481F9E18" wp14:editId="0000C84D">
                <wp:simplePos x="0" y="0"/>
                <wp:positionH relativeFrom="page">
                  <wp:posOffset>3935095</wp:posOffset>
                </wp:positionH>
                <wp:positionV relativeFrom="page">
                  <wp:posOffset>5636260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0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09.85pt;margin-top:443.8pt;width:147.6pt;height:14.4pt;z-index:25180049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" filled="f" stroked="f">
                <v:textbox inset="0,0,0,0">
                  <w:txbxContent>
                    <w:p w:rsidR="00D82BB3" w:rsidRDefault="00D82BB3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9473" behindDoc="0" locked="0" layoutInCell="1" allowOverlap="1" wp14:anchorId="3910F3AF" wp14:editId="5A6165E1">
                <wp:simplePos x="0" y="0"/>
                <wp:positionH relativeFrom="page">
                  <wp:posOffset>3893820</wp:posOffset>
                </wp:positionH>
                <wp:positionV relativeFrom="page">
                  <wp:posOffset>5453380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0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89016F" w:rsidP="00237DA9">
                            <w:pPr>
                              <w:pStyle w:val="Name"/>
                            </w:pPr>
                            <w:r>
                              <w:t xml:space="preserve">Manuel </w:t>
                            </w:r>
                            <w:proofErr w:type="spellStart"/>
                            <w:r>
                              <w:t>Larios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06.6pt;margin-top:429.4pt;width:154pt;height:14.4pt;z-index:2517994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" filled="f" stroked="f">
                <v:textbox inset="0,0,0,0">
                  <w:txbxContent>
                    <w:p w:rsidR="00D82BB3" w:rsidRDefault="0089016F" w:rsidP="00237DA9">
                      <w:pPr>
                        <w:pStyle w:val="Name"/>
                      </w:pPr>
                      <w:r>
                        <w:t xml:space="preserve">Manuel </w:t>
                      </w:r>
                      <w:proofErr w:type="spellStart"/>
                      <w:r>
                        <w:t>Larios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7425" behindDoc="0" locked="0" layoutInCell="1" allowOverlap="1" wp14:anchorId="658E402D" wp14:editId="1D40FD94">
                <wp:simplePos x="0" y="0"/>
                <wp:positionH relativeFrom="page">
                  <wp:posOffset>724535</wp:posOffset>
                </wp:positionH>
                <wp:positionV relativeFrom="page">
                  <wp:posOffset>5636260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06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57.05pt;margin-top:443.8pt;width:147.6pt;height:14.4pt;z-index:2517974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" filled="f" stroked="f">
                <v:textbox inset="0,0,0,0">
                  <w:txbxContent>
                    <w:p w:rsidR="00D82BB3" w:rsidRDefault="00D82BB3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6401" behindDoc="0" locked="0" layoutInCell="1" allowOverlap="1" wp14:anchorId="614CDA93" wp14:editId="5C6A2200">
                <wp:simplePos x="0" y="0"/>
                <wp:positionH relativeFrom="page">
                  <wp:posOffset>683260</wp:posOffset>
                </wp:positionH>
                <wp:positionV relativeFrom="page">
                  <wp:posOffset>5453380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0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89016F" w:rsidP="00237DA9">
                            <w:pPr>
                              <w:pStyle w:val="Name"/>
                            </w:pPr>
                            <w:r>
                              <w:t xml:space="preserve">Manuel </w:t>
                            </w:r>
                            <w:proofErr w:type="spellStart"/>
                            <w:r>
                              <w:t>Larios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53.8pt;margin-top:429.4pt;width:154pt;height:14.4pt;z-index:2517964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" filled="f" stroked="f">
                <v:textbox inset="0,0,0,0">
                  <w:txbxContent>
                    <w:p w:rsidR="00D82BB3" w:rsidRDefault="0089016F" w:rsidP="00237DA9">
                      <w:pPr>
                        <w:pStyle w:val="Name"/>
                      </w:pPr>
                      <w:r>
                        <w:t xml:space="preserve">Manuel </w:t>
                      </w:r>
                      <w:proofErr w:type="spellStart"/>
                      <w:r>
                        <w:t>Larios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4353" behindDoc="0" locked="0" layoutInCell="1" allowOverlap="1" wp14:anchorId="6EA749B7" wp14:editId="22C3EB04">
                <wp:simplePos x="0" y="0"/>
                <wp:positionH relativeFrom="page">
                  <wp:posOffset>3937635</wp:posOffset>
                </wp:positionH>
                <wp:positionV relativeFrom="page">
                  <wp:posOffset>3792855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04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10.05pt;margin-top:298.65pt;width:147.6pt;height:14.4pt;z-index:2517943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" filled="f" stroked="f">
                <v:textbox inset="0,0,0,0">
                  <w:txbxContent>
                    <w:p w:rsidR="00D82BB3" w:rsidRDefault="00D82BB3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3329" behindDoc="0" locked="0" layoutInCell="1" allowOverlap="1" wp14:anchorId="511BC3E8" wp14:editId="313771C0">
                <wp:simplePos x="0" y="0"/>
                <wp:positionH relativeFrom="page">
                  <wp:posOffset>3896360</wp:posOffset>
                </wp:positionH>
                <wp:positionV relativeFrom="page">
                  <wp:posOffset>3609975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0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89016F" w:rsidP="00237DA9">
                            <w:pPr>
                              <w:pStyle w:val="Name"/>
                            </w:pPr>
                            <w:r>
                              <w:t xml:space="preserve">Manuel </w:t>
                            </w:r>
                            <w:proofErr w:type="spellStart"/>
                            <w:r>
                              <w:t>Larios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06.8pt;margin-top:284.25pt;width:154pt;height:14.4pt;z-index:2517933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" filled="f" stroked="f">
                <v:textbox inset="0,0,0,0">
                  <w:txbxContent>
                    <w:p w:rsidR="00D82BB3" w:rsidRDefault="0089016F" w:rsidP="00237DA9">
                      <w:pPr>
                        <w:pStyle w:val="Name"/>
                      </w:pPr>
                      <w:r>
                        <w:t xml:space="preserve">Manuel </w:t>
                      </w:r>
                      <w:proofErr w:type="spellStart"/>
                      <w:r>
                        <w:t>Larios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1281" behindDoc="0" locked="0" layoutInCell="1" allowOverlap="1" wp14:anchorId="37139DC1" wp14:editId="0697C823">
                <wp:simplePos x="0" y="0"/>
                <wp:positionH relativeFrom="page">
                  <wp:posOffset>727075</wp:posOffset>
                </wp:positionH>
                <wp:positionV relativeFrom="page">
                  <wp:posOffset>3792855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02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57.25pt;margin-top:298.65pt;width:147.6pt;height:14.4pt;z-index:25179128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" filled="f" stroked="f">
                <v:textbox inset="0,0,0,0">
                  <w:txbxContent>
                    <w:p w:rsidR="00D82BB3" w:rsidRDefault="00D82BB3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0257" behindDoc="0" locked="0" layoutInCell="1" allowOverlap="1" wp14:anchorId="07E5A416" wp14:editId="0FD48A68">
                <wp:simplePos x="0" y="0"/>
                <wp:positionH relativeFrom="page">
                  <wp:posOffset>685800</wp:posOffset>
                </wp:positionH>
                <wp:positionV relativeFrom="page">
                  <wp:posOffset>3609975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0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89016F" w:rsidP="00237DA9">
                            <w:pPr>
                              <w:pStyle w:val="Name"/>
                            </w:pPr>
                            <w:r>
                              <w:t xml:space="preserve">Manuel </w:t>
                            </w:r>
                            <w:proofErr w:type="spellStart"/>
                            <w:r>
                              <w:t>Larios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54pt;margin-top:284.25pt;width:154pt;height:14.4pt;z-index:2517902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" filled="f" stroked="f">
                <v:textbox inset="0,0,0,0">
                  <w:txbxContent>
                    <w:p w:rsidR="00D82BB3" w:rsidRDefault="0089016F" w:rsidP="00237DA9">
                      <w:pPr>
                        <w:pStyle w:val="Name"/>
                      </w:pPr>
                      <w:r>
                        <w:t xml:space="preserve">Manuel </w:t>
                      </w:r>
                      <w:proofErr w:type="spellStart"/>
                      <w:r>
                        <w:t>Larios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33A2E">
        <w:rPr>
          <w:noProof/>
        </w:rPr>
        <mc:AlternateContent>
          <mc:Choice Requires="wps">
            <w:drawing>
              <wp:anchor distT="0" distB="0" distL="114300" distR="114300" simplePos="0" relativeHeight="251788209" behindDoc="0" locked="0" layoutInCell="1" allowOverlap="1" wp14:anchorId="67CE63E9" wp14:editId="73DBE152">
                <wp:simplePos x="0" y="0"/>
                <wp:positionH relativeFrom="page">
                  <wp:posOffset>3937635</wp:posOffset>
                </wp:positionH>
                <wp:positionV relativeFrom="page">
                  <wp:posOffset>1951355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29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033A2E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10.05pt;margin-top:153.65pt;width:147.6pt;height:14.4pt;z-index:2517882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" filled="f" stroked="f">
                <v:textbox inset="0,0,0,0">
                  <w:txbxContent>
                    <w:p w:rsidR="00D82BB3" w:rsidRDefault="00D82BB3" w:rsidP="00033A2E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33A2E">
        <w:rPr>
          <w:noProof/>
        </w:rPr>
        <mc:AlternateContent>
          <mc:Choice Requires="wps">
            <w:drawing>
              <wp:anchor distT="0" distB="0" distL="114300" distR="114300" simplePos="0" relativeHeight="251787185" behindDoc="0" locked="0" layoutInCell="1" allowOverlap="1" wp14:anchorId="555FF468" wp14:editId="5D303017">
                <wp:simplePos x="0" y="0"/>
                <wp:positionH relativeFrom="page">
                  <wp:posOffset>3896360</wp:posOffset>
                </wp:positionH>
                <wp:positionV relativeFrom="page">
                  <wp:posOffset>1768475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29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89016F" w:rsidP="00033A2E">
                            <w:pPr>
                              <w:pStyle w:val="Name"/>
                            </w:pPr>
                            <w:r>
                              <w:t xml:space="preserve">Manuel </w:t>
                            </w:r>
                            <w:proofErr w:type="spellStart"/>
                            <w:r>
                              <w:t>Larios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06.8pt;margin-top:139.25pt;width:154pt;height:14.4pt;z-index:2517871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" filled="f" stroked="f">
                <v:textbox inset="0,0,0,0">
                  <w:txbxContent>
                    <w:p w:rsidR="00D82BB3" w:rsidRDefault="0089016F" w:rsidP="00033A2E">
                      <w:pPr>
                        <w:pStyle w:val="Name"/>
                      </w:pPr>
                      <w:r>
                        <w:t xml:space="preserve">Manuel </w:t>
                      </w:r>
                      <w:proofErr w:type="spellStart"/>
                      <w:r>
                        <w:t>Larios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33A2E">
        <w:rPr>
          <w:noProof/>
        </w:rPr>
        <mc:AlternateContent>
          <mc:Choice Requires="wps">
            <w:drawing>
              <wp:anchor distT="0" distB="0" distL="114300" distR="114300" simplePos="0" relativeHeight="251729919" behindDoc="0" locked="0" layoutInCell="1" allowOverlap="1" wp14:anchorId="1CB1DB4B" wp14:editId="6E36862A">
                <wp:simplePos x="0" y="0"/>
                <wp:positionH relativeFrom="page">
                  <wp:posOffset>685800</wp:posOffset>
                </wp:positionH>
                <wp:positionV relativeFrom="page">
                  <wp:posOffset>1768475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18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89016F" w:rsidP="00AB3ACC">
                            <w:pPr>
                              <w:pStyle w:val="Name"/>
                            </w:pPr>
                            <w:r>
                              <w:t xml:space="preserve">Manuel </w:t>
                            </w:r>
                            <w:proofErr w:type="spellStart"/>
                            <w:r>
                              <w:t>Larios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54pt;margin-top:139.25pt;width:154pt;height:14.4pt;z-index:2517299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" filled="f" stroked="f">
                <v:textbox inset="0,0,0,0">
                  <w:txbxContent>
                    <w:p w:rsidR="00D82BB3" w:rsidRDefault="0089016F" w:rsidP="00AB3ACC">
                      <w:pPr>
                        <w:pStyle w:val="Name"/>
                      </w:pPr>
                      <w:r>
                        <w:t xml:space="preserve">Manuel </w:t>
                      </w:r>
                      <w:proofErr w:type="spellStart"/>
                      <w:r>
                        <w:t>Larios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33A2E">
        <w:rPr>
          <w:noProof/>
        </w:rPr>
        <w:drawing>
          <wp:anchor distT="0" distB="0" distL="114300" distR="114300" simplePos="0" relativeHeight="251785137" behindDoc="0" locked="0" layoutInCell="1" allowOverlap="1" wp14:anchorId="3CC5E2C2" wp14:editId="0E98FCBA">
            <wp:simplePos x="0" y="0"/>
            <wp:positionH relativeFrom="page">
              <wp:posOffset>3930650</wp:posOffset>
            </wp:positionH>
            <wp:positionV relativeFrom="page">
              <wp:posOffset>7799705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94" name="Picture 294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83089" behindDoc="0" locked="0" layoutInCell="1" allowOverlap="1" wp14:anchorId="1E2433A7" wp14:editId="6DDE5D77">
            <wp:simplePos x="0" y="0"/>
            <wp:positionH relativeFrom="page">
              <wp:posOffset>727075</wp:posOffset>
            </wp:positionH>
            <wp:positionV relativeFrom="page">
              <wp:posOffset>7804150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93" name="Picture 293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81041" behindDoc="0" locked="0" layoutInCell="1" allowOverlap="1" wp14:anchorId="06B4893B" wp14:editId="57015E98">
            <wp:simplePos x="0" y="0"/>
            <wp:positionH relativeFrom="page">
              <wp:posOffset>3930650</wp:posOffset>
            </wp:positionH>
            <wp:positionV relativeFrom="page">
              <wp:posOffset>5981065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92" name="Picture 292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78993" behindDoc="0" locked="0" layoutInCell="1" allowOverlap="1" wp14:anchorId="6A96D5F7" wp14:editId="379B6263">
            <wp:simplePos x="0" y="0"/>
            <wp:positionH relativeFrom="page">
              <wp:posOffset>724535</wp:posOffset>
            </wp:positionH>
            <wp:positionV relativeFrom="page">
              <wp:posOffset>5972810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91" name="Picture 291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76945" behindDoc="0" locked="0" layoutInCell="1" allowOverlap="1" wp14:anchorId="5F1A3AE4" wp14:editId="0C522F3F">
            <wp:simplePos x="0" y="0"/>
            <wp:positionH relativeFrom="page">
              <wp:posOffset>3930650</wp:posOffset>
            </wp:positionH>
            <wp:positionV relativeFrom="page">
              <wp:posOffset>4155440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90" name="Picture 290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74897" behindDoc="0" locked="0" layoutInCell="1" allowOverlap="1" wp14:anchorId="47EB4560" wp14:editId="27D14446">
            <wp:simplePos x="0" y="0"/>
            <wp:positionH relativeFrom="page">
              <wp:posOffset>724535</wp:posOffset>
            </wp:positionH>
            <wp:positionV relativeFrom="page">
              <wp:posOffset>4152265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89" name="Picture 289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72849" behindDoc="0" locked="0" layoutInCell="1" allowOverlap="1" wp14:anchorId="22350773" wp14:editId="676B8E55">
            <wp:simplePos x="0" y="0"/>
            <wp:positionH relativeFrom="page">
              <wp:posOffset>3932555</wp:posOffset>
            </wp:positionH>
            <wp:positionV relativeFrom="page">
              <wp:posOffset>2297430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88" name="Picture 288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70801" behindDoc="0" locked="0" layoutInCell="1" allowOverlap="1" wp14:anchorId="24403EA1" wp14:editId="4FAF619B">
            <wp:simplePos x="0" y="0"/>
            <wp:positionH relativeFrom="page">
              <wp:posOffset>724535</wp:posOffset>
            </wp:positionH>
            <wp:positionV relativeFrom="page">
              <wp:posOffset>2305050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87" name="Picture 287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57489" behindDoc="0" locked="0" layoutInCell="1" allowOverlap="1" wp14:anchorId="16405D37" wp14:editId="3E44BBA8">
            <wp:simplePos x="0" y="0"/>
            <wp:positionH relativeFrom="page">
              <wp:posOffset>724535</wp:posOffset>
            </wp:positionH>
            <wp:positionV relativeFrom="page">
              <wp:posOffset>497840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79" name="Picture 279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mc:AlternateContent>
          <mc:Choice Requires="wps">
            <w:drawing>
              <wp:anchor distT="0" distB="0" distL="114300" distR="114300" simplePos="0" relativeHeight="251759537" behindDoc="0" locked="0" layoutInCell="1" allowOverlap="1" wp14:anchorId="6DDFEA1B" wp14:editId="4224F1FD">
                <wp:simplePos x="0" y="0"/>
                <wp:positionH relativeFrom="page">
                  <wp:posOffset>727075</wp:posOffset>
                </wp:positionH>
                <wp:positionV relativeFrom="page">
                  <wp:posOffset>1951355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281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4F28D5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57.25pt;margin-top:153.65pt;width:147.6pt;height:14.4pt;z-index:2517595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" filled="f" stroked="f">
                <v:textbox inset="0,0,0,0">
                  <w:txbxContent>
                    <w:p w:rsidR="00D82BB3" w:rsidRDefault="00D82BB3" w:rsidP="004F28D5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54417" behindDoc="0" locked="0" layoutInCell="1" allowOverlap="1" wp14:anchorId="1E644B35" wp14:editId="08A5F0FF">
            <wp:simplePos x="0" y="0"/>
            <wp:positionH relativeFrom="page">
              <wp:posOffset>4825746</wp:posOffset>
            </wp:positionH>
            <wp:positionV relativeFrom="page">
              <wp:posOffset>8108950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249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50321" behindDoc="0" locked="0" layoutInCell="1" allowOverlap="1" wp14:anchorId="611B17B7" wp14:editId="6769A058">
                <wp:simplePos x="0" y="0"/>
                <wp:positionH relativeFrom="page">
                  <wp:posOffset>3930650</wp:posOffset>
                </wp:positionH>
                <wp:positionV relativeFrom="page">
                  <wp:posOffset>8343900</wp:posOffset>
                </wp:positionV>
                <wp:extent cx="1876425" cy="349250"/>
                <wp:effectExtent l="6350" t="0" r="0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72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Pr="00AB3ACC" w:rsidRDefault="00D82BB3" w:rsidP="00400A20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5" o:spid="_x0000_s1056" type="#_x0000_t202" style="position:absolute;margin-left:309.5pt;margin-top:657pt;width:147.75pt;height:27.5pt;z-index:2517503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" filled="f" stroked="f">
                <v:textbox inset="0,0,0,0">
                  <w:txbxContent>
                    <w:p w:rsidR="00D82BB3" w:rsidRPr="00AB3ACC" w:rsidRDefault="00D82BB3" w:rsidP="00400A20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47249" behindDoc="0" locked="0" layoutInCell="1" allowOverlap="1" wp14:anchorId="5A393A24" wp14:editId="60785FAD">
            <wp:simplePos x="0" y="0"/>
            <wp:positionH relativeFrom="page">
              <wp:posOffset>1612646</wp:posOffset>
            </wp:positionH>
            <wp:positionV relativeFrom="page">
              <wp:posOffset>8108950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242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43153" behindDoc="0" locked="0" layoutInCell="1" allowOverlap="1" wp14:anchorId="04FB5F92" wp14:editId="3A8E10D9">
                <wp:simplePos x="0" y="0"/>
                <wp:positionH relativeFrom="page">
                  <wp:posOffset>725170</wp:posOffset>
                </wp:positionH>
                <wp:positionV relativeFrom="page">
                  <wp:posOffset>8343900</wp:posOffset>
                </wp:positionV>
                <wp:extent cx="1876425" cy="349250"/>
                <wp:effectExtent l="1270" t="0" r="1905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66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Pr="00AB3ACC" w:rsidRDefault="00D82BB3" w:rsidP="00AB3ACC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" o:spid="_x0000_s1057" type="#_x0000_t202" style="position:absolute;margin-left:57.1pt;margin-top:657pt;width:147.75pt;height:27.5pt;z-index:2517431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" filled="f" stroked="f">
                <v:textbox inset="0,0,0,0">
                  <w:txbxContent>
                    <w:p w:rsidR="00D82BB3" w:rsidRPr="00AB3ACC" w:rsidRDefault="00D82BB3" w:rsidP="00AB3ACC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41981" behindDoc="0" locked="0" layoutInCell="1" allowOverlap="1" wp14:anchorId="77292022" wp14:editId="7FC2A73E">
            <wp:simplePos x="0" y="0"/>
            <wp:positionH relativeFrom="page">
              <wp:posOffset>4825746</wp:posOffset>
            </wp:positionH>
            <wp:positionV relativeFrom="page">
              <wp:posOffset>6280150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234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41685" behindDoc="0" locked="0" layoutInCell="1" allowOverlap="1" wp14:anchorId="6996EF21" wp14:editId="5E60BDB2">
                <wp:simplePos x="0" y="0"/>
                <wp:positionH relativeFrom="page">
                  <wp:posOffset>3930650</wp:posOffset>
                </wp:positionH>
                <wp:positionV relativeFrom="page">
                  <wp:posOffset>6515100</wp:posOffset>
                </wp:positionV>
                <wp:extent cx="1876425" cy="349250"/>
                <wp:effectExtent l="6350" t="0" r="0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6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Pr="00AB3ACC" w:rsidRDefault="00D82BB3" w:rsidP="00400A20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0" o:spid="_x0000_s1058" type="#_x0000_t202" style="position:absolute;margin-left:309.5pt;margin-top:513pt;width:147.75pt;height:27.5pt;z-index:2517416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" filled="f" stroked="f">
                <v:textbox inset="0,0,0,0">
                  <w:txbxContent>
                    <w:p w:rsidR="00D82BB3" w:rsidRPr="00AB3ACC" w:rsidRDefault="00D82BB3" w:rsidP="00400A20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41463" behindDoc="0" locked="0" layoutInCell="1" allowOverlap="1" wp14:anchorId="405A4768" wp14:editId="62723047">
            <wp:simplePos x="0" y="0"/>
            <wp:positionH relativeFrom="page">
              <wp:posOffset>1612646</wp:posOffset>
            </wp:positionH>
            <wp:positionV relativeFrom="page">
              <wp:posOffset>6280150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227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41167" behindDoc="0" locked="0" layoutInCell="1" allowOverlap="1" wp14:anchorId="51B30948" wp14:editId="5C77E1CD">
                <wp:simplePos x="0" y="0"/>
                <wp:positionH relativeFrom="page">
                  <wp:posOffset>725170</wp:posOffset>
                </wp:positionH>
                <wp:positionV relativeFrom="page">
                  <wp:posOffset>6515100</wp:posOffset>
                </wp:positionV>
                <wp:extent cx="1876425" cy="349250"/>
                <wp:effectExtent l="1270" t="0" r="1905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2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Pr="00AB3ACC" w:rsidRDefault="00D82BB3" w:rsidP="00AB3ACC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" o:spid="_x0000_s1059" type="#_x0000_t202" style="position:absolute;margin-left:57.1pt;margin-top:513pt;width:147.75pt;height:27.5pt;z-index:2517411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" filled="f" stroked="f">
                <v:textbox inset="0,0,0,0">
                  <w:txbxContent>
                    <w:p w:rsidR="00D82BB3" w:rsidRPr="00AB3ACC" w:rsidRDefault="00D82BB3" w:rsidP="00AB3ACC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40939" behindDoc="0" locked="0" layoutInCell="1" allowOverlap="1" wp14:anchorId="7E1E5CB8" wp14:editId="6DD80A95">
            <wp:simplePos x="0" y="0"/>
            <wp:positionH relativeFrom="page">
              <wp:posOffset>4825746</wp:posOffset>
            </wp:positionH>
            <wp:positionV relativeFrom="page">
              <wp:posOffset>4451350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219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40631" behindDoc="0" locked="0" layoutInCell="1" allowOverlap="1" wp14:anchorId="141AED31" wp14:editId="680A3C67">
                <wp:simplePos x="0" y="0"/>
                <wp:positionH relativeFrom="page">
                  <wp:posOffset>3930650</wp:posOffset>
                </wp:positionH>
                <wp:positionV relativeFrom="page">
                  <wp:posOffset>4686300</wp:posOffset>
                </wp:positionV>
                <wp:extent cx="1876425" cy="349250"/>
                <wp:effectExtent l="6350" t="0" r="0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Pr="00AB3ACC" w:rsidRDefault="00D82BB3" w:rsidP="00400A20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5" o:spid="_x0000_s1060" type="#_x0000_t202" style="position:absolute;margin-left:309.5pt;margin-top:369pt;width:147.75pt;height:27.5pt;z-index:2517406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" filled="f" stroked="f">
                <v:textbox inset="0,0,0,0">
                  <w:txbxContent>
                    <w:p w:rsidR="00D82BB3" w:rsidRPr="00AB3ACC" w:rsidRDefault="00D82BB3" w:rsidP="00400A20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40400" behindDoc="0" locked="0" layoutInCell="1" allowOverlap="1" wp14:anchorId="6BBC1FD2" wp14:editId="2B1DA46A">
            <wp:simplePos x="0" y="0"/>
            <wp:positionH relativeFrom="page">
              <wp:posOffset>1612646</wp:posOffset>
            </wp:positionH>
            <wp:positionV relativeFrom="page">
              <wp:posOffset>4451350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212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40092" behindDoc="0" locked="0" layoutInCell="1" allowOverlap="1" wp14:anchorId="2B394A5B" wp14:editId="4FE64259">
                <wp:simplePos x="0" y="0"/>
                <wp:positionH relativeFrom="page">
                  <wp:posOffset>725170</wp:posOffset>
                </wp:positionH>
                <wp:positionV relativeFrom="page">
                  <wp:posOffset>4686300</wp:posOffset>
                </wp:positionV>
                <wp:extent cx="1876425" cy="349250"/>
                <wp:effectExtent l="1270" t="0" r="1905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Pr="00AB3ACC" w:rsidRDefault="00D82BB3" w:rsidP="00AB3ACC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8" o:spid="_x0000_s1061" type="#_x0000_t202" style="position:absolute;margin-left:57.1pt;margin-top:369pt;width:147.75pt;height:27.5pt;z-index:2517400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" filled="f" stroked="f">
                <v:textbox inset="0,0,0,0">
                  <w:txbxContent>
                    <w:p w:rsidR="00D82BB3" w:rsidRPr="00AB3ACC" w:rsidRDefault="00D82BB3" w:rsidP="00AB3ACC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39199" behindDoc="0" locked="0" layoutInCell="1" allowOverlap="1" wp14:anchorId="4F8C4080" wp14:editId="5293451E">
                <wp:simplePos x="0" y="0"/>
                <wp:positionH relativeFrom="page">
                  <wp:posOffset>3930650</wp:posOffset>
                </wp:positionH>
                <wp:positionV relativeFrom="page">
                  <wp:posOffset>2857500</wp:posOffset>
                </wp:positionV>
                <wp:extent cx="1876425" cy="349250"/>
                <wp:effectExtent l="6350" t="0" r="0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01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Pr="00AB3ACC" w:rsidRDefault="00D82BB3" w:rsidP="00400A20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062" type="#_x0000_t202" style="position:absolute;margin-left:309.5pt;margin-top:225pt;width:147.75pt;height:27.5pt;z-index:2517391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" filled="f" stroked="f">
                <v:textbox inset="0,0,0,0">
                  <w:txbxContent>
                    <w:p w:rsidR="00D82BB3" w:rsidRPr="00AB3ACC" w:rsidRDefault="00D82BB3" w:rsidP="00400A20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38791" behindDoc="0" locked="0" layoutInCell="1" allowOverlap="1" wp14:anchorId="76CF68D6" wp14:editId="0DF5CAE3">
            <wp:simplePos x="0" y="0"/>
            <wp:positionH relativeFrom="page">
              <wp:posOffset>1612646</wp:posOffset>
            </wp:positionH>
            <wp:positionV relativeFrom="page">
              <wp:posOffset>2622550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197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38247" behindDoc="0" locked="0" layoutInCell="1" allowOverlap="1" wp14:anchorId="297524BB" wp14:editId="0E0EF19A">
                <wp:simplePos x="0" y="0"/>
                <wp:positionH relativeFrom="page">
                  <wp:posOffset>725170</wp:posOffset>
                </wp:positionH>
                <wp:positionV relativeFrom="page">
                  <wp:posOffset>2857500</wp:posOffset>
                </wp:positionV>
                <wp:extent cx="1876425" cy="349250"/>
                <wp:effectExtent l="1270" t="0" r="1905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94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Pr="00AB3ACC" w:rsidRDefault="00D82BB3" w:rsidP="00AB3ACC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" o:spid="_x0000_s1063" type="#_x0000_t202" style="position:absolute;margin-left:57.1pt;margin-top:225pt;width:147.75pt;height:27.5pt;z-index:25173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" filled="f" stroked="f">
                <v:textbox inset="0,0,0,0">
                  <w:txbxContent>
                    <w:p w:rsidR="00D82BB3" w:rsidRPr="00AB3ACC" w:rsidRDefault="00D82BB3" w:rsidP="00AB3ACC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36063" behindDoc="0" locked="0" layoutInCell="1" allowOverlap="1" wp14:anchorId="6E576859" wp14:editId="2A4B2282">
            <wp:simplePos x="0" y="0"/>
            <wp:positionH relativeFrom="page">
              <wp:posOffset>4825746</wp:posOffset>
            </wp:positionH>
            <wp:positionV relativeFrom="page">
              <wp:posOffset>787400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190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31967" behindDoc="0" locked="0" layoutInCell="1" allowOverlap="1" wp14:anchorId="1F779897" wp14:editId="4A2597A5">
                <wp:simplePos x="0" y="0"/>
                <wp:positionH relativeFrom="page">
                  <wp:posOffset>3930650</wp:posOffset>
                </wp:positionH>
                <wp:positionV relativeFrom="page">
                  <wp:posOffset>1022350</wp:posOffset>
                </wp:positionV>
                <wp:extent cx="1876425" cy="349250"/>
                <wp:effectExtent l="6350" t="635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8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Pr="00AB3ACC" w:rsidRDefault="00D82BB3" w:rsidP="00400A20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64" type="#_x0000_t202" style="position:absolute;margin-left:309.5pt;margin-top:80.5pt;width:147.75pt;height:27.5pt;z-index:2517319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" filled="f" stroked="f">
                <v:textbox inset="0,0,0,0">
                  <w:txbxContent>
                    <w:p w:rsidR="00D82BB3" w:rsidRPr="00AB3ACC" w:rsidRDefault="00D82BB3" w:rsidP="00400A20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bookmarkEnd w:id="0"/>
    </w:p>
    <w:sectPr w:rsidR="00285406" w:rsidSect="00285406">
      <w:headerReference w:type="even" r:id="rId10"/>
      <w:headerReference w:type="default" r:id="rId11"/>
      <w:pgSz w:w="12240" w:h="15840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BB3" w:rsidRDefault="00D82BB3">
      <w:pPr>
        <w:spacing w:after="0"/>
      </w:pPr>
      <w:r>
        <w:separator/>
      </w:r>
    </w:p>
  </w:endnote>
  <w:endnote w:type="continuationSeparator" w:id="0">
    <w:p w:rsidR="00D82BB3" w:rsidRDefault="00D82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メイリオ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BB3" w:rsidRDefault="00D82BB3">
      <w:pPr>
        <w:spacing w:after="0"/>
      </w:pPr>
      <w:r>
        <w:separator/>
      </w:r>
    </w:p>
  </w:footnote>
  <w:footnote w:type="continuationSeparator" w:id="0">
    <w:p w:rsidR="00D82BB3" w:rsidRDefault="00D82B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BB3" w:rsidRDefault="00D82BB3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BB3" w:rsidRDefault="00D82BB3">
    <w:pPr>
      <w:pStyle w:val="Header"/>
    </w:pPr>
    <w:bookmarkStart w:id="2" w:name="_MacBuGuideStaticData_720H"/>
    <w:bookmarkStart w:id="3" w:name="_MacBuGuideStaticData_11160V"/>
    <w:bookmarkStart w:id="4" w:name="_MacBuGuideStaticData_1080V"/>
    <w:bookmarkStart w:id="5" w:name="_MacBuGuideStaticData_6120V"/>
    <w:bookmarkStart w:id="6" w:name="_MacBuGuideStaticData_12240H"/>
    <w:bookmarkStart w:id="7" w:name="_MacBuGuideStaticData_6470H"/>
    <w:bookmarkStart w:id="8" w:name="_MacBuGuideStaticData_9350H"/>
    <w:bookmarkStart w:id="9" w:name="_MacBuGuideStaticData_15120H"/>
    <w:bookmarkStart w:id="10" w:name="_MacBuGuideStaticData_3600H"/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13348A4" wp14:editId="0F7D2767">
              <wp:simplePos x="0" y="0"/>
              <wp:positionH relativeFrom="page">
                <wp:posOffset>3895725</wp:posOffset>
              </wp:positionH>
              <wp:positionV relativeFrom="page">
                <wp:posOffset>7772400</wp:posOffset>
              </wp:positionV>
              <wp:extent cx="3200400" cy="1828800"/>
              <wp:effectExtent l="9525" t="12700" r="15875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173" name="Group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74" name="Rectangle 120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75" name="Rectangle 121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76" name="Line 122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123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" name="Line 124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" name="Rectangle 125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80" name="Rectangle 126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9" o:spid="_x0000_s1026" style="position:absolute;margin-left:306.75pt;margin-top:612pt;width:252pt;height:2in;z-index:251674624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">
              <v:rect id="Rectangle 120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kTtdxAAA&#10;ANwAAAAPAAAAZHJzL2Rvd25yZXYueG1sRE9NTwIxEL2T8B+aIfEmXQkBXSlkQ9RwQlyNeJxsx+3C&#10;drppC6z/3pqYcJuX9zmLVW9bcSYfGscK7sYZCOLK6YZrBR/vz7f3IEJE1tg6JgU/FGC1HA4WmGt3&#10;4Tc6l7EWKYRDjgpMjF0uZagMWQxj1xEn7tt5izFBX0vt8ZLCbSsnWTaTFhtODQY7WhuqjuXJKnhq&#10;94Xxn4fpdi7Lrwe3q19e94VSN6O+eAQRqY9X8b97o9P8+RT+nkkXyO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ZE7XcQAAADcAAAADwAAAAAAAAAAAAAAAACXAgAAZHJzL2Rv&#10;d25yZXYueG1sUEsFBgAAAAAEAAQA9QAAAIgDAAAAAA==&#10;" fillcolor="#ddd [3204]" stroked="f" strokecolor="#4a7ebb" strokeweight="1.5pt">
                <v:shadow opacity="22938f" mv:blur="38100f" offset="0,2pt"/>
                <v:textbox inset=",7.2pt,,7.2pt"/>
              </v:rect>
              <v:rect id="Rectangle 121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76rDxAAA&#10;ANwAAAAPAAAAZHJzL2Rvd25yZXYueG1sRE9Na8JAEL0X+h+WEbzVjdKmJXUVKxF66SFaS49DdkyC&#10;2dmQ3SYxv74rCN7m8T5nuR5MLTpqXWVZwXwWgSDOra64UPB92D29gXAeWWNtmRRcyMF69fiwxETb&#10;njPq9r4QIYRdggpK75tESpeXZNDNbEMcuJNtDfoA20LqFvsQbmq5iKJYGqw4NJTY0Lak/Lz/Mwr6&#10;0UZjekR+jj9S+7v52mXdz1Gp6WTYvIPwNPi7+Ob+1GH+6wtcnwkXyN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u+qw8QAAADcAAAADwAAAAAAAAAAAAAAAACXAgAAZHJzL2Rv&#10;d25yZXYueG1sUEsFBgAAAAAEAAQA9QAAAIgDAAAAAA==&#10;" fillcolor="#b2b2b2 [3205]" stroked="f" strokecolor="#4a7ebb" strokeweight="1.5pt">
                <v:shadow opacity="22938f" mv:blur="38100f" offset="0,2pt"/>
                <v:textbox inset=",7.2pt,,7.2pt"/>
              </v:rect>
              <v:line id="Line 122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7zcsQAAADcAAAADwAAAGRycy9kb3ducmV2LnhtbERPS2vCQBC+C/6HZYTezCY9+EiziliE&#10;glio1dLjkJ0mIdnZmF01+uu7hYK3+fieky1704gLda6yrCCJYhDEudUVFwoOn5vxDITzyBoby6Tg&#10;Rg6Wi+Egw1TbK3/QZe8LEULYpaig9L5NpXR5SQZdZFviwP3YzqAPsCuk7vAawk0jn+N4Ig1WHBpK&#10;bGldUl7vz0bB8V5sefp6b7+/av/e2NPuYJO5Uk+jfvUCwlPvH+J/95sO86cT+HsmXCA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6bvNyxAAAANwAAAAPAAAAAAAAAAAA&#10;AAAAAKECAABkcnMvZG93bnJldi54bWxQSwUGAAAAAAQABAD5AAAAkgMAAAAA&#10;" strokecolor="white [3212]" strokeweight="1.5pt">
                <v:shadow opacity="22938f" mv:blur="38100f" offset="0,2pt"/>
              </v:line>
              <v:line id="Line 123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SJW6cIAAADcAAAADwAAAGRycy9kb3ducmV2LnhtbERPS4vCMBC+L/gfwgjeNHUPVqtRRBEE&#10;2QWfeByasS02k24Tteuv3wjC3ubje85k1phS3Kl2hWUF/V4Egji1uuBMwWG/6g5BOI+ssbRMCn7J&#10;wWza+phgou2Dt3Tf+UyEEHYJKsi9rxIpXZqTQdezFXHgLrY26AOsM6lrfIRwU8rPKBpIgwWHhhwr&#10;WuSUXnc3o+D4zDYcL5/V+XT136X9+TrY/kipTruZj0F4avy/+O1e6zA/juH1TLhATv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SJW6cIAAADcAAAADwAAAAAAAAAAAAAA&#10;AAChAgAAZHJzL2Rvd25yZXYueG1sUEsFBgAAAAAEAAQA+QAAAJADAAAAAA==&#10;" strokecolor="white [3212]" strokeweight="1.5pt">
                <v:shadow opacity="22938f" mv:blur="38100f" offset="0,2pt"/>
              </v:line>
              <v:line id="Line 124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L3Cm8YAAADcAAAADwAAAGRycy9kb3ducmV2LnhtbESPT2vCQBDF7wW/wzKF3urGHrRGVykW&#10;QRAF/5Ueh+yYBLOzMbvV6Kd3DgVvM7w37/1mPG1dpS7UhNKzgV43AUWceVtybmC/m79/ggoR2WLl&#10;mQzcKMB00nkZY2r9lTd02cZcSQiHFA0UMdap1iEryGHo+ppYtKNvHEZZm1zbBq8S7ir9kSR97bBk&#10;aSiwpllB2Wn75wwc7vmSB9/3+vfnFNeVP6/2vjc05u21/RqBitTGp/n/emEFfyC08oxMoC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S9wpvGAAAA3AAAAA8AAAAAAAAA&#10;AAAAAAAAoQIAAGRycy9kb3ducmV2LnhtbFBLBQYAAAAABAAEAPkAAACUAwAAAAA=&#10;" strokecolor="white [3212]" strokeweight="1.5pt">
                <v:shadow opacity="22938f" mv:blur="38100f" offset="0,2pt"/>
              </v:line>
              <v:rect id="Rectangle 125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iKmzxQAA&#10;ANwAAAAPAAAAZHJzL2Rvd25yZXYueG1sRI9Pa8JAEMXvQr/DMkIvUjeNYDV1lWIptAcF04LXITtN&#10;gruzIbvNn2/vFgRvM7z3e/NmsxusER21vnas4HmegCAunK65VPDz/fG0AuEDskbjmBSM5GG3fZhs&#10;MNOu5xN1eShFDGGfoYIqhCaT0hcVWfRz1xBH7de1FkNc21LqFvsYbo1Mk2QpLdYcL1TY0L6i4pL/&#10;2Vhj/NobPKM3q0OKi/p9lhfmqNTjdHh7BRFoCHfzjf7UkXtZw/8zcQK5v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mIqbPFAAAA3AAAAA8AAAAAAAAAAAAAAAAAlwIAAGRycy9k&#10;b3ducmV2LnhtbFBLBQYAAAAABAAEAPUAAACJ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126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VGkxAAA&#10;ANwAAAAPAAAAZHJzL2Rvd25yZXYueG1sRI9Pa8MwDMXvg34Ho8Iuo3VW6B/SumUMBoOdlnZ3LVaT&#10;0FhObC9Nv/10KPQm8Z7e+2l3GF2rBgqx8WzgdZ6BIi69bbgycDp+zDagYkK22HomAzeKcNhPnnaY&#10;W3/lbxqKVCkJ4ZijgTqlLtc6ljU5jHPfEYt29sFhkjVU2ga8Srhr9SLLVtphw9JQY0fvNZWX4s8Z&#10;KNxv75eL6kv343DrVz9r/xLWxjxPx7ctqERjepjv159W8DeCL8/IBHr/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OlRpMQAAADcAAAADwAAAAAAAAAAAAAAAACXAgAAZHJzL2Rv&#10;d25yZXYueG1sUEsFBgAAAAAEAAQA9QAAAIgDAAAAAA==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37768E60" wp14:editId="7AFAF7F7">
              <wp:simplePos x="0" y="0"/>
              <wp:positionH relativeFrom="page">
                <wp:posOffset>3895725</wp:posOffset>
              </wp:positionH>
              <wp:positionV relativeFrom="page">
                <wp:posOffset>5943600</wp:posOffset>
              </wp:positionV>
              <wp:extent cx="3200400" cy="1828800"/>
              <wp:effectExtent l="9525" t="12700" r="15875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165" name="Group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66" name="Rectangle 104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67" name="Rectangle 105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68" name="Line 106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07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Line 108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Rectangle 109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72" name="Rectangle 110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3" o:spid="_x0000_s1026" style="position:absolute;margin-left:306.75pt;margin-top:468pt;width:252pt;height:2in;z-index:251672576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">
              <v:rect id="Rectangle 104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1pZsxAAA&#10;ANwAAAAPAAAAZHJzL2Rvd25yZXYueG1sRE/fS8MwEH4X/B/CCXtzqTLqVpeNIm74NLUb2x6P5myq&#10;zaUkcev+eyMIvt3H9/Pmy8F24kQ+tI4V3I0zEMS10y03Cnbb1e0URIjIGjvHpOBCAZaL66s5Ftqd&#10;+Z1OVWxECuFQoAITY19IGWpDFsPY9cSJ+3DeYkzQN1J7PKdw28n7LMulxZZTg8GengzVX9W3VfDc&#10;HUrj95+TzYOsjjP31qxfD6VSo5uhfAQRaYj/4j/3i07z8xx+n0kXyM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9aWbMQAAADcAAAADwAAAAAAAAAAAAAAAACXAgAAZHJzL2Rv&#10;d25yZXYueG1sUEsFBgAAAAAEAAQA9QAAAIgDAAAAAA==&#10;" fillcolor="#ddd [3204]" stroked="f" strokecolor="#4a7ebb" strokeweight="1.5pt">
                <v:shadow opacity="22938f" mv:blur="38100f" offset="0,2pt"/>
                <v:textbox inset=",7.2pt,,7.2pt"/>
              </v:rect>
              <v:rect id="Rectangle 105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qAfywQAA&#10;ANwAAAAPAAAAZHJzL2Rvd25yZXYueG1sRE9Li8IwEL4L/ocwgrc1VaQr1SgqCnvZg088Ds3YFptJ&#10;aWLb9ddvFha8zcf3nMWqM6VoqHaFZQXjUQSCOLW64EzB+bT/mIFwHlljaZkU/JCD1bLfW2CibcsH&#10;ao4+EyGEXYIKcu+rREqX5mTQjWxFHLi7rQ36AOtM6hrbEG5KOYmiWBosODTkWNE2p/RxfBoF7ctG&#10;r90FeRpvdva2/t4fmutFqeGgW89BeOr8W/zv/tJhfvwJf8+EC+Ty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KgH8sEAAADcAAAADwAAAAAAAAAAAAAAAACXAgAAZHJzL2Rvd25y&#10;ZXYueG1sUEsFBgAAAAAEAAQA9QAAAIUDAAAAAA==&#10;" fillcolor="#b2b2b2 [3205]" stroked="f" strokecolor="#4a7ebb" strokeweight="1.5pt">
                <v:shadow opacity="22938f" mv:blur="38100f" offset="0,2pt"/>
                <v:textbox inset=",7.2pt,,7.2pt"/>
              </v:rect>
              <v:line id="Line 106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RURsYAAADcAAAADwAAAGRycy9kb3ducmV2LnhtbESPQWvCQBCF70L/wzKF3nSjB22jayiV&#10;QkEUaq14HLJjEpKdTbOrRn9951DobYb35r1vFlnvGnWhLlSeDYxHCSji3NuKCwP7r/fhM6gQkS02&#10;nsnAjQJky4fBAlPrr/xJl10slIRwSNFAGWObah3ykhyGkW+JRTv5zmGUtSu07fAq4a7RkySZaocV&#10;S0OJLb2VlNe7szPwfS/WPFvd2+OhjtvG/2z2fvxizNNj/zoHFamP/+a/6w8r+FOhlWdkAr3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FkVEbGAAAA3AAAAA8AAAAAAAAA&#10;AAAAAAAAoQIAAGRycy9kb3ducmV2LnhtbFBLBQYAAAAABAAEAPkAAACUAwAAAAA=&#10;" strokecolor="white [3212]" strokeweight="1.5pt">
                <v:shadow opacity="22938f" mv:blur="38100f" offset="0,2pt"/>
              </v:line>
              <v:line id="Line 107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ijx3cQAAADcAAAADwAAAGRycy9kb3ducmV2LnhtbERPS2vCQBC+F/wPywi9NZt48JFmFVGE&#10;gljwVXocstMkJDsbs6um/vpuodDbfHzPyRa9acSNOldZVpBEMQji3OqKCwWn4+ZlCsJ5ZI2NZVLw&#10;TQ4W88FThqm2d97T7eALEULYpaig9L5NpXR5SQZdZFviwH3ZzqAPsCuk7vAewk0jR3E8lgYrDg0l&#10;trQqKa8PV6Pg/Ci2PFk/2s+P2r839rI72WSm1POwX76C8NT7f/Gf+02H+eMZ/D4TLpDz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KPHdxAAAANwAAAAPAAAAAAAAAAAA&#10;AAAAAKECAABkcnMvZG93bnJldi54bWxQSwUGAAAAAAQABAD5AAAAkgMAAAAA&#10;" strokecolor="white [3212]" strokeweight="1.5pt">
                <v:shadow opacity="22938f" mv:blur="38100f" offset="0,2pt"/>
              </v:line>
              <v:line id="Line 108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vOncYAAADcAAAADwAAAGRycy9kb3ducmV2LnhtbESPT2vCQBDF7wW/wzKF3urGHrRGVykW&#10;QRAF/5Ueh+yYBLOzMbvV6Kd3DgVvM7w37/1mPG1dpS7UhNKzgV43AUWceVtybmC/m79/ggoR2WLl&#10;mQzcKMB00nkZY2r9lTd02cZcSQiHFA0UMdap1iEryGHo+ppYtKNvHEZZm1zbBq8S7ir9kSR97bBk&#10;aSiwpllB2Wn75wwc7vmSB9/3+vfnFNeVP6/2vjc05u21/RqBitTGp/n/emEFfyD48oxMoC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rLzp3GAAAA3AAAAA8AAAAAAAAA&#10;AAAAAAAAoQIAAGRycy9kb3ducmV2LnhtbFBLBQYAAAAABAAEAPkAAACUAwAAAAA=&#10;" strokecolor="white [3212]" strokeweight="1.5pt">
                <v:shadow opacity="22938f" mv:blur="38100f" offset="0,2pt"/>
              </v:line>
              <v:rect id="Rectangle 109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qW1wgAA&#10;ANwAAAAPAAAAZHJzL2Rvd25yZXYueG1sRI9Bi8IwEIXvC/6HMIKXRVMVdqUaRRRBDy5sFbwOzdgW&#10;k0lpotZ/bwTB2wzvfW/ezBatNeJGja8cKxgOEhDEudMVFwqOh01/AsIHZI3GMSl4kIfFvPM1w1S7&#10;O//TLQuFiCHsU1RQhlCnUvq8JIt+4GriqJ1dYzHEtSmkbvAew62RoyT5kRYrjhdKrGlVUn7JrjbW&#10;eOxWBk/ozWQ/wnG1/s5y86dUr9supyACteFjftNbHbnfIbyeiRPI+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f+pbXCAAAA3AAAAA8AAAAAAAAAAAAAAAAAlwIAAGRycy9kb3du&#10;cmV2LnhtbFBLBQYAAAAABAAEAPUAAACG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110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ohpvwQAA&#10;ANwAAAAPAAAAZHJzL2Rvd25yZXYueG1sRE9Na8JAEL0X/A/LCF6KbhqokegqUhCEnprqfcyOSTA7&#10;m+yuMf77bqHQ2zze52x2o2nFQM43lhW8LRIQxKXVDVcKTt+H+QqED8gaW8uk4EkedtvJywZzbR/8&#10;RUMRKhFD2OeooA6hy6X0ZU0G/cJ2xJG7WmcwROgqqR0+YrhpZZokS2mw4dhQY0cfNZW34m4UFObS&#10;2/e0+pT9ODz75Tmzry5TajYd92sQgcbwL/5zH3Wcn6Xw+0y8QG5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qIab8EAAADcAAAADwAAAAAAAAAAAAAAAACXAgAAZHJzL2Rvd25y&#10;ZXYueG1sUEsFBgAAAAAEAAQA9QAAAIUDAAAAAA==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A40C7B3" wp14:editId="76526E19">
              <wp:simplePos x="0" y="0"/>
              <wp:positionH relativeFrom="page">
                <wp:posOffset>3895725</wp:posOffset>
              </wp:positionH>
              <wp:positionV relativeFrom="page">
                <wp:posOffset>4114800</wp:posOffset>
              </wp:positionV>
              <wp:extent cx="3200400" cy="1828800"/>
              <wp:effectExtent l="9525" t="12700" r="15875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253" name="Group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54" name="Rectangle 88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55" name="Rectangle 89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60" name="Line 90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91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92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Rectangle 93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64" name="Rectangle 94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7" o:spid="_x0000_s1026" style="position:absolute;margin-left:306.75pt;margin-top:324pt;width:252pt;height:2in;z-index:251670528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">
              <v:rect id="Rectangle 88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AQZBxgAA&#10;ANwAAAAPAAAAZHJzL2Rvd25yZXYueG1sRI9BTwIxFITvJPyH5pFwg64ERVcK2RgxnFBXIx5fts/t&#10;6vZ101ZY/r0lMeE4mZlvMst1b1txIB8axwquphkI4srphmsF72+byS2IEJE1to5JwYkCrFfDwRJz&#10;7Y78Socy1iJBOOSowMTY5VKGypDFMHUdcfK+nLcYk/S11B6PCW5bOcuyG2mx4bRgsKMHQ9VP+WsV&#10;PLb7wviP7/luIcvPO/dSPz3vC6XGo764BxGpj5fwf3urFcyu53A+k46AX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VAQZBxgAAANwAAAAPAAAAAAAAAAAAAAAAAJcCAABkcnMv&#10;ZG93bnJldi54bWxQSwUGAAAAAAQABAD1AAAAigMAAAAA&#10;" fillcolor="#ddd [3204]" stroked="f" strokecolor="#4a7ebb" strokeweight="1.5pt">
                <v:shadow opacity="22938f" mv:blur="38100f" offset="0,2pt"/>
                <v:textbox inset=",7.2pt,,7.2pt"/>
              </v:rect>
              <v:rect id="Rectangle 89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f5ffxgAA&#10;ANwAAAAPAAAAZHJzL2Rvd25yZXYueG1sRI9Ba8JAFITvQv/D8gq91U2DkRJdJS0KvfSgNqXHR/aZ&#10;hGbfhuyapPn1rlDwOMzMN8x6O5pG9NS52rKCl3kEgriwuuZSwddp//wKwnlkjY1lUvBHDrabh9ka&#10;U20HPlB/9KUIEHYpKqi8b1MpXVGRQTe3LXHwzrYz6IPsSqk7HALcNDKOoqU0WHNYqLCl94qK3+PF&#10;KBgmG027HHmxfNvZn+xzf+i/c6WeHsdsBcLT6O/h//aHVhAnCdzOhCMgN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uf5ffxgAAANwAAAAPAAAAAAAAAAAAAAAAAJcCAABkcnMv&#10;ZG93bnJldi54bWxQSwUGAAAAAAQABAD1AAAAigMAAAAA&#10;" fillcolor="#b2b2b2 [3205]" stroked="f" strokecolor="#4a7ebb" strokeweight="1.5pt">
                <v:shadow opacity="22938f" mv:blur="38100f" offset="0,2pt"/>
                <v:textbox inset=",7.2pt,,7.2pt"/>
              </v:rect>
              <v:line id="Line 90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JYQMYAAADcAAAADwAAAGRycy9kb3ducmV2LnhtbESPQWvCQBCF70L/wzKF3nSjB22jayiV&#10;QkEUaq14HLJjEpKdTbOrRn9951DobYb35r1vFlnvGnWhLlSeDYxHCSji3NuKCwP7r/fhM6gQkS02&#10;nsnAjQJky4fBAlPrr/xJl10slIRwSNFAGWObah3ykhyGkW+JRTv5zmGUtSu07fAq4a7RkySZaocV&#10;S0OJLb2VlNe7szPwfS/WPFvd2+OhjtvG/2z2fvxizNNj/zoHFamP/+a/6w8r+FPBl2dkAr3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8SWEDGAAAA3AAAAA8AAAAAAAAA&#10;AAAAAAAAoQIAAGRycy9kb3ducmV2LnhtbFBLBQYAAAAABAAEAPkAAACUAwAAAAA=&#10;" strokecolor="white [3212]" strokeweight="1.5pt">
                <v:shadow opacity="22938f" mv:blur="38100f" offset="0,2pt"/>
              </v:line>
              <v:line id="Line 91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7928QAAADcAAAADwAAAGRycy9kb3ducmV2LnhtbERPTWvCQBC9C/0PyxS86SY9pDa6Smkp&#10;FETB1BaPQ3aaBLOzaXZNUn+9Kwje5vE+Z7EaTC06al1lWUE8jUAQ51ZXXCjYf31MZiCcR9ZYWyYF&#10;/+RgtXwYLTDVtucddZkvRAhhl6KC0vsmldLlJRl0U9sQB+7XtgZ9gG0hdYt9CDe1fIqiRBqsODSU&#10;2NBbSfkxOxkF3+dizc/v5+bwc/Tb2v5t9jZ+UWr8OLzOQXga/F18c3/qMD+J4fpMuEAu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Xv3bxAAAANwAAAAPAAAAAAAAAAAA&#10;AAAAAKECAABkcnMvZG93bnJldi54bWxQSwUGAAAAAAQABAD5AAAAkgMAAAAA&#10;" strokecolor="white [3212]" strokeweight="1.5pt">
                <v:shadow opacity="22938f" mv:blur="38100f" offset="0,2pt"/>
              </v:line>
              <v:line id="Line 92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IxjrMQAAADcAAAADwAAAGRycy9kb3ducmV2LnhtbERPTWvCQBC9C/6HZYTedBMPVqOriKVQ&#10;EAtNVTwO2TEJyc6m2a2m+fXdQsHbPN7nrDadqcWNWldaVhBPIhDEmdUl5wqOn6/jOQjnkTXWlknB&#10;DznYrIeDFSba3vmDbqnPRQhhl6CCwvsmkdJlBRl0E9sQB+5qW4M+wDaXusV7CDe1nEbRTBosOTQU&#10;2NCuoKxKv42CU5/v+fmlby7nyr/X9utwtPFCqadRt12C8NT5h/jf/abD/NkU/p4JF8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jGOsxAAAANwAAAAPAAAAAAAAAAAA&#10;AAAAAKECAABkcnMvZG93bnJldi54bWxQSwUGAAAAAAQABAD5AAAAkgMAAAAA&#10;" strokecolor="white [3212]" strokeweight="1.5pt">
                <v:shadow opacity="22938f" mv:blur="38100f" offset="0,2pt"/>
              </v:line>
              <v:rect id="Rectangle 93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uQiExAAA&#10;ANwAAAAPAAAAZHJzL2Rvd25yZXYueG1sRI9Ba8MwDIXvg/4Ho8IuY3WaQChpnDJaButhhWWDXUWs&#10;JmG2HGKvTf59PSjsJvHe9/RU7iZrxIVG3ztWsF4lIIgbp3tuFXx9vj5vQPiArNE4JgUzedhVi4cS&#10;C+2u/EGXOrQihrAvUEEXwlBI6ZuOLPqVG4ijdnajxRDXsZV6xGsMt0amSZJLiz3HCx0OtO+o+al/&#10;bawxH/cGv9GbzXuKWX94qhtzUupxOb1sQQSawr/5Tr/pyOUZ/D0TJ5DV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bkIhMQAAADcAAAADwAAAAAAAAAAAAAAAACXAgAAZHJzL2Rv&#10;d25yZXYueG1sUEsFBgAAAAAEAAQA9QAAAIgDAAAAAA=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94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3rFdwQAA&#10;ANwAAAAPAAAAZHJzL2Rvd25yZXYueG1sRE9Na8JAEL0X/A/LCL0U3VRqLKmrSEEoeDLqfZqdJsHs&#10;bLK7xvjv3YLgbR7vc5brwTSiJ+drywrepwkI4sLqmksFx8N28gnCB2SNjWVScCMP69XoZYmZtlfe&#10;U5+HUsQQ9hkqqEJoMyl9UZFBP7UtceT+rDMYInSl1A6vMdw0cpYkqTRYc2yosKXviopzfjEKcvPb&#10;2fms3Mlu6G9delrYN7dQ6nU8bL5ABBrCU/xw/+g4P/2A/2fiBXJ1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96xXcEAAADcAAAADwAAAAAAAAAAAAAAAACXAgAAZHJzL2Rvd25y&#10;ZXYueG1sUEsFBgAAAAAEAAQA9QAAAIUDAAAAAA==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239FB2B" wp14:editId="425E7313">
              <wp:simplePos x="0" y="0"/>
              <wp:positionH relativeFrom="page">
                <wp:posOffset>3895725</wp:posOffset>
              </wp:positionH>
              <wp:positionV relativeFrom="page">
                <wp:posOffset>2286000</wp:posOffset>
              </wp:positionV>
              <wp:extent cx="3200400" cy="1828800"/>
              <wp:effectExtent l="9525" t="12700" r="15875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244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46" name="Rectangle 73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47" name="Line 74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0" name="Line 76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1" name="Rectangle 77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52" name="Rectangle 78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" o:spid="_x0000_s1026" style="position:absolute;margin-left:306.75pt;margin-top:180pt;width:252pt;height:2in;z-index:251668480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">
              <v:rect id="Rectangle 72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lDUHxgAA&#10;ANwAAAAPAAAAZHJzL2Rvd25yZXYueG1sRI9BTwIxFITvJPyH5pFwg64ERVcK2RgxnFBXIx5fts/t&#10;6vZ101ZY/r0lMeE4mZlvMst1b1txIB8axwquphkI4srphmsF72+byS2IEJE1to5JwYkCrFfDwRJz&#10;7Y78Socy1iJBOOSowMTY5VKGypDFMHUdcfK+nLcYk/S11B6PCW5bOcuyG2mx4bRgsKMHQ9VP+WsV&#10;PLb7wviP7/luIcvPO/dSPz3vC6XGo764BxGpj5fwf3urFczm13A+k46AX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/lDUHxgAAANwAAAAPAAAAAAAAAAAAAAAAAJcCAABkcnMv&#10;ZG93bnJldi54bWxQSwUGAAAAAAQABAD1AAAAigMAAAAA&#10;" fillcolor="#ddd [3204]" stroked="f" strokecolor="#4a7ebb" strokeweight="1.5pt">
                <v:shadow opacity="22938f" mv:blur="38100f" offset="0,2pt"/>
                <v:textbox inset=",7.2pt,,7.2pt"/>
              </v:rect>
              <v:rect id="Rectangle 73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dJ91wwAA&#10;ANwAAAAPAAAAZHJzL2Rvd25yZXYueG1sRI9Bi8IwFITvC/6H8ARva6pIWapRVBS8eNBV8fhonm2x&#10;eSlNbKu/frMgeBxm5htmtuhMKRqqXWFZwWgYgSBOrS44U3D63X7/gHAeWWNpmRQ8ycFi3vuaYaJt&#10;ywdqjj4TAcIuQQW591UipUtzMuiGtiIO3s3WBn2QdSZ1jW2Am1KOoyiWBgsOCzlWtM4pvR8fRkH7&#10;stFrc0aexKuNvS7320NzOSs16HfLKQhPnf+E3+2dVjCexPB/JhwBOf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dJ91wwAAANwAAAAPAAAAAAAAAAAAAAAAAJcCAABkcnMvZG93&#10;bnJldi54bWxQSwUGAAAAAAQABAD1AAAAhwMAAAAA&#10;" fillcolor="#b2b2b2 [3205]" stroked="f" strokecolor="#4a7ebb" strokeweight="1.5pt">
                <v:shadow opacity="22938f" mv:blur="38100f" offset="0,2pt"/>
                <v:textbox inset=",7.2pt,,7.2pt"/>
              </v:rect>
              <v:line id="Line 74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v9KMUAAADcAAAADwAAAGRycy9kb3ducmV2LnhtbESP3YrCMBSE7xd8h3AE79ZUkVWrUWRF&#10;EBYX/MXLQ3Nsi81Jt4lafXojLHg5zMw3zHham0JcqXK5ZQWddgSCOLE651TBbrv4HIBwHlljYZkU&#10;3MnBdNL4GGOs7Y3XdN34VAQIuxgVZN6XsZQuyciga9uSOHgnWxn0QVap1BXeAtwUshtFX9JgzmEh&#10;w5K+M0rOm4tRsH+kP9yfP8rj4ex/C/u32tnOUKlWs56NQHiq/Tv8315qBd1eH15nwhGQk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Gv9KMUAAADcAAAADwAAAAAAAAAA&#10;AAAAAAChAgAAZHJzL2Rvd25yZXYueG1sUEsFBgAAAAAEAAQA+QAAAJMDAAAAAA==&#10;" strokecolor="white [3212]" strokeweight="1.5pt">
                <v:shadow opacity="22938f" mv:blur="38100f" offset="0,2pt"/>
              </v:line>
              <v:line id="Line 75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RpWsQAAADcAAAADwAAAGRycy9kb3ducmV2LnhtbERPTWvCQBC9C/6HZYTezEYprY1ZRSwF&#10;obSgTYvHITsmwexszK4mza/vHgoeH+87XfemFjdqXWVZwSyKQRDnVldcKMi+3qYLEM4ja6wtk4Jf&#10;crBejUcpJtp2vKfbwRcihLBLUEHpfZNI6fKSDLrINsSBO9nWoA+wLaRusQvhppbzOH6SBisODSU2&#10;tC0pPx+uRsH3ULzz8+vQHH/O/rO2l4/Mzl6Uepj0myUIT72/i//dO61g/hjWhjPhCM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9GlaxAAAANwAAAAPAAAAAAAAAAAA&#10;AAAAAKECAABkcnMvZG93bnJldi54bWxQSwUGAAAAAAQABAD5AAAAkgMAAAAA&#10;" strokecolor="white [3212]" strokeweight="1.5pt">
                <v:shadow opacity="22938f" mv:blur="38100f" offset="0,2pt"/>
              </v:line>
              <v:line id="Line 76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lvzgcQAAADcAAAADwAAAGRycy9kb3ducmV2LnhtbERPTWvCQBC9C/6HZYTezEahrY1ZRSwF&#10;obSgTYvHITsmwexszK4mza/vHgoeH+87XfemFjdqXWVZwSyKQRDnVldcKMi+3qYLEM4ja6wtk4Jf&#10;crBejUcpJtp2vKfbwRcihLBLUEHpfZNI6fKSDLrINsSBO9nWoA+wLaRusQvhppbzOH6SBisODSU2&#10;tC0pPx+uRsH3ULzz8+vQHH/O/rO2l4/Mzl6Uepj0myUIT72/i//dO61g/hjmhzPhCM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W/OBxAAAANwAAAAPAAAAAAAAAAAA&#10;AAAAAKECAABkcnMvZG93bnJldi54bWxQSwUGAAAAAAQABAD5AAAAkgMAAAAA&#10;" strokecolor="white [3212]" strokeweight="1.5pt">
                <v:shadow opacity="22938f" mv:blur="38100f" offset="0,2pt"/>
              </v:line>
              <v:rect id="Rectangle 77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bpipxQAA&#10;ANwAAAAPAAAAZHJzL2Rvd25yZXYueG1sRI/BasMwEETvgfyD2EIuoZHt0hDcKCa4BNJDCnELvS7W&#10;1jaVVsZSHefvo0Chx2F23uxsi8kaMdLgO8cK0lUCgrh2uuNGwefH4XEDwgdkjcYxKbiSh2I3n20x&#10;1+7CZxqr0IgIYZ+jgjaEPpfS1y1Z9CvXE0fv2w0WQ5RDI/WAlwi3RmZJspYWO44NLfZUtlT/VL82&#10;vnF9Kw1+oTebU4ZP3euyqs27UouHaf8CItAU/o//0ketIHtO4T4mEkDu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dumKnFAAAA3AAAAA8AAAAAAAAAAAAAAAAAlwIAAGRycy9k&#10;b3ducmV2LnhtbFBLBQYAAAAABAAEAPUAAACJ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78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idzwwAA&#10;ANwAAAAPAAAAZHJzL2Rvd25yZXYueG1sRI9Ba8JAFITvQv/D8gpepG4MaErqKqUgCJ4a9f6afU1C&#10;s2+T3TXGf98VBI/DzHzDrLejacVAzjeWFSzmCQji0uqGKwWn4+7tHYQPyBpby6TgRh62m5fJGnNt&#10;r/xNQxEqESHsc1RQh9DlUvqyJoN+bjvi6P1aZzBE6SqpHV4j3LQyTZKVNNhwXKixo6+ayr/iYhQU&#10;5qe3y7Q6yH4cbv3qnNmZy5Savo6fHyACjeEZfrT3WkG6TOF+Jh4Buf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MidzwwAAANwAAAAPAAAAAAAAAAAAAAAAAJcCAABkcnMvZG93&#10;bnJldi54bWxQSwUGAAAAAAQABAD1AAAAhwMAAAAA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654BA2" wp14:editId="0FE72501">
              <wp:simplePos x="0" y="0"/>
              <wp:positionH relativeFrom="page">
                <wp:posOffset>3895725</wp:posOffset>
              </wp:positionH>
              <wp:positionV relativeFrom="page">
                <wp:posOffset>457200</wp:posOffset>
              </wp:positionV>
              <wp:extent cx="3200400" cy="1828800"/>
              <wp:effectExtent l="9525" t="12700" r="15875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23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36" name="Rectangle 56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37" name="Rectangle 57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38" name="Line 58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9" name="Line 59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0" name="Line 60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1" name="Rectangle 61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43" name="Rectangle 62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26" style="position:absolute;margin-left:306.75pt;margin-top:36pt;width:252pt;height:2in;z-index:251666432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">
              <v:rect id="Rectangle 56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QNgNxwAA&#10;ANwAAAAPAAAAZHJzL2Rvd25yZXYueG1sRI9PawIxFMTvBb9DeEJvNasVbbdGWcQWT/2zLbXHx+a5&#10;2XbzsiSprt++EQoeh5n5DbNY9bYVB/KhcaxgPMpAEFdON1wr+Hh/vLkDESKyxtYxKThRgNVycLXA&#10;XLsjv9GhjLVIEA45KjAxdrmUoTJkMYxcR5y8vfMWY5K+ltrjMcFtKydZNpMWG04LBjtaG6p+yl+r&#10;YNPuCuM/v6fPc1l+3bvX+ullVyh1PeyLBxCR+ngJ/7e3WsHkdgbnM+kIyO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10DYDccAAADcAAAADwAAAAAAAAAAAAAAAACXAgAAZHJz&#10;L2Rvd25yZXYueG1sUEsFBgAAAAAEAAQA9QAAAIsDAAAAAA==&#10;" fillcolor="#ddd [3204]" stroked="f" strokecolor="#4a7ebb" strokeweight="1.5pt">
                <v:shadow opacity="22938f" mv:blur="38100f" offset="0,2pt"/>
                <v:textbox inset=",7.2pt,,7.2pt"/>
              </v:rect>
              <v:rect id="Rectangle 57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PkmTxAAA&#10;ANwAAAAPAAAAZHJzL2Rvd25yZXYueG1sRI9Pi8IwFMTvwn6H8Ba8aboqKl2juIuCFw/+xeOjeduW&#10;bV5KE9vqpzeC4HGYmd8ws0VrClFT5XLLCr76EQjixOqcUwXHw7o3BeE8ssbCMim4kYPF/KMzw1jb&#10;hndU730qAoRdjAoy78tYSpdkZND1bUkcvD9bGfRBVqnUFTYBbgo5iKKxNJhzWMiwpN+Mkv/91Sho&#10;7ja6r07Io/HPyl6W2/WuPp+U6n62y28Qnlr/Dr/aG61gMJzA80w4AnL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D5Jk8QAAADcAAAADwAAAAAAAAAAAAAAAACXAgAAZHJzL2Rv&#10;d25yZXYueG1sUEsFBgAAAAAEAAQA9QAAAIgDAAAAAA==&#10;" fillcolor="#b2b2b2 [3205]" stroked="f" strokecolor="#4a7ebb" strokeweight="1.5pt">
                <v:shadow opacity="22938f" mv:blur="38100f" offset="0,2pt"/>
                <v:textbox inset=",7.2pt,,7.2pt"/>
              </v:rect>
              <v:line id="Line 58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fIaJ8QAAADcAAAADwAAAGRycy9kb3ducmV2LnhtbERPTWvCQBC9C/6HZYTezEYLrY1ZRSwF&#10;obSgTYvHITsmwexszK4mza/vHgoeH+87XfemFjdqXWVZwSyKQRDnVldcKMi+3qYLEM4ja6wtk4Jf&#10;crBejUcpJtp2vKfbwRcihLBLUEHpfZNI6fKSDLrINsSBO9nWoA+wLaRusQvhppbzOH6SBisODSU2&#10;tC0pPx+uRsH3ULzz8+vQHH/O/rO2l4/Mzl6Uepj0myUIT72/i//dO61g/hjWhjPhCM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8honxAAAANwAAAAPAAAAAAAAAAAA&#10;AAAAAKECAABkcnMvZG93bnJldi54bWxQSwUGAAAAAAQABAD5AAAAkgMAAAAA&#10;" strokecolor="white [3212]" strokeweight="1.5pt">
                <v:shadow opacity="22938f" mv:blur="38100f" offset="0,2pt"/>
              </v:line>
              <v:line id="Line 59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r6/vMYAAADcAAAADwAAAGRycy9kb3ducmV2LnhtbESPQWvCQBSE7wX/w/IEb81GC7bGrFJa&#10;CoJU0Frx+Mg+k2D2bZpdTcyv7wqFHoeZ+YZJl52pxJUaV1pWMI5iEMSZ1SXnCvZfH48vIJxH1lhZ&#10;JgU3crBcDB5STLRteUvXnc9FgLBLUEHhfZ1I6bKCDLrI1sTBO9nGoA+yyaVusA1wU8lJHE+lwZLD&#10;QoE1vRWUnXcXo+C7z9f8/N7Xx8PZbyr787m345lSo2H3OgfhqfP/4b/2SiuYPM3gfiYc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a+v7zGAAAA3AAAAA8AAAAAAAAA&#10;AAAAAAAAoQIAAGRycy9kb3ducmV2LnhtbFBLBQYAAAAABAAEAPkAAACUAwAAAAA=&#10;" strokecolor="white [3212]" strokeweight="1.5pt">
                <v:shadow opacity="22938f" mv:blur="38100f" offset="0,2pt"/>
              </v:line>
              <v:line id="Line 60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JlXMQAAADcAAAADwAAAGRycy9kb3ducmV2LnhtbERPTWvCQBC9C/6HZYTezEYprY1ZRSwF&#10;obSgTYvHITsmwexszK4mza/vHgoeH+87XfemFjdqXWVZwSyKQRDnVldcKMi+3qYLEM4ja6wtk4Jf&#10;crBejUcpJtp2vKfbwRcihLBLUEHpfZNI6fKSDLrINsSBO9nWoA+wLaRusQvhppbzOH6SBisODSU2&#10;tC0pPx+uRsH3ULzz8+vQHH/O/rO2l4/Mzl6Uepj0myUIT72/i//dO61g/hjmhzPhCM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gmVcxAAAANwAAAAPAAAAAAAAAAAA&#10;AAAAAKECAABkcnMvZG93bnJldi54bWxQSwUGAAAAAAQABAD5AAAAkgMAAAAA&#10;" strokecolor="white [3212]" strokeweight="1.5pt">
                <v:shadow opacity="22938f" mv:blur="38100f" offset="0,2pt"/>
              </v:line>
              <v:rect id="Rectangle 61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tw50xQAA&#10;ANwAAAAPAAAAZHJzL2Rvd25yZXYueG1sRI/BasMwEETvgfyD2EIuoZHtlhDcKCa4BNJDCnELvS7W&#10;1jaVVsZSHefvo0Chx2F23uxsi8kaMdLgO8cK0lUCgrh2uuNGwefH4XEDwgdkjcYxKbiSh2I3n20x&#10;1+7CZxqr0IgIYZ+jgjaEPpfS1y1Z9CvXE0fv2w0WQ5RDI/WAlwi3RmZJspYWO44NLfZUtlT/VL82&#10;vnF9Kw1+oTebU4ZP3euyqs27UouHaf8CItAU/o//0ketIHtO4T4mEkDu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K3DnTFAAAA3AAAAA8AAAAAAAAAAAAAAAAAlwIAAGRycy9k&#10;b3ducmV2LnhtbFBLBQYAAAAABAAEAPUAAACJ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62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pxQ1xAAA&#10;ANwAAAAPAAAAZHJzL2Rvd25yZXYueG1sRI9Ba8JAFITvBf/D8oReim6aWpXoKqVQKHgy1fsz+0yC&#10;2bfJ7jbGf+8WCh6HmfmGWW8H04ienK8tK3idJiCIC6trLhUcfr4mSxA+IGtsLJOCG3nYbkZPa8y0&#10;vfKe+jyUIkLYZ6igCqHNpPRFRQb91LbE0TtbZzBE6UqpHV4j3DQyTZK5NFhzXKiwpc+Kikv+axTk&#10;5tTZ97TcyW7ob938uLAvbqHU83j4WIEINIRH+L/9rRWkszf4OxOPgNz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KcUNcQAAADcAAAADwAAAAAAAAAAAAAAAACXAgAAZHJzL2Rv&#10;d25yZXYueG1sUEsFBgAAAAAEAAQA9QAAAIgDAAAAAA==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A13435F" wp14:editId="646AA8D7">
              <wp:simplePos x="0" y="0"/>
              <wp:positionH relativeFrom="page">
                <wp:posOffset>685800</wp:posOffset>
              </wp:positionH>
              <wp:positionV relativeFrom="page">
                <wp:posOffset>2286000</wp:posOffset>
              </wp:positionV>
              <wp:extent cx="3200400" cy="1828800"/>
              <wp:effectExtent l="12700" t="12700" r="12700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225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26" name="Rectangle 64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28" name="Rectangle 65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29" name="Line 66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0" name="Line 67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1" name="Line 68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2" name="Rectangle 69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33" name="Rectangle 70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3" o:spid="_x0000_s1026" style="position:absolute;margin-left:54pt;margin-top:180pt;width:252pt;height:2in;z-index:251667456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">
              <v:rect id="Rectangle 64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U7QxgAA&#10;ANwAAAAPAAAAZHJzL2Rvd25yZXYueG1sRI9BSwMxFITvgv8hPMGbzbqUardNyyJWPNm6LW2Pj81z&#10;s7p5WZLYrv++EQSPw8x8w8yXg+3EiXxoHSu4H2UgiGunW24U7Laru0cQISJr7ByTgh8KsFxcX82x&#10;0O7M73SqYiMShEOBCkyMfSFlqA1ZDCPXEyfvw3mLMUnfSO3xnOC2k3mWTaTFltOCwZ6eDNVf1bdV&#10;8NwdSuP3n+O3B1kdp27TvKwPpVK3N0M5AxFpiP/hv/arVpDnE/g9k46AXF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SmU7QxgAAANwAAAAPAAAAAAAAAAAAAAAAAJcCAABkcnMv&#10;ZG93bnJldi54bWxQSwUGAAAAAAQABAD1AAAAigMAAAAA&#10;" fillcolor="#ddd [3204]" stroked="f" strokecolor="#4a7ebb" strokeweight="1.5pt">
                <v:shadow opacity="22938f" mv:blur="38100f" offset="0,2pt"/>
                <v:textbox inset=",7.2pt,,7.2pt"/>
              </v:rect>
              <v:rect id="Rectangle 65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eEs8wwAA&#10;ANwAAAAPAAAAZHJzL2Rvd25yZXYueG1sRE89a8MwEN0D/Q/iCt1iKaaE4kYxTkigS4ekdel4WFfb&#10;1DoZS7Hd/PpqCGR8vO9NPttOjDT41rGGVaJAEFfOtFxr+Pw4Ll9A+IBssHNMGv7IQ759WGwwM27i&#10;E43nUIsYwj5DDU0IfSalrxqy6BPXE0fuxw0WQ4RDLc2AUwy3nUyVWkuLLceGBnvaN1T9ni9Ww3R1&#10;6nookZ/Xu4P7Lt6Pp/Gr1PrpcS5eQQSaw118c78ZDWka18Yz8QjI7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eEs8wwAAANwAAAAPAAAAAAAAAAAAAAAAAJcCAABkcnMvZG93&#10;bnJldi54bWxQSwUGAAAAAAQABAD1AAAAhwMAAAAA&#10;" fillcolor="#b2b2b2 [3205]" stroked="f" strokecolor="#4a7ebb" strokeweight="1.5pt">
                <v:shadow opacity="22938f" mv:blur="38100f" offset="0,2pt"/>
                <v:textbox inset=",7.2pt,,7.2pt"/>
              </v:rect>
              <v:line id="Line 66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2cpYcUAAADcAAAADwAAAGRycy9kb3ducmV2LnhtbESPT4vCMBTE74LfITzBm6b2oGs1irgI&#10;giis//D4aJ5tsXnpNlGrn36zsLDHYWZ+w0znjSnFg2pXWFYw6EcgiFOrC84UHA+r3gcI55E1lpZJ&#10;wYsczGft1hQTbZ/8RY+9z0SAsEtQQe59lUjp0pwMur6tiIN3tbVBH2SdSV3jM8BNKeMoGkqDBYeF&#10;HCta5pTe9nej4PTONjz6fFeX883vSvu9PdrBWKlup1lMQHhq/H/4r73WCuJ4DL9nwhGQs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2cpYcUAAADcAAAADwAAAAAAAAAA&#10;AAAAAAChAgAAZHJzL2Rvd25yZXYueG1sUEsFBgAAAAAEAAQA+QAAAJMDAAAAAA==&#10;" strokecolor="white [3212]" strokeweight="1.5pt">
                <v:shadow opacity="22938f" mv:blur="38100f" offset="0,2pt"/>
              </v:line>
              <v:line id="Line 67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4QWIcQAAADcAAAADwAAAGRycy9kb3ducmV2LnhtbERPTWvCQBC9C/6HZYTezEYLrY1ZRSwF&#10;obSgTYvHITsmwexszK4mza/vHgoeH+87XfemFjdqXWVZwSyKQRDnVldcKMi+3qYLEM4ja6wtk4Jf&#10;crBejUcpJtp2vKfbwRcihLBLUEHpfZNI6fKSDLrINsSBO9nWoA+wLaRusQvhppbzOH6SBisODSU2&#10;tC0pPx+uRsH3ULzz8+vQHH/O/rO2l4/Mzl6Uepj0myUIT72/i//dO61g/hjmhzPhCM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hBYhxAAAANwAAAAPAAAAAAAAAAAA&#10;AAAAAKECAABkcnMvZG93bnJldi54bWxQSwUGAAAAAAQABAD5AAAAkgMAAAAA&#10;" strokecolor="white [3212]" strokeweight="1.5pt">
                <v:shadow opacity="22938f" mv:blur="38100f" offset="0,2pt"/>
              </v:line>
              <v:line id="Line 68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izusYAAADcAAAADwAAAGRycy9kb3ducmV2LnhtbESPQWvCQBSE7wX/w/KE3ppNUlAbXYNY&#10;CoVSoWrF4yP7TILZt2l2q9Ff3xWEHoeZ+YaZ5b1pxIk6V1tWkEQxCOLC6ppLBdvN29MEhPPIGhvL&#10;pOBCDvL54GGGmbZn/qLT2pciQNhlqKDyvs2kdEVFBl1kW+LgHWxn0AfZlVJ3eA5w08g0jkfSYM1h&#10;ocKWlhUVx/WvUfB9LT94/Hpt97ujXzX253NrkxelHof9YgrCU+//w/f2u1aQPidwOxOOgJz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jIs7rGAAAA3AAAAA8AAAAAAAAA&#10;AAAAAAAAoQIAAGRycy9kb3ducmV2LnhtbFBLBQYAAAAABAAEAPkAAACUAwAAAAA=&#10;" strokecolor="white [3212]" strokeweight="1.5pt">
                <v:shadow opacity="22938f" mv:blur="38100f" offset="0,2pt"/>
              </v:line>
              <v:rect id="Rectangle 69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Y+N+wgAA&#10;ANwAAAAPAAAAZHJzL2Rvd25yZXYueG1sRI9Bi8IwEIXvC/6HMIKXZU2tINI1iiiCHhSsgtehmW3L&#10;JpPSRK3/3giCx8eb9715s0VnjbhR62vHCkbDBARx4XTNpYLzafMzBeEDskbjmBQ8yMNi3vuaYabd&#10;nY90y0MpIoR9hgqqEJpMSl9UZNEPXUMcvT/XWgxRtqXULd4j3BqZJslEWqw5NlTY0Kqi4j+/2vjG&#10;Y7cyeEFvpvsUx/X6Oy/MQalBv1v+ggjUhc/xO73VCtJxCq8xkQBy/g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j437CAAAA3AAAAA8AAAAAAAAAAAAAAAAAlwIAAGRycy9kb3du&#10;cmV2LnhtbFBLBQYAAAAABAAEAPUAAACG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70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oWdIwwAA&#10;ANwAAAAPAAAAZHJzL2Rvd25yZXYueG1sRI9Ba8JAFITvBf/D8oReSt00UpXUVYpQEDwZ9f6afSah&#10;2bfJ7hrjv3cFocdhZr5hluvBNKIn52vLCj4mCQjiwuqaSwXHw8/7AoQPyBoby6TgRh7Wq9HLEjNt&#10;r7ynPg+liBD2GSqoQmgzKX1RkUE/sS1x9M7WGQxRulJqh9cIN41Mk2QmDdYcFypsaVNR8ZdfjILc&#10;/Hb2My13shv6Wzc7ze2bmyv1Oh6+v0AEGsJ/+NneagXpdAqPM/EI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oWdIwwAAANwAAAAPAAAAAAAAAAAAAAAAAJcCAABkcnMvZG93&#10;bnJldi54bWxQSwUGAAAAAAQABAD1AAAAhwMAAAAA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00C62D9" wp14:editId="438209EC">
              <wp:simplePos x="0" y="0"/>
              <wp:positionH relativeFrom="page">
                <wp:posOffset>685800</wp:posOffset>
              </wp:positionH>
              <wp:positionV relativeFrom="page">
                <wp:posOffset>7772400</wp:posOffset>
              </wp:positionV>
              <wp:extent cx="3200400" cy="1828800"/>
              <wp:effectExtent l="12700" t="12700" r="12700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25" name="Group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6" name="Rectangle 112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7" name="Rectangle 113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8" name="Line 114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15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16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Rectangle 117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24" name="Rectangle 118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1" o:spid="_x0000_s1026" style="position:absolute;margin-left:54pt;margin-top:612pt;width:252pt;height:2in;z-index:251673600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">
              <v:rect id="Rectangle 112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lD2xQAA&#10;ANsAAAAPAAAAZHJzL2Rvd25yZXYueG1sRI9BawIxFITvBf9DeIK3mq0UbbdGWUornqzdltrjY/O6&#10;Wd28LEnU9d83QqHHYWa+YebL3rbiRD40jhXcjTMQxJXTDdcKPj9ebx9AhIissXVMCi4UYLkY3Mwx&#10;1+7M73QqYy0ShEOOCkyMXS5lqAxZDGPXESfvx3mLMUlfS+3xnOC2lZMsm0qLDacFgx09G6oO5dEq&#10;eGl3hfFf+/vNTJbfj25br952hVKjYV88gYjUx//wX3utFUymcP2SfoB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8mUPbFAAAA2wAAAA8AAAAAAAAAAAAAAAAAlwIAAGRycy9k&#10;b3ducmV2LnhtbFBLBQYAAAAABAAEAPUAAACJAwAAAAA=&#10;" fillcolor="#ddd [3204]" stroked="f" strokecolor="#4a7ebb" strokeweight="1.5pt">
                <v:shadow opacity="22938f" mv:blur="38100f" offset="0,2pt"/>
                <v:textbox inset=",7.2pt,,7.2pt"/>
              </v:rect>
              <v:rect id="Rectangle 113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ZBZxQAA&#10;ANsAAAAPAAAAZHJzL2Rvd25yZXYueG1sRI9Ba8JAFITvBf/D8oTedKOUWFJXUUmgFw/apvT4yL4m&#10;odm3IbsmaX69Wyj0OMzMN8x2P5pG9NS52rKC1TICQVxYXXOp4P0tWzyDcB5ZY2OZFPyQg/1u9rDF&#10;RNuBL9RffSkChF2CCirv20RKV1Rk0C1tSxy8L9sZ9EF2pdQdDgFuGrmOolgarDksVNjSqaLi+3oz&#10;CobJRlOaIz/Fx9R+Hs7Zpf/IlXqcj4cXEJ5G/x/+a79qBesN/H4JP0Du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etkFnFAAAA2wAAAA8AAAAAAAAAAAAAAAAAlwIAAGRycy9k&#10;b3ducmV2LnhtbFBLBQYAAAAABAAEAPUAAACJAwAAAAA=&#10;" fillcolor="#b2b2b2 [3205]" stroked="f" strokecolor="#4a7ebb" strokeweight="1.5pt">
                <v:shadow opacity="22938f" mv:blur="38100f" offset="0,2pt"/>
                <v:textbox inset=",7.2pt,,7.2pt"/>
              </v:rect>
              <v:line id="Line 114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HSO4MEAAADbAAAADwAAAGRycy9kb3ducmV2LnhtbERPTYvCMBC9C/6HMII3TfWgazUWUQRh&#10;cUFXxePQjG1pM6lNVrv+enNY2OPjfS+S1lTiQY0rLCsYDSMQxKnVBWcKTt/bwQcI55E1VpZJwS85&#10;SJbdzgJjbZ98oMfRZyKEsItRQe59HUvp0pwMuqGtiQN3s41BH2CTSd3gM4SbSo6jaCINFhwacqxp&#10;nVNaHn+MgvMr++Tp5lVfL6X/qux9f7KjmVL9Xruag/DU+n/xn3unFYzD2PAl/AC5fA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sdI7gwQAAANsAAAAPAAAAAAAAAAAAAAAA&#10;AKECAABkcnMvZG93bnJldi54bWxQSwUGAAAAAAQABAD5AAAAjwMAAAAA&#10;" strokecolor="white [3212]" strokeweight="1.5pt">
                <v:shadow opacity="22938f" mv:blur="38100f" offset="0,2pt"/>
              </v:line>
              <v:line id="Line 115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zgre8UAAADbAAAADwAAAGRycy9kb3ducmV2LnhtbESPT2vCQBTE7wW/w/KE3upGD62JriJK&#10;oSAtGP/g8ZF9JsHs25hdTZpP3y0Uehxm5jfMfNmZSjyocaVlBeNRBII4s7rkXMFh//4yBeE8ssbK&#10;Min4JgfLxeBpjom2Le/okfpcBAi7BBUU3teJlC4ryKAb2Zo4eBfbGPRBNrnUDbYBbio5iaJXabDk&#10;sFBgTeuCsmt6NwqOfb7lt01fn09X/1XZ2+fBjmOlnofdagbCU+f/w3/tD61gEsPvl/AD5O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zgre8UAAADbAAAADwAAAAAAAAAA&#10;AAAAAAChAgAAZHJzL2Rvd25yZXYueG1sUEsFBgAAAAAEAAQA+QAAAJMDAAAAAA==&#10;" strokecolor="white [3212]" strokeweight="1.5pt">
                <v:shadow opacity="22938f" mv:blur="38100f" offset="0,2pt"/>
              </v:line>
              <v:line id="Line 116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9sUO8AAAADbAAAADwAAAGRycy9kb3ducmV2LnhtbERPy4rCMBTdC/5DuII7TVUYtRpFFGFg&#10;cMAnLi/NtS02N7XJaPXrJwvB5eG8p/PaFOJOlcstK+h1IxDEidU5pwoO+3VnBMJ5ZI2FZVLwJAfz&#10;WbMxxVjbB2/pvvOpCCHsYlSQeV/GUrokI4Oua0viwF1sZdAHWKVSV/gI4aaQ/Sj6kgZzDg0ZlrTM&#10;KLnu/oyC4yv94eHqVZ5PV/9b2NvmYHtjpdqtejEB4an2H/Hb/a0VDML68CX8ADn7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fbFDvAAAAA2wAAAA8AAAAAAAAAAAAAAAAA&#10;oQIAAGRycy9kb3ducmV2LnhtbFBLBQYAAAAABAAEAPkAAACOAwAAAAA=&#10;" strokecolor="white [3212]" strokeweight="1.5pt">
                <v:shadow opacity="22938f" mv:blur="38100f" offset="0,2pt"/>
              </v:line>
              <v:rect id="Rectangle 117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q7IIxAAA&#10;ANsAAAAPAAAAZHJzL2Rvd25yZXYueG1sRI/BasMwEETvhfyD2EAupZFjQwiO5VASCs2hhbiFXhdr&#10;Y5tKK2Mpsf33VaHQ4zA7b3aKw2SNuNPgO8cKNusEBHHtdMeNgs+Pl6cdCB+QNRrHpGAmD4dy8VBg&#10;rt3IF7pXoRERwj5HBW0IfS6lr1uy6NeuJ47e1Q0WQ5RDI/WAY4RbI9Mk2UqLHceGFns6tlR/Vzcb&#10;35jPR4Nf6M3uLcWsOz1WtXlXarWcnvcgAk3h//gv/aoVZBv43RIBIM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KuyCMQAAADbAAAADwAAAAAAAAAAAAAAAACXAgAAZHJzL2Rv&#10;d25yZXYueG1sUEsFBgAAAAAEAAQA9QAAAIgDAAAAAA=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118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kWnhxAAA&#10;ANwAAAAPAAAAZHJzL2Rvd25yZXYueG1sRI9Pa8JAFMTvQr/D8gpepG4M/impqxShIHgy2vtr9jUJ&#10;zb5NdrcxfntXEDwOM/MbZr0dTCN6cr62rGA2TUAQF1bXXCo4n77e3kH4gKyxsUwKruRhu3kZrTHT&#10;9sJH6vNQighhn6GCKoQ2k9IXFRn0U9sSR+/XOoMhSldK7fAS4aaRaZIspcGa40KFLe0qKv7yf6Mg&#10;Nz+dXaTlQXZDf+2W3ys7cSulxq/D5weIQEN4hh/tvVaQpnO4n4lHQG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pFp4cQAAADcAAAADwAAAAAAAAAAAAAAAACXAgAAZHJzL2Rv&#10;d25yZXYueG1sUEsFBgAAAAAEAAQA9QAAAIgDAAAAAA==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6391D80" wp14:editId="1F39EBA6">
              <wp:simplePos x="0" y="0"/>
              <wp:positionH relativeFrom="page">
                <wp:posOffset>685800</wp:posOffset>
              </wp:positionH>
              <wp:positionV relativeFrom="page">
                <wp:posOffset>5943600</wp:posOffset>
              </wp:positionV>
              <wp:extent cx="3200400" cy="1828800"/>
              <wp:effectExtent l="12700" t="12700" r="12700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17" name="Group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8" name="Rectangle 96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9" name="Rectangle 97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0" name="Line 98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99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100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Rectangle 101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4" name="Rectangle 102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5" o:spid="_x0000_s1026" style="position:absolute;margin-left:54pt;margin-top:468pt;width:252pt;height:2in;z-index:251671552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">
              <v:rect id="Rectangle 96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mauixQAA&#10;ANsAAAAPAAAAZHJzL2Rvd25yZXYueG1sRI9BT8MwDIXvSPyHyEjcWMqEBpRlUzUNtNOAghhHqzFN&#10;WeNUSbaVf48PSNxsvef3Ps+Xo+/VkWLqAhu4nhSgiJtgO24NvL89Xt2BShnZYh+YDPxQguXi/GyO&#10;pQ0nfqVjnVslIZxKNOByHkqtU+PIY5qEgVi0rxA9Zlljq23Ek4T7Xk+LYqY9diwNDgdaOWr29cEb&#10;WPe7ysWP75vtra4/78NL+/S8q4y5vBirB1CZxvxv/rveWMEXWPlFBt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+Zq6LFAAAA2wAAAA8AAAAAAAAAAAAAAAAAlwIAAGRycy9k&#10;b3ducmV2LnhtbFBLBQYAAAAABAAEAPUAAACJAwAAAAA=&#10;" fillcolor="#ddd [3204]" stroked="f" strokecolor="#4a7ebb" strokeweight="1.5pt">
                <v:shadow opacity="22938f" mv:blur="38100f" offset="0,2pt"/>
                <v:textbox inset=",7.2pt,,7.2pt"/>
              </v:rect>
              <v:rect id="Rectangle 97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EmsNwgAA&#10;ANsAAAAPAAAAZHJzL2Rvd25yZXYueG1sRE9La8JAEL4X/A/LCN7qxiJSU1eJEqGXHuILj0N2mgSz&#10;syG7TdL8+m6h0Nt8fM/Z7AZTi45aV1lWsJhHIIhzqysuFFzOx+dXEM4ja6wtk4JvcrDbTp42GGvb&#10;c0bdyRcihLCLUUHpfRNL6fKSDLq5bYgD92lbgz7AtpC6xT6Em1q+RNFKGqw4NJTY0KGk/HH6Mgr6&#10;0UZjekVervapvScfx6y7XZWaTYfkDYSnwf+L/9zvOsxfw+8v4QC5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cSaw3CAAAA2wAAAA8AAAAAAAAAAAAAAAAAlwIAAGRycy9kb3du&#10;cmV2LnhtbFBLBQYAAAAABAAEAPUAAACGAwAAAAA=&#10;" fillcolor="#b2b2b2 [3205]" stroked="f" strokecolor="#4a7ebb" strokeweight="1.5pt">
                <v:shadow opacity="22938f" mv:blur="38100f" offset="0,2pt"/>
                <v:textbox inset=",7.2pt,,7.2pt"/>
              </v:rect>
              <v:line id="Line 98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KC5sEAAADbAAAADwAAAGRycy9kb3ducmV2LnhtbERPTYvCMBC9C/6HMII3TfWgazUWUQRh&#10;cUFXxePQjG1pM6lNVrv+enNY2OPjfS+S1lTiQY0rLCsYDSMQxKnVBWcKTt/bwQcI55E1VpZJwS85&#10;SJbdzgJjbZ98oMfRZyKEsItRQe59HUvp0pwMuqGtiQN3s41BH2CTSd3gM4SbSo6jaCINFhwacqxp&#10;nVNaHn+MgvMr++Tp5lVfL6X/qux9f7KjmVL9Xruag/DU+n/xn3unFYzD+vAl/AC5fA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AoLmwQAAANsAAAAPAAAAAAAAAAAAAAAA&#10;AKECAABkcnMvZG93bnJldi54bWxQSwUGAAAAAAQABAD5AAAAjwMAAAAA&#10;" strokecolor="white [3212]" strokeweight="1.5pt">
                <v:shadow opacity="22938f" mv:blur="38100f" offset="0,2pt"/>
              </v:line>
              <v:line id="Line 99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U4nfcQAAADbAAAADwAAAGRycy9kb3ducmV2LnhtbESPT4vCMBTE7wt+h/CEva1pPehajSLK&#10;giAK/sXjo3m2xeal22S1+umNIOxxmJnfMKNJY0pxpdoVlhXEnQgEcWp1wZmC/e7n6xuE88gaS8uk&#10;4E4OJuPWxwgTbW+8oevWZyJA2CWoIPe+SqR0aU4GXcdWxME729qgD7LOpK7xFuCmlN0o6kmDBYeF&#10;HCua5ZRetn9GweGRLbk/f1Sn48WvS/u72tt4oNRnu5kOQXhq/H/43V5oBd0YXl/CD5Dj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9Tid9xAAAANsAAAAPAAAAAAAAAAAA&#10;AAAAAKECAABkcnMvZG93bnJldi54bWxQSwUGAAAAAAQABAD5AAAAkgMAAAAA&#10;" strokecolor="white [3212]" strokeweight="1.5pt">
                <v:shadow opacity="22938f" mv:blur="38100f" offset="0,2pt"/>
              </v:line>
              <v:line id="Line 100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Zy5CsQAAADbAAAADwAAAGRycy9kb3ducmV2LnhtbESPT4vCMBTE7wt+h/CEva2pPehajSKK&#10;ICwr+BePj+bZFpuX2mS1+umNIOxxmJnfMKNJY0pxpdoVlhV0OxEI4tTqgjMFu+3i6xuE88gaS8uk&#10;4E4OJuPWxwgTbW+8puvGZyJA2CWoIPe+SqR0aU4GXcdWxME72dqgD7LOpK7xFuCmlHEU9aTBgsNC&#10;jhXNckrPmz+jYP/Ifrg/f1THw9mvSnv53dnuQKnPdjMdgvDU+P/wu73UCuIYXl/CD5Dj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nLkKxAAAANsAAAAPAAAAAAAAAAAA&#10;AAAAAKECAABkcnMvZG93bnJldi54bWxQSwUGAAAAAAQABAD5AAAAkgMAAAAA&#10;" strokecolor="white [3212]" strokeweight="1.5pt">
                <v:shadow opacity="22938f" mv:blur="38100f" offset="0,2pt"/>
              </v:line>
              <v:rect id="Rectangle 101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7B85wgAA&#10;ANsAAAAPAAAAZHJzL2Rvd25yZXYueG1sRI9Bi8IwEIXvgv8hjLAX0XQrLKUaRRTBPaywVfA6NGNb&#10;TCalyWr99xtB8Ph48743b7HqrRE36nzjWMHnNAFBXDrdcKXgdNxNMhA+IGs0jknBgzyslsPBAnPt&#10;7vxLtyJUIkLY56igDqHNpfRlTRb91LXE0bu4zmKIsquk7vAe4dbINEm+pMWGY0ONLW1qKq/Fn41v&#10;PL43Bs/oTfaT4qzZjovSHJT6GPXrOYhAfXgfv9J7rSCdwXNLBIB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sHznCAAAA2wAAAA8AAAAAAAAAAAAAAAAAlwIAAGRycy9kb3du&#10;cmV2LnhtbFBLBQYAAAAABAAEAPUAAACG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102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boELwwAA&#10;ANsAAAAPAAAAZHJzL2Rvd25yZXYueG1sRI9Ba8JAFITvgv9heYIX0Y3BakldRQRB6Klpvb9mX5Ng&#10;9m2yu8b477tCocdhZr5htvvBNKIn52vLCpaLBARxYXXNpYKvz9P8FYQPyBoby6TgQR72u/Foi5m2&#10;d/6gPg+liBD2GSqoQmgzKX1RkUG/sC1x9H6sMxiidKXUDu8RbhqZJslaGqw5LlTY0rGi4prfjILc&#10;fHf2JS3fZTf0j2592diZ2yg1nQyHNxCBhvAf/muftYJ0Bc8v8QfI3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boELwwAAANsAAAAPAAAAAAAAAAAAAAAAAJcCAABkcnMvZG93&#10;bnJldi54bWxQSwUGAAAAAAQABAD1AAAAhwMAAAAA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782D80B4" wp14:editId="0521AB0B">
              <wp:simplePos x="0" y="0"/>
              <wp:positionH relativeFrom="page">
                <wp:posOffset>685800</wp:posOffset>
              </wp:positionH>
              <wp:positionV relativeFrom="page">
                <wp:posOffset>4114800</wp:posOffset>
              </wp:positionV>
              <wp:extent cx="3200400" cy="1828800"/>
              <wp:effectExtent l="12700" t="12700" r="12700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9" name="Group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0" name="Rectangle 80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1" name="Rectangle 81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2" name="Line 82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83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84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Rectangle 85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6" name="Rectangle 86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9" o:spid="_x0000_s1026" style="position:absolute;margin-left:54pt;margin-top:324pt;width:252pt;height:2in;z-index:251669504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">
              <v:rect id="Rectangle 80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76ekxQAA&#10;ANsAAAAPAAAAZHJzL2Rvd25yZXYueG1sRI9BT8MwDIXvSPyHyEjcWMqEBpRlUzUNtNOAghhHqzFN&#10;WeNUSbaVf48PSNxsvef3Ps+Xo+/VkWLqAhu4nhSgiJtgO24NvL89Xt2BShnZYh+YDPxQguXi/GyO&#10;pQ0nfqVjnVslIZxKNOByHkqtU+PIY5qEgVi0rxA9Zlljq23Ek4T7Xk+LYqY9diwNDgdaOWr29cEb&#10;WPe7ysWP75vtra4/78NL+/S8q4y5vBirB1CZxvxv/rveWMEXevlFBt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vp6TFAAAA2wAAAA8AAAAAAAAAAAAAAAAAlwIAAGRycy9k&#10;b3ducmV2LnhtbFBLBQYAAAAABAAEAPUAAACJAwAAAAA=&#10;" fillcolor="#ddd [3204]" stroked="f" strokecolor="#4a7ebb" strokeweight="1.5pt">
                <v:shadow opacity="22938f" mv:blur="38100f" offset="0,2pt"/>
                <v:textbox inset=",7.2pt,,7.2pt"/>
              </v:rect>
              <v:rect id="Rectangle 81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ZGcLwgAA&#10;ANsAAAAPAAAAZHJzL2Rvd25yZXYueG1sRE9Na4NAEL0H+h+WKfSWrAlFis1GbIjQSw+mSchxcKcq&#10;dWfF3ar112cDhd7m8T5nm06mFQP1rrGsYL2KQBCXVjdcKTh95ssXEM4ja2wtk4JfcpDuHhZbTLQd&#10;uaDh6CsRQtglqKD2vkukdGVNBt3KdsSB+7K9QR9gX0nd4xjCTSs3URRLgw2Hhho72tdUfh9/jIJx&#10;ttF8OCM/x28He80+8mK4nJV6epyyVxCeJv8v/nO/6zB/DfdfwgFyd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lkZwvCAAAA2wAAAA8AAAAAAAAAAAAAAAAAlwIAAGRycy9kb3du&#10;cmV2LnhtbFBLBQYAAAAABAAEAPUAAACGAwAAAAA=&#10;" fillcolor="#b2b2b2 [3205]" stroked="f" strokecolor="#4a7ebb" strokeweight="1.5pt">
                <v:shadow opacity="22938f" mv:blur="38100f" offset="0,2pt"/>
                <v:textbox inset=",7.2pt,,7.2pt"/>
              </v:rect>
              <v:line id="Line 82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/Bzt8MAAADbAAAADwAAAGRycy9kb3ducmV2LnhtbERPTWvCQBC9F/wPywi91Y052Jq6iiiC&#10;UCoYbelxyI5JMDsbs9sk9de7gtDbPN7nzBa9qURLjSstKxiPIhDEmdUl5wqOh83LGwjnkTVWlknB&#10;HzlYzAdPM0y07XhPbepzEULYJaig8L5OpHRZQQbdyNbEgTvZxqAPsMmlbrAL4aaScRRNpMGSQ0OB&#10;Na0Kys7pr1Hwdc0/+HV9rX++z35X2cvn0Y6nSj0P++U7CE+9/xc/3Fsd5sdw/yUcIOc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Pwc7fDAAAA2wAAAA8AAAAAAAAAAAAA&#10;AAAAoQIAAGRycy9kb3ducmV2LnhtbFBLBQYAAAAABAAEAPkAAACRAwAAAAA=&#10;" strokecolor="white [3212]" strokeweight="1.5pt">
                <v:shadow opacity="22938f" mv:blur="38100f" offset="0,2pt"/>
              </v:line>
              <v:line id="Line 83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LzWLMEAAADbAAAADwAAAGRycy9kb3ducmV2LnhtbERPTYvCMBC9C/sfwix401QFdbtGWRRB&#10;EAVdlT0OzWxbbCa1iVr99UYQvM3jfc5oUptCXKhyuWUFnXYEgjixOudUwe533hqCcB5ZY2GZFNzI&#10;wWT80RhhrO2VN3TZ+lSEEHYxKsi8L2MpXZKRQde2JXHg/m1l0AdYpVJXeA3hppDdKOpLgzmHhgxL&#10;mmaUHLdno2B/T5c8mN3Lv8PRrwt7Wu1s50up5mf98w3CU+3f4pd7ocP8Hjx/CQfI8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vNYswQAAANsAAAAPAAAAAAAAAAAAAAAA&#10;AKECAABkcnMvZG93bnJldi54bWxQSwUGAAAAAAQABAD5AAAAjwMAAAAA&#10;" strokecolor="white [3212]" strokeweight="1.5pt">
                <v:shadow opacity="22938f" mv:blur="38100f" offset="0,2pt"/>
              </v:line>
              <v:line id="Line 84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1VOWMEAAADbAAAADwAAAGRycy9kb3ducmV2LnhtbERPTYvCMBC9C/sfwix401QRdbtGWRRB&#10;EAVdlT0OzWxbbCa1iVr99UYQvM3jfc5oUptCXKhyuWUFnXYEgjixOudUwe533hqCcB5ZY2GZFNzI&#10;wWT80RhhrO2VN3TZ+lSEEHYxKsi8L2MpXZKRQde2JXHg/m1l0AdYpVJXeA3hppDdKOpLgzmHhgxL&#10;mmaUHLdno2B/T5c8mN3Lv8PRrwt7Wu1s50up5mf98w3CU+3f4pd7ocP8Hjx/CQfI8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jVU5YwQAAANsAAAAPAAAAAAAAAAAAAAAA&#10;AKECAABkcnMvZG93bnJldi54bWxQSwUGAAAAAAQABAD5AAAAjwMAAAAA&#10;" strokecolor="white [3212]" strokeweight="1.5pt">
                <v:shadow opacity="22938f" mv:blur="38100f" offset="0,2pt"/>
              </v:line>
              <v:rect id="Rectangle 85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JehrwgAA&#10;ANsAAAAPAAAAZHJzL2Rvd25yZXYueG1sRI9Bi8IwEIXvgv8hjOBFNFVZKdUoogjrYResgtehGdti&#10;MilN1PrvNwsLe5vhve/Nm9Wms0Y8qfW1YwXTSQKCuHC65lLB5XwYpyB8QNZoHJOCN3nYrPu9FWba&#10;vfhEzzyUIoawz1BBFUKTSemLiiz6iWuIo3ZzrcUQ17aUusVXDLdGzpJkIS3WHC9U2NCuouKeP2ys&#10;8T7uDF7Rm/RrhvN6P8oL863UcNBtlyACdeHf/Ed/6sh9wO8vcQC5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Ql6GvCAAAA2wAAAA8AAAAAAAAAAAAAAAAAlwIAAGRycy9kb3du&#10;cmV2LnhtbFBLBQYAAAAABAAEAPUAAACG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86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nHBawAAA&#10;ANsAAAAPAAAAZHJzL2Rvd25yZXYueG1sRE9Na8JAEL0L/Q/LFHqRulEwKamrFEEoeDLa+zQ7TUKz&#10;s8nuGuO/dwXB2zze56w2o2nFQM43lhXMZwkI4tLqhisFp+Pu/QOED8gaW8uk4EoeNuuXyQpzbS98&#10;oKEIlYgh7HNUUIfQ5VL6siaDfmY74sj9WWcwROgqqR1eYrhp5SJJUmmw4dhQY0fbmsr/4mwUFOa3&#10;t8tFtZf9OFz79CezU5cp9fY6fn2CCDSGp/jh/tZxfgr3X+IBcn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unHBawAAAANsAAAAPAAAAAAAAAAAAAAAAAJcCAABkcnMvZG93bnJl&#10;di54bWxQSwUGAAAAAAQABAD1AAAAhAMAAAAA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4AF64FE" wp14:editId="13787E6D">
              <wp:simplePos x="0" y="0"/>
              <wp:positionH relativeFrom="page">
                <wp:posOffset>685800</wp:posOffset>
              </wp:positionH>
              <wp:positionV relativeFrom="page">
                <wp:posOffset>457200</wp:posOffset>
              </wp:positionV>
              <wp:extent cx="3200400" cy="1828800"/>
              <wp:effectExtent l="12700" t="12700" r="12700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1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" name="Rectangle 45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" name="Rectangle 46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4" name="Line 47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48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49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Rectangle 52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8" name="Rectangle 53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4" o:spid="_x0000_s1026" style="position:absolute;margin-left:54pt;margin-top:36pt;width:252pt;height:2in;z-index:251665408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">
              <v:rect id="Rectangle 45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bNkyxAAA&#10;ANoAAAAPAAAAZHJzL2Rvd25yZXYueG1sRI9BawIxFITvQv9DeIXearZSWrsaZZFWerLtWtTjY/Pc&#10;bN28LEnU9d83hYLHYWa+Yabz3rbiRD40jhU8DDMQxJXTDdcKvtdv92MQISJrbB2TggsFmM9uBlPM&#10;tTvzF53KWIsE4ZCjAhNjl0sZKkMWw9B1xMnbO28xJulrqT2eE9y2cpRlT9Jiw2nBYEcLQ9WhPFoF&#10;r+22MH7z87h6luXuxX3Wy49todTdbV9MQETq4zX8337XCkbwdyXdADn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GzZMsQAAADaAAAADwAAAAAAAAAAAAAAAACXAgAAZHJzL2Rv&#10;d25yZXYueG1sUEsFBgAAAAAEAAQA9QAAAIgDAAAAAA==&#10;" fillcolor="#ddd [3204]" stroked="f" strokecolor="#4a7ebb" strokeweight="1.5pt">
                <v:shadow opacity="22938f" mv:blur="38100f" offset="0,2pt"/>
                <v:textbox inset=",7.2pt,,7.2pt"/>
              </v:rect>
              <v:rect id="Rectangle 46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2KixAAA&#10;ANoAAAAPAAAAZHJzL2Rvd25yZXYueG1sRI/NasMwEITvhbyD2EBujZymmOBGCUmIoZcenD9yXKyt&#10;bWKtjKXarp++KhR6HGbmG2a9HUwtOmpdZVnBYh6BIM6trrhQcDmnzysQziNrrC2Tgm9ysN1MntaY&#10;aNtzRt3JFyJA2CWooPS+SaR0eUkG3dw2xMH7tK1BH2RbSN1iH+Cmli9RFEuDFYeFEhs6lJQ/Tl9G&#10;QT/aaDxekV/j/dHedx9p1t2uSs2mw+4NhKfB/4f/2u9awRJ+r4Qb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htiosQAAADaAAAADwAAAAAAAAAAAAAAAACXAgAAZHJzL2Rv&#10;d25yZXYueG1sUEsFBgAAAAAEAAQA9QAAAIgDAAAAAA==&#10;" fillcolor="#b2b2b2 [3205]" stroked="f" strokecolor="#4a7ebb" strokeweight="1.5pt">
                <v:shadow opacity="22938f" mv:blur="38100f" offset="0,2pt"/>
                <v:textbox inset=",7.2pt,,7.2pt"/>
              </v:rect>
              <v:line id="Line 47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UQPPcMAAADaAAAADwAAAGRycy9kb3ducmV2LnhtbESPQYvCMBSE78L+h/AWvGmqiLpdoyyK&#10;IIiCrsoeH83btti81CZq9dcbQfA4zMw3zGhSm0JcqHK5ZQWddgSCOLE651TB7nfeGoJwHlljYZkU&#10;3MjBZPzRGGGs7ZU3dNn6VAQIuxgVZN6XsZQuyciga9uSOHj/tjLog6xSqSu8BrgpZDeK+tJgzmEh&#10;w5KmGSXH7dko2N/TJQ9m9/LvcPTrwp5WO9v5Uqr5Wf98g/BU+3f41V5oBT14Xgk3QI4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lEDz3DAAAA2gAAAA8AAAAAAAAAAAAA&#10;AAAAoQIAAGRycy9kb3ducmV2LnhtbFBLBQYAAAAABAAEAPkAAACRAwAAAAA=&#10;" strokecolor="white [3212]" strokeweight="1.5pt">
                <v:shadow opacity="22938f" mv:blur="38100f" offset="0,2pt"/>
              </v:line>
              <v:line id="Line 48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giqpsMAAADaAAAADwAAAGRycy9kb3ducmV2LnhtbESP3YrCMBSE74V9h3AWvNNUwZ/tGmVR&#10;BEEUdFX28tCcbYvNSW2iVp/eCIKXw8x8w4wmtSnEhSqXW1bQaUcgiBOrc04V7H7nrSEI55E1FpZJ&#10;wY0cTMYfjRHG2l55Q5etT0WAsItRQeZ9GUvpkowMurYtiYP3byuDPsgqlbrCa4CbQnajqC8N5hwW&#10;MixpmlFy3J6Ngv09XfJgdi//Dke/LuxptbOdL6Wan/XPNwhPtX+HX+2FVtCD55VwA+T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YIqqbDAAAA2gAAAA8AAAAAAAAAAAAA&#10;AAAAoQIAAGRycy9kb3ducmV2LnhtbFBLBQYAAAAABAAEAPkAAACRAwAAAAA=&#10;" strokecolor="white [3212]" strokeweight="1.5pt">
                <v:shadow opacity="22938f" mv:blur="38100f" offset="0,2pt"/>
              </v:line>
              <v:line id="Line 49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o00cQAAADaAAAADwAAAGRycy9kb3ducmV2LnhtbESPQWvCQBSE70L/w/IK3nSjh2ijq5SW&#10;QqG00DSKx0f2NQlm38bsmkR/fbcgeBxm5htmvR1MLTpqXWVZwWwagSDOra64UJD9vE2WIJxH1lhb&#10;JgUXcrDdPIzWmGjb8zd1qS9EgLBLUEHpfZNI6fKSDLqpbYiD92tbgz7ItpC6xT7ATS3nURRLgxWH&#10;hRIbeikpP6Zno2B3LT548XptDvuj/6rt6TOzsyelxo/D8wqEp8Hfw7f2u1YQw/+VcAPk5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2jTRxAAAANoAAAAPAAAAAAAAAAAA&#10;AAAAAKECAABkcnMvZG93bnJldi54bWxQSwUGAAAAAAQABAD5AAAAkgMAAAAA&#10;" strokecolor="white [3212]" strokeweight="1.5pt">
                <v:shadow opacity="22938f" mv:blur="38100f" offset="0,2pt"/>
              </v:line>
              <v:rect id="Rectangle 52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O3IuvgAA&#10;ANoAAAAPAAAAZHJzL2Rvd25yZXYueG1sRE9Ni8IwEL0L/ocwghfRVIW1VKOIIqyHXbAKXodmbIvJ&#10;pDRR67/fLCzs8fG+V5vOGvGk1teOFUwnCQjiwumaSwWX82GcgvABWaNxTAre5GGz7vdWmGn34hM9&#10;81CKGMI+QwVVCE0mpS8qsugnriGO3M21FkOEbSl1i68Ybo2cJcmHtFhzbKiwoV1FxT1/2DjjfdwZ&#10;vKI36dcM5/V+lBfmW6nhoNsuQQTqwr/4z/2pFSzg90r0g1z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DtyLr4AAADaAAAADwAAAAAAAAAAAAAAAACXAgAAZHJzL2Rvd25yZXYu&#10;eG1sUEsFBgAAAAAEAAQA9QAAAIIDAAAAAA=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53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tzMzvwAA&#10;ANoAAAAPAAAAZHJzL2Rvd25yZXYueG1sRE/JasMwEL0H+g9iCr2ERq6hdnGjhBAIBHqqk9yn1tQ2&#10;tUa2pHr5++pQyPHx9u1+Np0YyfnWsoKXTQKCuLK65VrB9XJ6fgPhA7LGzjIpWMjDfvew2mKh7cSf&#10;NJahFjGEfYEKmhD6QkpfNWTQb2xPHLlv6wyGCF0ttcMphptOpkmSSYMtx4YGezo2VP2Uv0ZBab4G&#10;+5rWH3KYx2XIbrldu1ypp8f58A4i0Bzu4n/3WSuIW+OVeAPk7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q3MzO/AAAA2gAAAA8AAAAAAAAAAAAAAAAAlwIAAGRycy9kb3ducmV2&#10;LnhtbFBLBQYAAAAABAAEAPUAAACDAwAAAAA=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</w:p>
  <w:bookmarkEnd w:id="2"/>
  <w:bookmarkEnd w:id="3"/>
  <w:bookmarkEnd w:id="4"/>
  <w:bookmarkEnd w:id="5"/>
  <w:bookmarkEnd w:id="6"/>
  <w:bookmarkEnd w:id="7"/>
  <w:bookmarkEnd w:id="8"/>
  <w:bookmarkEnd w:id="9"/>
  <w:bookmarkEnd w:id="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0DC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 style="mso-position-horizontal-relative:page;mso-position-vertical-relative:page" fillcolor="none [3204]" strokecolor="none [3204]">
      <v:fill color="none [3204]"/>
      <v:stroke color="none [3204]" weight="1.5pt"/>
      <v:shadow opacity="22938f" blur="38100f" offset="0,2pt"/>
      <v:textbox inset=",7.2pt,,7.2pt"/>
    </o:shapedefaults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4F28D5"/>
    <w:rsid w:val="00033A2E"/>
    <w:rsid w:val="000E0B72"/>
    <w:rsid w:val="000E6268"/>
    <w:rsid w:val="001170E5"/>
    <w:rsid w:val="00237DA9"/>
    <w:rsid w:val="00285406"/>
    <w:rsid w:val="002910CA"/>
    <w:rsid w:val="002911F3"/>
    <w:rsid w:val="00367132"/>
    <w:rsid w:val="003C0CB5"/>
    <w:rsid w:val="00400A20"/>
    <w:rsid w:val="004531F5"/>
    <w:rsid w:val="004F28D5"/>
    <w:rsid w:val="00506770"/>
    <w:rsid w:val="005069A0"/>
    <w:rsid w:val="005405F6"/>
    <w:rsid w:val="0058322F"/>
    <w:rsid w:val="005A771E"/>
    <w:rsid w:val="00610C52"/>
    <w:rsid w:val="0066364B"/>
    <w:rsid w:val="00690010"/>
    <w:rsid w:val="006D11C2"/>
    <w:rsid w:val="006D6E93"/>
    <w:rsid w:val="007328F4"/>
    <w:rsid w:val="007C60B2"/>
    <w:rsid w:val="0089016F"/>
    <w:rsid w:val="008B22A3"/>
    <w:rsid w:val="00940E64"/>
    <w:rsid w:val="009901E3"/>
    <w:rsid w:val="00A87C24"/>
    <w:rsid w:val="00AB3ACC"/>
    <w:rsid w:val="00AB6BE6"/>
    <w:rsid w:val="00AF78AF"/>
    <w:rsid w:val="00C70183"/>
    <w:rsid w:val="00CD1E8F"/>
    <w:rsid w:val="00CE4AE8"/>
    <w:rsid w:val="00CE56C9"/>
    <w:rsid w:val="00CF20AB"/>
    <w:rsid w:val="00D82BB3"/>
    <w:rsid w:val="00DA26EE"/>
    <w:rsid w:val="00DF03D6"/>
    <w:rsid w:val="00E86D7E"/>
    <w:rsid w:val="00EF1729"/>
    <w:rsid w:val="00FD7552"/>
    <w:rsid w:val="00FE62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position-horizontal-relative:page;mso-position-vertical-relative:page" fillcolor="none [3204]" strokecolor="none [3204]">
      <v:fill color="none [3204]"/>
      <v:stroke color="none [3204]" weight="1.5pt"/>
      <v:shadow opacity="22938f" blur="38100f" offset="0,2pt"/>
      <v:textbox inset=",7.2pt,,7.2pt"/>
    </o:shapedefaults>
    <o:shapelayout v:ext="edit">
      <o:idmap v:ext="edit" data="1"/>
    </o:shapelayout>
  </w:shapeDefaults>
  <w:decimalSymbol w:val="."/>
  <w:listSeparator w:val=","/>
  <w14:docId w14:val="52618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E0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9CC"/>
  </w:style>
  <w:style w:type="paragraph" w:styleId="Footer">
    <w:name w:val="footer"/>
    <w:basedOn w:val="Normal"/>
    <w:link w:val="Foot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9CC"/>
  </w:style>
  <w:style w:type="paragraph" w:customStyle="1" w:styleId="Organization">
    <w:name w:val="Organization"/>
    <w:basedOn w:val="Normal"/>
    <w:qFormat/>
    <w:rsid w:val="00DA26EE"/>
    <w:pPr>
      <w:spacing w:after="0"/>
      <w:jc w:val="center"/>
    </w:pPr>
    <w:rPr>
      <w:color w:val="FFFFFF" w:themeColor="background1"/>
      <w:sz w:val="32"/>
    </w:rPr>
  </w:style>
  <w:style w:type="paragraph" w:customStyle="1" w:styleId="Name">
    <w:name w:val="Name"/>
    <w:basedOn w:val="Normal"/>
    <w:qFormat/>
    <w:rsid w:val="009901E3"/>
    <w:pPr>
      <w:spacing w:after="0"/>
      <w:jc w:val="center"/>
    </w:pPr>
    <w:rPr>
      <w:color w:val="FFFFFF" w:themeColor="background1"/>
      <w:sz w:val="22"/>
    </w:rPr>
  </w:style>
  <w:style w:type="paragraph" w:customStyle="1" w:styleId="ContactDetails">
    <w:name w:val="Contact Details"/>
    <w:basedOn w:val="Normal"/>
    <w:qFormat/>
    <w:rsid w:val="006D6E93"/>
    <w:pPr>
      <w:spacing w:after="0"/>
    </w:pPr>
    <w:rPr>
      <w:color w:val="FFFFFF" w:themeColor="background1"/>
      <w:sz w:val="14"/>
    </w:rPr>
  </w:style>
  <w:style w:type="paragraph" w:customStyle="1" w:styleId="JobTitle">
    <w:name w:val="Job Title"/>
    <w:basedOn w:val="Normal"/>
    <w:qFormat/>
    <w:rsid w:val="00AB6BE6"/>
    <w:pPr>
      <w:spacing w:after="0"/>
      <w:jc w:val="center"/>
    </w:pPr>
    <w:rPr>
      <w:b/>
      <w:color w:val="FFFFFF" w:themeColor="background1"/>
      <w:sz w:val="16"/>
    </w:rPr>
  </w:style>
  <w:style w:type="paragraph" w:styleId="NormalWeb">
    <w:name w:val="Normal (Web)"/>
    <w:basedOn w:val="Normal"/>
    <w:uiPriority w:val="99"/>
    <w:unhideWhenUsed/>
    <w:rsid w:val="00D82B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E0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9CC"/>
  </w:style>
  <w:style w:type="paragraph" w:styleId="Footer">
    <w:name w:val="footer"/>
    <w:basedOn w:val="Normal"/>
    <w:link w:val="Foot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9CC"/>
  </w:style>
  <w:style w:type="paragraph" w:customStyle="1" w:styleId="Organization">
    <w:name w:val="Organization"/>
    <w:basedOn w:val="Normal"/>
    <w:qFormat/>
    <w:rsid w:val="00DA26EE"/>
    <w:pPr>
      <w:spacing w:after="0"/>
      <w:jc w:val="center"/>
    </w:pPr>
    <w:rPr>
      <w:color w:val="FFFFFF" w:themeColor="background1"/>
      <w:sz w:val="32"/>
    </w:rPr>
  </w:style>
  <w:style w:type="paragraph" w:customStyle="1" w:styleId="Name">
    <w:name w:val="Name"/>
    <w:basedOn w:val="Normal"/>
    <w:qFormat/>
    <w:rsid w:val="009901E3"/>
    <w:pPr>
      <w:spacing w:after="0"/>
      <w:jc w:val="center"/>
    </w:pPr>
    <w:rPr>
      <w:color w:val="FFFFFF" w:themeColor="background1"/>
      <w:sz w:val="22"/>
    </w:rPr>
  </w:style>
  <w:style w:type="paragraph" w:customStyle="1" w:styleId="ContactDetails">
    <w:name w:val="Contact Details"/>
    <w:basedOn w:val="Normal"/>
    <w:qFormat/>
    <w:rsid w:val="006D6E93"/>
    <w:pPr>
      <w:spacing w:after="0"/>
    </w:pPr>
    <w:rPr>
      <w:color w:val="FFFFFF" w:themeColor="background1"/>
      <w:sz w:val="14"/>
    </w:rPr>
  </w:style>
  <w:style w:type="paragraph" w:customStyle="1" w:styleId="JobTitle">
    <w:name w:val="Job Title"/>
    <w:basedOn w:val="Normal"/>
    <w:qFormat/>
    <w:rsid w:val="00AB6BE6"/>
    <w:pPr>
      <w:spacing w:after="0"/>
      <w:jc w:val="center"/>
    </w:pPr>
    <w:rPr>
      <w:b/>
      <w:color w:val="FFFFFF" w:themeColor="background1"/>
      <w:sz w:val="16"/>
    </w:rPr>
  </w:style>
  <w:style w:type="paragraph" w:styleId="NormalWeb">
    <w:name w:val="Normal (Web)"/>
    <w:basedOn w:val="Normal"/>
    <w:uiPriority w:val="99"/>
    <w:unhideWhenUsed/>
    <w:rsid w:val="00D82B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Business%20Cards:Basics%20Business%20Card.dotx" TargetMode="External"/></Relationships>
</file>

<file path=word/theme/theme1.xml><?xml version="1.0" encoding="utf-8"?>
<a:theme xmlns:a="http://schemas.openxmlformats.org/drawingml/2006/main" name="Basics Business Card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asics Business Card">
      <a:majorFont>
        <a:latin typeface="Corbel"/>
        <a:ea typeface=""/>
        <a:cs typeface=""/>
        <a:font script="Jpan" typeface="メイリオ"/>
      </a:majorFont>
      <a:minorFont>
        <a:latin typeface="Corbel"/>
        <a:ea typeface=""/>
        <a:cs typeface=""/>
        <a:font script="Jpan" typeface="メイリオ"/>
      </a:minorFont>
    </a:fontScheme>
    <a:fmtScheme name="Basics Business Card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Basics Business Card.dotx</Template>
  <TotalTime>2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Ki</dc:creator>
  <cp:keywords/>
  <dc:description/>
  <cp:lastModifiedBy>Nikki Ki</cp:lastModifiedBy>
  <cp:revision>2</cp:revision>
  <dcterms:created xsi:type="dcterms:W3CDTF">2019-01-09T04:01:00Z</dcterms:created>
  <dcterms:modified xsi:type="dcterms:W3CDTF">2019-01-09T04:01:00Z</dcterms:modified>
  <cp:category/>
</cp:coreProperties>
</file>