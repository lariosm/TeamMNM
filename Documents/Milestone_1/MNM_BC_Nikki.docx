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406" w:rsidRDefault="00C70183">
      <w:bookmarkStart w:id="0" w:name="_MacBuGuideStaticData_15800H"/>
      <w:bookmarkStart w:id="1" w:name="_GoBack"/>
      <w:bookmarkEnd w:id="1"/>
      <w:r>
        <w:rPr>
          <w:noProof/>
        </w:rPr>
        <mc:AlternateContent>
          <mc:Choice Requires="wps">
            <w:drawing>
              <wp:anchor distT="0" distB="0" distL="114300" distR="114300" simplePos="0" relativeHeight="251831217" behindDoc="0" locked="0" layoutInCell="1" allowOverlap="1" wp14:anchorId="73630826" wp14:editId="393CA21A">
                <wp:simplePos x="0" y="0"/>
                <wp:positionH relativeFrom="page">
                  <wp:posOffset>5925185</wp:posOffset>
                </wp:positionH>
                <wp:positionV relativeFrom="page">
                  <wp:posOffset>7809230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2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70183" w:rsidRDefault="00C70183" w:rsidP="00C70183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C70183" w:rsidRDefault="00C70183" w:rsidP="00C70183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C70183" w:rsidRDefault="00C70183" w:rsidP="00C70183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C70183" w:rsidRDefault="00C70183" w:rsidP="00C70183">
                            <w:pPr>
                              <w:pStyle w:val="ContactDetails"/>
                            </w:pPr>
                          </w:p>
                          <w:p w:rsidR="00C70183" w:rsidRDefault="00C70183" w:rsidP="00C70183">
                            <w:pPr>
                              <w:pStyle w:val="ContactDetails"/>
                            </w:pPr>
                          </w:p>
                          <w:p w:rsidR="00C70183" w:rsidRDefault="00C70183" w:rsidP="00C70183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C70183" w:rsidRDefault="00C70183" w:rsidP="00C70183">
                            <w:pPr>
                              <w:pStyle w:val="ContactDetails"/>
                            </w:pPr>
                          </w:p>
                          <w:p w:rsidR="00C70183" w:rsidRDefault="00C70183" w:rsidP="00C70183">
                            <w:pPr>
                              <w:pStyle w:val="ContactDetails"/>
                            </w:pPr>
                          </w:p>
                          <w:p w:rsidR="00C70183" w:rsidRPr="00AB3ACC" w:rsidRDefault="00C70183" w:rsidP="00C70183">
                            <w:pPr>
                              <w:pStyle w:val="ContactDetails"/>
                            </w:pPr>
                            <w:r>
                              <w:t>Email: nki13@wou.edu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4" o:spid="_x0000_s1026" type="#_x0000_t202" style="position:absolute;margin-left:466.55pt;margin-top:614.9pt;width:86.4pt;height:86.55pt;z-index:2518312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" filled="f" stroked="f">
                <v:textbox inset="0,0,0,0">
                  <w:txbxContent>
                    <w:p w:rsidR="00C70183" w:rsidRDefault="00C70183" w:rsidP="00C70183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C70183" w:rsidRDefault="00C70183" w:rsidP="00C70183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C70183" w:rsidRDefault="00C70183" w:rsidP="00C70183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C70183" w:rsidRDefault="00C70183" w:rsidP="00C70183">
                      <w:pPr>
                        <w:pStyle w:val="ContactDetails"/>
                      </w:pPr>
                    </w:p>
                    <w:p w:rsidR="00C70183" w:rsidRDefault="00C70183" w:rsidP="00C70183">
                      <w:pPr>
                        <w:pStyle w:val="ContactDetails"/>
                      </w:pPr>
                    </w:p>
                    <w:p w:rsidR="00C70183" w:rsidRDefault="00C70183" w:rsidP="00C70183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C70183" w:rsidRDefault="00C70183" w:rsidP="00C70183">
                      <w:pPr>
                        <w:pStyle w:val="ContactDetails"/>
                      </w:pPr>
                    </w:p>
                    <w:p w:rsidR="00C70183" w:rsidRDefault="00C70183" w:rsidP="00C70183">
                      <w:pPr>
                        <w:pStyle w:val="ContactDetails"/>
                      </w:pPr>
                    </w:p>
                    <w:p w:rsidR="00C70183" w:rsidRPr="00AB3ACC" w:rsidRDefault="00C70183" w:rsidP="00C70183">
                      <w:pPr>
                        <w:pStyle w:val="ContactDetails"/>
                      </w:pPr>
                      <w:r>
                        <w:t>Email: nki13@wou.edu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169" behindDoc="0" locked="0" layoutInCell="1" allowOverlap="1" wp14:anchorId="27834035" wp14:editId="7142EB8C">
                <wp:simplePos x="0" y="0"/>
                <wp:positionH relativeFrom="page">
                  <wp:posOffset>2724785</wp:posOffset>
                </wp:positionH>
                <wp:positionV relativeFrom="page">
                  <wp:posOffset>7809230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2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70183" w:rsidRDefault="00C70183" w:rsidP="00C70183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C70183" w:rsidRDefault="00C70183" w:rsidP="00C70183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C70183" w:rsidRDefault="00C70183" w:rsidP="00C70183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C70183" w:rsidRDefault="00C70183" w:rsidP="00C70183">
                            <w:pPr>
                              <w:pStyle w:val="ContactDetails"/>
                            </w:pPr>
                          </w:p>
                          <w:p w:rsidR="00C70183" w:rsidRDefault="00C70183" w:rsidP="00C70183">
                            <w:pPr>
                              <w:pStyle w:val="ContactDetails"/>
                            </w:pPr>
                          </w:p>
                          <w:p w:rsidR="00C70183" w:rsidRDefault="00C70183" w:rsidP="00C70183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C70183" w:rsidRDefault="00C70183" w:rsidP="00C70183">
                            <w:pPr>
                              <w:pStyle w:val="ContactDetails"/>
                            </w:pPr>
                          </w:p>
                          <w:p w:rsidR="00C70183" w:rsidRDefault="00C70183" w:rsidP="00C70183">
                            <w:pPr>
                              <w:pStyle w:val="ContactDetails"/>
                            </w:pPr>
                          </w:p>
                          <w:p w:rsidR="00C70183" w:rsidRPr="00AB3ACC" w:rsidRDefault="00C70183" w:rsidP="00C70183">
                            <w:pPr>
                              <w:pStyle w:val="ContactDetails"/>
                            </w:pPr>
                            <w:r>
                              <w:t>Email: nki13@wou.edu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14.55pt;margin-top:614.9pt;width:86.4pt;height:86.55pt;z-index:2518291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" filled="f" stroked="f">
                <v:textbox inset="0,0,0,0">
                  <w:txbxContent>
                    <w:p w:rsidR="00C70183" w:rsidRDefault="00C70183" w:rsidP="00C70183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C70183" w:rsidRDefault="00C70183" w:rsidP="00C70183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C70183" w:rsidRDefault="00C70183" w:rsidP="00C70183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C70183" w:rsidRDefault="00C70183" w:rsidP="00C70183">
                      <w:pPr>
                        <w:pStyle w:val="ContactDetails"/>
                      </w:pPr>
                    </w:p>
                    <w:p w:rsidR="00C70183" w:rsidRDefault="00C70183" w:rsidP="00C70183">
                      <w:pPr>
                        <w:pStyle w:val="ContactDetails"/>
                      </w:pPr>
                    </w:p>
                    <w:p w:rsidR="00C70183" w:rsidRDefault="00C70183" w:rsidP="00C70183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C70183" w:rsidRDefault="00C70183" w:rsidP="00C70183">
                      <w:pPr>
                        <w:pStyle w:val="ContactDetails"/>
                      </w:pPr>
                    </w:p>
                    <w:p w:rsidR="00C70183" w:rsidRDefault="00C70183" w:rsidP="00C70183">
                      <w:pPr>
                        <w:pStyle w:val="ContactDetails"/>
                      </w:pPr>
                    </w:p>
                    <w:p w:rsidR="00C70183" w:rsidRPr="00AB3ACC" w:rsidRDefault="00C70183" w:rsidP="00C70183">
                      <w:pPr>
                        <w:pStyle w:val="ContactDetails"/>
                      </w:pPr>
                      <w:r>
                        <w:t>Email: nki13@wou.edu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827121" behindDoc="0" locked="0" layoutInCell="1" allowOverlap="1" wp14:anchorId="38ACACEE" wp14:editId="5372F3A3">
                <wp:simplePos x="0" y="0"/>
                <wp:positionH relativeFrom="page">
                  <wp:posOffset>5925185</wp:posOffset>
                </wp:positionH>
                <wp:positionV relativeFrom="page">
                  <wp:posOffset>5981065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23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Pr="00AB3ACC" w:rsidRDefault="00D82BB3" w:rsidP="00D82BB3">
                            <w:pPr>
                              <w:pStyle w:val="ContactDetails"/>
                            </w:pPr>
                            <w:r>
                              <w:t>Email: nki13@wou.edu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66.55pt;margin-top:470.95pt;width:86.4pt;height:86.55pt;z-index:2518271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" filled="f" stroked="f">
                <v:textbox inset="0,0,0,0">
                  <w:txbxContent>
                    <w:p w:rsidR="00D82BB3" w:rsidRDefault="00D82BB3" w:rsidP="00D82BB3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Pr="00AB3ACC" w:rsidRDefault="00D82BB3" w:rsidP="00D82BB3">
                      <w:pPr>
                        <w:pStyle w:val="ContactDetails"/>
                      </w:pPr>
                      <w:r>
                        <w:t>Email: nki13@wou.edu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825073" behindDoc="0" locked="0" layoutInCell="1" allowOverlap="1" wp14:anchorId="7BF9917F" wp14:editId="304FBACF">
                <wp:simplePos x="0" y="0"/>
                <wp:positionH relativeFrom="page">
                  <wp:posOffset>5925185</wp:posOffset>
                </wp:positionH>
                <wp:positionV relativeFrom="page">
                  <wp:posOffset>4145280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22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Pr="00AB3ACC" w:rsidRDefault="00D82BB3" w:rsidP="00D82BB3">
                            <w:pPr>
                              <w:pStyle w:val="ContactDetails"/>
                            </w:pPr>
                            <w:r>
                              <w:t>Email: nki13@wou.edu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66.55pt;margin-top:326.4pt;width:86.4pt;height:86.55pt;z-index:2518250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" filled="f" stroked="f">
                <v:textbox inset="0,0,0,0">
                  <w:txbxContent>
                    <w:p w:rsidR="00D82BB3" w:rsidRDefault="00D82BB3" w:rsidP="00D82BB3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Pr="00AB3ACC" w:rsidRDefault="00D82BB3" w:rsidP="00D82BB3">
                      <w:pPr>
                        <w:pStyle w:val="ContactDetails"/>
                      </w:pPr>
                      <w:r>
                        <w:t>Email: nki13@wou.edu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823025" behindDoc="0" locked="0" layoutInCell="1" allowOverlap="1" wp14:anchorId="7DBE72D5" wp14:editId="0E485B34">
                <wp:simplePos x="0" y="0"/>
                <wp:positionH relativeFrom="page">
                  <wp:posOffset>2724785</wp:posOffset>
                </wp:positionH>
                <wp:positionV relativeFrom="page">
                  <wp:posOffset>2307590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21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Pr="00AB3ACC" w:rsidRDefault="00D82BB3" w:rsidP="00D82BB3">
                            <w:pPr>
                              <w:pStyle w:val="ContactDetails"/>
                            </w:pPr>
                            <w:r>
                              <w:t>Email: nki13@wou.edu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4.55pt;margin-top:181.7pt;width:86.4pt;height:86.55pt;z-index:2518230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" filled="f" stroked="f">
                <v:textbox inset="0,0,0,0">
                  <w:txbxContent>
                    <w:p w:rsidR="00D82BB3" w:rsidRDefault="00D82BB3" w:rsidP="00D82BB3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Pr="00AB3ACC" w:rsidRDefault="00D82BB3" w:rsidP="00D82BB3">
                      <w:pPr>
                        <w:pStyle w:val="ContactDetails"/>
                      </w:pPr>
                      <w:r>
                        <w:t>Email: nki13@wou.edu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820977" behindDoc="0" locked="0" layoutInCell="1" allowOverlap="1" wp14:anchorId="7D91CFEB" wp14:editId="5DE2579D">
                <wp:simplePos x="0" y="0"/>
                <wp:positionH relativeFrom="page">
                  <wp:posOffset>2724785</wp:posOffset>
                </wp:positionH>
                <wp:positionV relativeFrom="page">
                  <wp:posOffset>5981065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20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Pr="00AB3ACC" w:rsidRDefault="00D82BB3" w:rsidP="00D82BB3">
                            <w:pPr>
                              <w:pStyle w:val="ContactDetails"/>
                            </w:pPr>
                            <w:r>
                              <w:t>Email: nki13@wou.edu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4.55pt;margin-top:470.95pt;width:86.4pt;height:86.55pt;z-index:25182097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" filled="f" stroked="f">
                <v:textbox inset="0,0,0,0">
                  <w:txbxContent>
                    <w:p w:rsidR="00D82BB3" w:rsidRDefault="00D82BB3" w:rsidP="00D82BB3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Pr="00AB3ACC" w:rsidRDefault="00D82BB3" w:rsidP="00D82BB3">
                      <w:pPr>
                        <w:pStyle w:val="ContactDetails"/>
                      </w:pPr>
                      <w:r>
                        <w:t>Email: nki13@wou.edu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818929" behindDoc="0" locked="0" layoutInCell="1" allowOverlap="1" wp14:anchorId="3617AC97" wp14:editId="4544E17D">
                <wp:simplePos x="0" y="0"/>
                <wp:positionH relativeFrom="page">
                  <wp:posOffset>2724785</wp:posOffset>
                </wp:positionH>
                <wp:positionV relativeFrom="page">
                  <wp:posOffset>4163060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19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Pr="00AB3ACC" w:rsidRDefault="00D82BB3" w:rsidP="00D82BB3">
                            <w:pPr>
                              <w:pStyle w:val="ContactDetails"/>
                            </w:pPr>
                            <w:r>
                              <w:t>Email: nki13@wou.edu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14.55pt;margin-top:327.8pt;width:86.4pt;height:86.55pt;z-index:2518189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" filled="f" stroked="f">
                <v:textbox inset="0,0,0,0">
                  <w:txbxContent>
                    <w:p w:rsidR="00D82BB3" w:rsidRDefault="00D82BB3" w:rsidP="00D82BB3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Pr="00AB3ACC" w:rsidRDefault="00D82BB3" w:rsidP="00D82BB3">
                      <w:pPr>
                        <w:pStyle w:val="ContactDetails"/>
                      </w:pPr>
                      <w:r>
                        <w:t>Email: nki13@wou.edu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816881" behindDoc="0" locked="0" layoutInCell="1" allowOverlap="1" wp14:anchorId="3ED96489" wp14:editId="34F2A4C0">
                <wp:simplePos x="0" y="0"/>
                <wp:positionH relativeFrom="page">
                  <wp:posOffset>5925185</wp:posOffset>
                </wp:positionH>
                <wp:positionV relativeFrom="page">
                  <wp:posOffset>2307590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18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Pr="00AB3ACC" w:rsidRDefault="00D82BB3" w:rsidP="00D82BB3">
                            <w:pPr>
                              <w:pStyle w:val="ContactDetails"/>
                            </w:pPr>
                            <w:r>
                              <w:t>Email: nki13@wou.edu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66.55pt;margin-top:181.7pt;width:86.4pt;height:86.55pt;z-index:25181688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" filled="f" stroked="f">
                <v:textbox inset="0,0,0,0">
                  <w:txbxContent>
                    <w:p w:rsidR="00D82BB3" w:rsidRDefault="00D82BB3" w:rsidP="00D82BB3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Pr="00AB3ACC" w:rsidRDefault="00D82BB3" w:rsidP="00D82BB3">
                      <w:pPr>
                        <w:pStyle w:val="ContactDetails"/>
                      </w:pPr>
                      <w:r>
                        <w:t>Email: nki13@wou.edu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814833" behindDoc="0" locked="0" layoutInCell="1" allowOverlap="1" wp14:anchorId="1E831E54" wp14:editId="272F3D1B">
                <wp:simplePos x="0" y="0"/>
                <wp:positionH relativeFrom="page">
                  <wp:posOffset>2724785</wp:posOffset>
                </wp:positionH>
                <wp:positionV relativeFrom="page">
                  <wp:posOffset>497840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31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Default="00D82BB3" w:rsidP="00D82BB3">
                            <w:pPr>
                              <w:pStyle w:val="ContactDetails"/>
                            </w:pPr>
                          </w:p>
                          <w:p w:rsidR="00D82BB3" w:rsidRPr="00AB3ACC" w:rsidRDefault="00D82BB3" w:rsidP="00D82BB3">
                            <w:pPr>
                              <w:pStyle w:val="ContactDetails"/>
                            </w:pPr>
                            <w:r>
                              <w:t>Email: nki13@wou.edu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14.55pt;margin-top:39.2pt;width:86.4pt;height:86.55pt;z-index:2518148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" filled="f" stroked="f">
                <v:textbox inset="0,0,0,0">
                  <w:txbxContent>
                    <w:p w:rsidR="00D82BB3" w:rsidRDefault="00D82BB3" w:rsidP="00D82BB3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Default="00D82BB3" w:rsidP="00D82BB3">
                      <w:pPr>
                        <w:pStyle w:val="ContactDetails"/>
                      </w:pPr>
                    </w:p>
                    <w:p w:rsidR="00D82BB3" w:rsidRPr="00AB3ACC" w:rsidRDefault="00D82BB3" w:rsidP="00D82BB3">
                      <w:pPr>
                        <w:pStyle w:val="ContactDetails"/>
                      </w:pPr>
                      <w:r>
                        <w:t>Email: nki13@wou.edu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82BB3">
        <w:rPr>
          <w:noProof/>
        </w:rPr>
        <w:drawing>
          <wp:anchor distT="0" distB="0" distL="114300" distR="114300" simplePos="0" relativeHeight="251768753" behindDoc="0" locked="0" layoutInCell="1" allowOverlap="1" wp14:anchorId="6BC2C60A" wp14:editId="2A346824">
            <wp:simplePos x="0" y="0"/>
            <wp:positionH relativeFrom="page">
              <wp:posOffset>3930650</wp:posOffset>
            </wp:positionH>
            <wp:positionV relativeFrom="page">
              <wp:posOffset>497205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86" name="Picture 286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734015" behindDoc="0" locked="0" layoutInCell="1" allowOverlap="1" wp14:anchorId="378C0652" wp14:editId="11DB3815">
                <wp:simplePos x="0" y="0"/>
                <wp:positionH relativeFrom="page">
                  <wp:posOffset>5925185</wp:posOffset>
                </wp:positionH>
                <wp:positionV relativeFrom="page">
                  <wp:posOffset>488315</wp:posOffset>
                </wp:positionV>
                <wp:extent cx="1097280" cy="1099185"/>
                <wp:effectExtent l="0" t="0" r="20320" b="18415"/>
                <wp:wrapTight wrapText="bothSides">
                  <wp:wrapPolygon edited="0">
                    <wp:start x="0" y="0"/>
                    <wp:lineTo x="0" y="21463"/>
                    <wp:lineTo x="21500" y="21463"/>
                    <wp:lineTo x="21500" y="0"/>
                    <wp:lineTo x="0" y="0"/>
                  </wp:wrapPolygon>
                </wp:wrapTight>
                <wp:docPr id="188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1099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400A20">
                            <w:pPr>
                              <w:pStyle w:val="ContactDetails"/>
                            </w:pPr>
                            <w:r>
                              <w:t>567 Sandwich Lane</w:t>
                            </w:r>
                          </w:p>
                          <w:p w:rsidR="00D82BB3" w:rsidRDefault="00D82BB3" w:rsidP="00400A20">
                            <w:pPr>
                              <w:pStyle w:val="ContactDetails"/>
                            </w:pPr>
                            <w:r>
                              <w:t>Monmouth, OR</w:t>
                            </w:r>
                          </w:p>
                          <w:p w:rsidR="00D82BB3" w:rsidRDefault="00D82BB3" w:rsidP="00400A20">
                            <w:pPr>
                              <w:pStyle w:val="ContactDetails"/>
                            </w:pPr>
                            <w:r>
                              <w:t>97361</w:t>
                            </w:r>
                          </w:p>
                          <w:p w:rsidR="00D82BB3" w:rsidRDefault="00D82BB3" w:rsidP="00400A20">
                            <w:pPr>
                              <w:pStyle w:val="ContactDetails"/>
                            </w:pPr>
                          </w:p>
                          <w:p w:rsidR="00D82BB3" w:rsidRDefault="00D82BB3" w:rsidP="00400A20">
                            <w:pPr>
                              <w:pStyle w:val="ContactDetails"/>
                            </w:pPr>
                          </w:p>
                          <w:p w:rsidR="00D82BB3" w:rsidRDefault="00D82BB3" w:rsidP="00400A20">
                            <w:pPr>
                              <w:pStyle w:val="ContactDetails"/>
                            </w:pPr>
                            <w:r w:rsidRPr="005405F6">
                              <w:t>T:</w:t>
                            </w:r>
                            <w:r>
                              <w:t>(111)-222-3333</w:t>
                            </w:r>
                          </w:p>
                          <w:p w:rsidR="00D82BB3" w:rsidRDefault="00D82BB3" w:rsidP="00400A20">
                            <w:pPr>
                              <w:pStyle w:val="ContactDetails"/>
                            </w:pPr>
                          </w:p>
                          <w:p w:rsidR="00D82BB3" w:rsidRDefault="00D82BB3" w:rsidP="00400A20">
                            <w:pPr>
                              <w:pStyle w:val="ContactDetails"/>
                            </w:pPr>
                          </w:p>
                          <w:p w:rsidR="00D82BB3" w:rsidRPr="00AB3ACC" w:rsidRDefault="00D82BB3" w:rsidP="00400A20">
                            <w:pPr>
                              <w:pStyle w:val="ContactDetails"/>
                            </w:pPr>
                            <w:r>
                              <w:t>Email: nki13@wou.edu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66.55pt;margin-top:38.45pt;width:86.4pt;height:86.55pt;z-index:2517340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" filled="f" stroked="f">
                <v:textbox inset="0,0,0,0">
                  <w:txbxContent>
                    <w:p w:rsidR="00D82BB3" w:rsidRDefault="00D82BB3" w:rsidP="00400A20">
                      <w:pPr>
                        <w:pStyle w:val="ContactDetails"/>
                      </w:pPr>
                      <w:r>
                        <w:t>567 Sandwich Lane</w:t>
                      </w:r>
                    </w:p>
                    <w:p w:rsidR="00D82BB3" w:rsidRDefault="00D82BB3" w:rsidP="00400A20">
                      <w:pPr>
                        <w:pStyle w:val="ContactDetails"/>
                      </w:pPr>
                      <w:r>
                        <w:t>Monmouth, OR</w:t>
                      </w:r>
                    </w:p>
                    <w:p w:rsidR="00D82BB3" w:rsidRDefault="00D82BB3" w:rsidP="00400A20">
                      <w:pPr>
                        <w:pStyle w:val="ContactDetails"/>
                      </w:pPr>
                      <w:r>
                        <w:t>97361</w:t>
                      </w:r>
                    </w:p>
                    <w:p w:rsidR="00D82BB3" w:rsidRDefault="00D82BB3" w:rsidP="00400A20">
                      <w:pPr>
                        <w:pStyle w:val="ContactDetails"/>
                      </w:pPr>
                    </w:p>
                    <w:p w:rsidR="00D82BB3" w:rsidRDefault="00D82BB3" w:rsidP="00400A20">
                      <w:pPr>
                        <w:pStyle w:val="ContactDetails"/>
                      </w:pPr>
                    </w:p>
                    <w:p w:rsidR="00D82BB3" w:rsidRDefault="00D82BB3" w:rsidP="00400A20">
                      <w:pPr>
                        <w:pStyle w:val="ContactDetails"/>
                      </w:pPr>
                      <w:r w:rsidRPr="005405F6">
                        <w:t>T:</w:t>
                      </w:r>
                      <w:r>
                        <w:t>(111)-222-3333</w:t>
                      </w:r>
                    </w:p>
                    <w:p w:rsidR="00D82BB3" w:rsidRDefault="00D82BB3" w:rsidP="00400A20">
                      <w:pPr>
                        <w:pStyle w:val="ContactDetails"/>
                      </w:pPr>
                    </w:p>
                    <w:p w:rsidR="00D82BB3" w:rsidRDefault="00D82BB3" w:rsidP="00400A20">
                      <w:pPr>
                        <w:pStyle w:val="ContactDetails"/>
                      </w:pPr>
                    </w:p>
                    <w:p w:rsidR="00D82BB3" w:rsidRPr="00AB3ACC" w:rsidRDefault="00D82BB3" w:rsidP="00400A20">
                      <w:pPr>
                        <w:pStyle w:val="ContactDetails"/>
                      </w:pPr>
                      <w:r>
                        <w:t>Email: nki13@wou.edu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812785" behindDoc="0" locked="0" layoutInCell="1" allowOverlap="1" wp14:anchorId="22032B43" wp14:editId="6E9F7491">
                <wp:simplePos x="0" y="0"/>
                <wp:positionH relativeFrom="page">
                  <wp:posOffset>3927475</wp:posOffset>
                </wp:positionH>
                <wp:positionV relativeFrom="page">
                  <wp:posOffset>9301480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316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D82BB3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36" type="#_x0000_t202" style="position:absolute;margin-left:309.25pt;margin-top:732.4pt;width:147.6pt;height:14.4pt;z-index:25181278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" filled="f" stroked="f">
                <v:textbox inset="0,0,0,0">
                  <w:txbxContent>
                    <w:p w:rsidR="00D82BB3" w:rsidRDefault="00D82BB3" w:rsidP="00D82BB3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811761" behindDoc="0" locked="0" layoutInCell="1" allowOverlap="1" wp14:anchorId="7647C699" wp14:editId="3A9AD963">
                <wp:simplePos x="0" y="0"/>
                <wp:positionH relativeFrom="page">
                  <wp:posOffset>3886200</wp:posOffset>
                </wp:positionH>
                <wp:positionV relativeFrom="page">
                  <wp:posOffset>9118600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3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D82BB3">
                            <w:pPr>
                              <w:pStyle w:val="Name"/>
                            </w:pPr>
                            <w:r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fldSimple w:instr=" USERNAME ">
                              <w:r>
                                <w:rPr>
                                  <w:noProof/>
                                </w:rPr>
                                <w:instrText>Nikki Ki</w:instrText>
                              </w:r>
                            </w:fldSimple>
                            <w:r w:rsidRPr="00FC751D">
                              <w:instrText xml:space="preserve">="" "[Your Name]" </w:instrText>
                            </w:r>
                            <w:fldSimple w:instr=" USERNAME ">
                              <w:r>
                                <w:rPr>
                                  <w:noProof/>
                                </w:rPr>
                                <w:instrText>Nikki Ki</w:instrText>
                              </w:r>
                            </w:fldSimple>
                            <w:r w:rsidRPr="00FC751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Nikki Ki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>
                              <w:t>Nikki Ki</w:t>
                            </w:r>
                            <w:r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margin-left:306pt;margin-top:718pt;width:154pt;height:14.4pt;z-index:2518117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" filled="f" stroked="f">
                <v:textbox inset="0,0,0,0">
                  <w:txbxContent>
                    <w:p w:rsidR="00D82BB3" w:rsidRDefault="00D82BB3" w:rsidP="00D82BB3">
                      <w:pPr>
                        <w:pStyle w:val="Name"/>
                      </w:pPr>
                      <w:r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fldSimple w:instr=" USERNAME ">
                        <w:r>
                          <w:rPr>
                            <w:noProof/>
                          </w:rPr>
                          <w:instrText>Nikki Ki</w:instrText>
                        </w:r>
                      </w:fldSimple>
                      <w:r w:rsidRPr="00FC751D">
                        <w:instrText xml:space="preserve">="" "[Your Name]" </w:instrText>
                      </w:r>
                      <w:fldSimple w:instr=" USERNAME ">
                        <w:r>
                          <w:rPr>
                            <w:noProof/>
                          </w:rPr>
                          <w:instrText>Nikki Ki</w:instrText>
                        </w:r>
                      </w:fldSimple>
                      <w:r w:rsidRPr="00FC751D">
                        <w:fldChar w:fldCharType="separate"/>
                      </w:r>
                      <w:r>
                        <w:rPr>
                          <w:noProof/>
                        </w:rPr>
                        <w:instrText>Nikki Ki</w:instrText>
                      </w:r>
                      <w:r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>
                        <w:t>Nikki Ki</w:t>
                      </w:r>
                      <w:r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809713" behindDoc="0" locked="0" layoutInCell="1" allowOverlap="1" wp14:anchorId="619283E7" wp14:editId="4CDB260F">
                <wp:simplePos x="0" y="0"/>
                <wp:positionH relativeFrom="page">
                  <wp:posOffset>724535</wp:posOffset>
                </wp:positionH>
                <wp:positionV relativeFrom="page">
                  <wp:posOffset>9291320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314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237DA9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57.05pt;margin-top:731.6pt;width:147.6pt;height:14.4pt;z-index:2518097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" filled="f" stroked="f">
                <v:textbox inset="0,0,0,0">
                  <w:txbxContent>
                    <w:p w:rsidR="00D82BB3" w:rsidRDefault="00D82BB3" w:rsidP="00237DA9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D82BB3">
        <w:rPr>
          <w:noProof/>
        </w:rPr>
        <mc:AlternateContent>
          <mc:Choice Requires="wps">
            <w:drawing>
              <wp:anchor distT="0" distB="0" distL="114300" distR="114300" simplePos="0" relativeHeight="251808689" behindDoc="0" locked="0" layoutInCell="1" allowOverlap="1" wp14:anchorId="0E4FF1EE" wp14:editId="2C010131">
                <wp:simplePos x="0" y="0"/>
                <wp:positionH relativeFrom="page">
                  <wp:posOffset>683260</wp:posOffset>
                </wp:positionH>
                <wp:positionV relativeFrom="page">
                  <wp:posOffset>9108440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3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237DA9">
                            <w:pPr>
                              <w:pStyle w:val="Name"/>
                            </w:pPr>
                            <w:r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fldSimple w:instr=" USERNAME ">
                              <w:r>
                                <w:rPr>
                                  <w:noProof/>
                                </w:rPr>
                                <w:instrText>Nikki Ki</w:instrText>
                              </w:r>
                            </w:fldSimple>
                            <w:r w:rsidRPr="00FC751D">
                              <w:instrText xml:space="preserve">="" "[Your Name]" </w:instrText>
                            </w:r>
                            <w:fldSimple w:instr=" USERNAME ">
                              <w:r>
                                <w:rPr>
                                  <w:noProof/>
                                </w:rPr>
                                <w:instrText>Nikki Ki</w:instrText>
                              </w:r>
                            </w:fldSimple>
                            <w:r w:rsidRPr="00FC751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Nikki Ki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>
                              <w:t>Nikki Ki</w:t>
                            </w:r>
                            <w:r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53.8pt;margin-top:717.2pt;width:154pt;height:14.4pt;z-index:25180868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" filled="f" stroked="f">
                <v:textbox inset="0,0,0,0">
                  <w:txbxContent>
                    <w:p w:rsidR="00D82BB3" w:rsidRDefault="00D82BB3" w:rsidP="00237DA9">
                      <w:pPr>
                        <w:pStyle w:val="Name"/>
                      </w:pPr>
                      <w:r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fldSimple w:instr=" USERNAME ">
                        <w:r>
                          <w:rPr>
                            <w:noProof/>
                          </w:rPr>
                          <w:instrText>Nikki Ki</w:instrText>
                        </w:r>
                      </w:fldSimple>
                      <w:r w:rsidRPr="00FC751D">
                        <w:instrText xml:space="preserve">="" "[Your Name]" </w:instrText>
                      </w:r>
                      <w:fldSimple w:instr=" USERNAME ">
                        <w:r>
                          <w:rPr>
                            <w:noProof/>
                          </w:rPr>
                          <w:instrText>Nikki Ki</w:instrText>
                        </w:r>
                      </w:fldSimple>
                      <w:r w:rsidRPr="00FC751D">
                        <w:fldChar w:fldCharType="separate"/>
                      </w:r>
                      <w:r>
                        <w:rPr>
                          <w:noProof/>
                        </w:rPr>
                        <w:instrText>Nikki Ki</w:instrText>
                      </w:r>
                      <w:r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>
                        <w:t>Nikki Ki</w:t>
                      </w:r>
                      <w:r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806641" behindDoc="0" locked="0" layoutInCell="1" allowOverlap="1" wp14:anchorId="3D978473" wp14:editId="78C10CD6">
                <wp:simplePos x="0" y="0"/>
                <wp:positionH relativeFrom="page">
                  <wp:posOffset>3937635</wp:posOffset>
                </wp:positionH>
                <wp:positionV relativeFrom="page">
                  <wp:posOffset>7459980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312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237DA9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10.05pt;margin-top:587.4pt;width:147.6pt;height:14.4pt;z-index:2518066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" filled="f" stroked="f">
                <v:textbox inset="0,0,0,0">
                  <w:txbxContent>
                    <w:p w:rsidR="00D82BB3" w:rsidRDefault="00D82BB3" w:rsidP="00237DA9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805617" behindDoc="0" locked="0" layoutInCell="1" allowOverlap="1" wp14:anchorId="21165E83" wp14:editId="7234894D">
                <wp:simplePos x="0" y="0"/>
                <wp:positionH relativeFrom="page">
                  <wp:posOffset>3896360</wp:posOffset>
                </wp:positionH>
                <wp:positionV relativeFrom="page">
                  <wp:posOffset>7277100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3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237DA9">
                            <w:pPr>
                              <w:pStyle w:val="Name"/>
                            </w:pPr>
                            <w:r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fldSimple w:instr=" USERNAME ">
                              <w:r>
                                <w:rPr>
                                  <w:noProof/>
                                </w:rPr>
                                <w:instrText>Nikki Ki</w:instrText>
                              </w:r>
                            </w:fldSimple>
                            <w:r w:rsidRPr="00FC751D">
                              <w:instrText xml:space="preserve">="" "[Your Name]" </w:instrText>
                            </w:r>
                            <w:fldSimple w:instr=" USERNAME ">
                              <w:r>
                                <w:rPr>
                                  <w:noProof/>
                                </w:rPr>
                                <w:instrText>Nikki Ki</w:instrText>
                              </w:r>
                            </w:fldSimple>
                            <w:r w:rsidRPr="00FC751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Nikki Ki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>
                              <w:t>Nikki Ki</w:t>
                            </w:r>
                            <w:r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06.8pt;margin-top:573pt;width:154pt;height:14.4pt;z-index:2518056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" filled="f" stroked="f">
                <v:textbox inset="0,0,0,0">
                  <w:txbxContent>
                    <w:p w:rsidR="00D82BB3" w:rsidRDefault="00D82BB3" w:rsidP="00237DA9">
                      <w:pPr>
                        <w:pStyle w:val="Name"/>
                      </w:pPr>
                      <w:r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fldSimple w:instr=" USERNAME ">
                        <w:r>
                          <w:rPr>
                            <w:noProof/>
                          </w:rPr>
                          <w:instrText>Nikki Ki</w:instrText>
                        </w:r>
                      </w:fldSimple>
                      <w:r w:rsidRPr="00FC751D">
                        <w:instrText xml:space="preserve">="" "[Your Name]" </w:instrText>
                      </w:r>
                      <w:fldSimple w:instr=" USERNAME ">
                        <w:r>
                          <w:rPr>
                            <w:noProof/>
                          </w:rPr>
                          <w:instrText>Nikki Ki</w:instrText>
                        </w:r>
                      </w:fldSimple>
                      <w:r w:rsidRPr="00FC751D">
                        <w:fldChar w:fldCharType="separate"/>
                      </w:r>
                      <w:r>
                        <w:rPr>
                          <w:noProof/>
                        </w:rPr>
                        <w:instrText>Nikki Ki</w:instrText>
                      </w:r>
                      <w:r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>
                        <w:t>Nikki Ki</w:t>
                      </w:r>
                      <w:r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802545" behindDoc="0" locked="0" layoutInCell="1" allowOverlap="1" wp14:anchorId="64843446" wp14:editId="3ED65173">
                <wp:simplePos x="0" y="0"/>
                <wp:positionH relativeFrom="page">
                  <wp:posOffset>683260</wp:posOffset>
                </wp:positionH>
                <wp:positionV relativeFrom="page">
                  <wp:posOffset>7279640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30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237DA9">
                            <w:pPr>
                              <w:pStyle w:val="Name"/>
                            </w:pPr>
                            <w:r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fldSimple w:instr=" USERNAME ">
                              <w:r>
                                <w:rPr>
                                  <w:noProof/>
                                </w:rPr>
                                <w:instrText>Nikki Ki</w:instrText>
                              </w:r>
                            </w:fldSimple>
                            <w:r w:rsidRPr="00FC751D">
                              <w:instrText xml:space="preserve">="" "[Your Name]" </w:instrText>
                            </w:r>
                            <w:fldSimple w:instr=" USERNAME ">
                              <w:r>
                                <w:rPr>
                                  <w:noProof/>
                                </w:rPr>
                                <w:instrText>Nikki Ki</w:instrText>
                              </w:r>
                            </w:fldSimple>
                            <w:r w:rsidRPr="00FC751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Nikki Ki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>
                              <w:t>Nikki Ki</w:t>
                            </w:r>
                            <w:r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53.8pt;margin-top:573.2pt;width:154pt;height:14.4pt;z-index:2518025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" filled="f" stroked="f">
                <v:textbox inset="0,0,0,0">
                  <w:txbxContent>
                    <w:p w:rsidR="00D82BB3" w:rsidRDefault="00D82BB3" w:rsidP="00237DA9">
                      <w:pPr>
                        <w:pStyle w:val="Name"/>
                      </w:pPr>
                      <w:r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fldSimple w:instr=" USERNAME ">
                        <w:r>
                          <w:rPr>
                            <w:noProof/>
                          </w:rPr>
                          <w:instrText>Nikki Ki</w:instrText>
                        </w:r>
                      </w:fldSimple>
                      <w:r w:rsidRPr="00FC751D">
                        <w:instrText xml:space="preserve">="" "[Your Name]" </w:instrText>
                      </w:r>
                      <w:fldSimple w:instr=" USERNAME ">
                        <w:r>
                          <w:rPr>
                            <w:noProof/>
                          </w:rPr>
                          <w:instrText>Nikki Ki</w:instrText>
                        </w:r>
                      </w:fldSimple>
                      <w:r w:rsidRPr="00FC751D">
                        <w:fldChar w:fldCharType="separate"/>
                      </w:r>
                      <w:r>
                        <w:rPr>
                          <w:noProof/>
                        </w:rPr>
                        <w:instrText>Nikki Ki</w:instrText>
                      </w:r>
                      <w:r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>
                        <w:t>Nikki Ki</w:t>
                      </w:r>
                      <w:r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803569" behindDoc="0" locked="0" layoutInCell="1" allowOverlap="1" wp14:anchorId="3EFF7175" wp14:editId="68B076AF">
                <wp:simplePos x="0" y="0"/>
                <wp:positionH relativeFrom="page">
                  <wp:posOffset>724535</wp:posOffset>
                </wp:positionH>
                <wp:positionV relativeFrom="page">
                  <wp:posOffset>7462520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310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237DA9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57.05pt;margin-top:587.6pt;width:147.6pt;height:14.4pt;z-index:25180356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" filled="f" stroked="f">
                <v:textbox inset="0,0,0,0">
                  <w:txbxContent>
                    <w:p w:rsidR="00D82BB3" w:rsidRDefault="00D82BB3" w:rsidP="00237DA9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800497" behindDoc="0" locked="0" layoutInCell="1" allowOverlap="1" wp14:anchorId="54C607F7" wp14:editId="4C2C7A41">
                <wp:simplePos x="0" y="0"/>
                <wp:positionH relativeFrom="page">
                  <wp:posOffset>3935095</wp:posOffset>
                </wp:positionH>
                <wp:positionV relativeFrom="page">
                  <wp:posOffset>5636260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30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237DA9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09.85pt;margin-top:443.8pt;width:147.6pt;height:14.4pt;z-index:25180049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" filled="f" stroked="f">
                <v:textbox inset="0,0,0,0">
                  <w:txbxContent>
                    <w:p w:rsidR="00D82BB3" w:rsidRDefault="00D82BB3" w:rsidP="00237DA9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799473" behindDoc="0" locked="0" layoutInCell="1" allowOverlap="1" wp14:anchorId="615ADC30" wp14:editId="75BE0FB3">
                <wp:simplePos x="0" y="0"/>
                <wp:positionH relativeFrom="page">
                  <wp:posOffset>3893820</wp:posOffset>
                </wp:positionH>
                <wp:positionV relativeFrom="page">
                  <wp:posOffset>5453380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30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237DA9">
                            <w:pPr>
                              <w:pStyle w:val="Name"/>
                            </w:pPr>
                            <w:r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fldSimple w:instr=" USERNAME ">
                              <w:r>
                                <w:rPr>
                                  <w:noProof/>
                                </w:rPr>
                                <w:instrText>Nikki Ki</w:instrText>
                              </w:r>
                            </w:fldSimple>
                            <w:r w:rsidRPr="00FC751D">
                              <w:instrText xml:space="preserve">="" "[Your Name]" </w:instrText>
                            </w:r>
                            <w:fldSimple w:instr=" USERNAME ">
                              <w:r>
                                <w:rPr>
                                  <w:noProof/>
                                </w:rPr>
                                <w:instrText>Nikki Ki</w:instrText>
                              </w:r>
                            </w:fldSimple>
                            <w:r w:rsidRPr="00FC751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Nikki Ki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>
                              <w:t>Nikki Ki</w:t>
                            </w:r>
                            <w:r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06.6pt;margin-top:429.4pt;width:154pt;height:14.4pt;z-index:25179947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" filled="f" stroked="f">
                <v:textbox inset="0,0,0,0">
                  <w:txbxContent>
                    <w:p w:rsidR="00D82BB3" w:rsidRDefault="00D82BB3" w:rsidP="00237DA9">
                      <w:pPr>
                        <w:pStyle w:val="Name"/>
                      </w:pPr>
                      <w:r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fldSimple w:instr=" USERNAME ">
                        <w:r>
                          <w:rPr>
                            <w:noProof/>
                          </w:rPr>
                          <w:instrText>Nikki Ki</w:instrText>
                        </w:r>
                      </w:fldSimple>
                      <w:r w:rsidRPr="00FC751D">
                        <w:instrText xml:space="preserve">="" "[Your Name]" </w:instrText>
                      </w:r>
                      <w:fldSimple w:instr=" USERNAME ">
                        <w:r>
                          <w:rPr>
                            <w:noProof/>
                          </w:rPr>
                          <w:instrText>Nikki Ki</w:instrText>
                        </w:r>
                      </w:fldSimple>
                      <w:r w:rsidRPr="00FC751D">
                        <w:fldChar w:fldCharType="separate"/>
                      </w:r>
                      <w:r>
                        <w:rPr>
                          <w:noProof/>
                        </w:rPr>
                        <w:instrText>Nikki Ki</w:instrText>
                      </w:r>
                      <w:r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>
                        <w:t>Nikki Ki</w:t>
                      </w:r>
                      <w:r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797425" behindDoc="0" locked="0" layoutInCell="1" allowOverlap="1" wp14:anchorId="176D464F" wp14:editId="562EF6FA">
                <wp:simplePos x="0" y="0"/>
                <wp:positionH relativeFrom="page">
                  <wp:posOffset>724535</wp:posOffset>
                </wp:positionH>
                <wp:positionV relativeFrom="page">
                  <wp:posOffset>5636260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306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237DA9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57.05pt;margin-top:443.8pt;width:147.6pt;height:14.4pt;z-index:2517974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" filled="f" stroked="f">
                <v:textbox inset="0,0,0,0">
                  <w:txbxContent>
                    <w:p w:rsidR="00D82BB3" w:rsidRDefault="00D82BB3" w:rsidP="00237DA9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796401" behindDoc="0" locked="0" layoutInCell="1" allowOverlap="1" wp14:anchorId="62C5AA16" wp14:editId="541B02F4">
                <wp:simplePos x="0" y="0"/>
                <wp:positionH relativeFrom="page">
                  <wp:posOffset>683260</wp:posOffset>
                </wp:positionH>
                <wp:positionV relativeFrom="page">
                  <wp:posOffset>5453380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30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237DA9">
                            <w:pPr>
                              <w:pStyle w:val="Name"/>
                            </w:pPr>
                            <w:r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fldSimple w:instr=" USERNAME ">
                              <w:r>
                                <w:rPr>
                                  <w:noProof/>
                                </w:rPr>
                                <w:instrText>Nikki Ki</w:instrText>
                              </w:r>
                            </w:fldSimple>
                            <w:r w:rsidRPr="00FC751D">
                              <w:instrText xml:space="preserve">="" "[Your Name]" </w:instrText>
                            </w:r>
                            <w:fldSimple w:instr=" USERNAME ">
                              <w:r>
                                <w:rPr>
                                  <w:noProof/>
                                </w:rPr>
                                <w:instrText>Nikki Ki</w:instrText>
                              </w:r>
                            </w:fldSimple>
                            <w:r w:rsidRPr="00FC751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Nikki Ki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>
                              <w:t>Nikki Ki</w:t>
                            </w:r>
                            <w:r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53.8pt;margin-top:429.4pt;width:154pt;height:14.4pt;z-index:2517964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" filled="f" stroked="f">
                <v:textbox inset="0,0,0,0">
                  <w:txbxContent>
                    <w:p w:rsidR="00D82BB3" w:rsidRDefault="00D82BB3" w:rsidP="00237DA9">
                      <w:pPr>
                        <w:pStyle w:val="Name"/>
                      </w:pPr>
                      <w:r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fldSimple w:instr=" USERNAME ">
                        <w:r>
                          <w:rPr>
                            <w:noProof/>
                          </w:rPr>
                          <w:instrText>Nikki Ki</w:instrText>
                        </w:r>
                      </w:fldSimple>
                      <w:r w:rsidRPr="00FC751D">
                        <w:instrText xml:space="preserve">="" "[Your Name]" </w:instrText>
                      </w:r>
                      <w:fldSimple w:instr=" USERNAME ">
                        <w:r>
                          <w:rPr>
                            <w:noProof/>
                          </w:rPr>
                          <w:instrText>Nikki Ki</w:instrText>
                        </w:r>
                      </w:fldSimple>
                      <w:r w:rsidRPr="00FC751D">
                        <w:fldChar w:fldCharType="separate"/>
                      </w:r>
                      <w:r>
                        <w:rPr>
                          <w:noProof/>
                        </w:rPr>
                        <w:instrText>Nikki Ki</w:instrText>
                      </w:r>
                      <w:r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>
                        <w:t>Nikki Ki</w:t>
                      </w:r>
                      <w:r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794353" behindDoc="0" locked="0" layoutInCell="1" allowOverlap="1" wp14:anchorId="2B4D393D" wp14:editId="4C999088">
                <wp:simplePos x="0" y="0"/>
                <wp:positionH relativeFrom="page">
                  <wp:posOffset>3937635</wp:posOffset>
                </wp:positionH>
                <wp:positionV relativeFrom="page">
                  <wp:posOffset>3792855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304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237DA9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10.05pt;margin-top:298.65pt;width:147.6pt;height:14.4pt;z-index:2517943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" filled="f" stroked="f">
                <v:textbox inset="0,0,0,0">
                  <w:txbxContent>
                    <w:p w:rsidR="00D82BB3" w:rsidRDefault="00D82BB3" w:rsidP="00237DA9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793329" behindDoc="0" locked="0" layoutInCell="1" allowOverlap="1" wp14:anchorId="3A4A942A" wp14:editId="5A22D22B">
                <wp:simplePos x="0" y="0"/>
                <wp:positionH relativeFrom="page">
                  <wp:posOffset>3896360</wp:posOffset>
                </wp:positionH>
                <wp:positionV relativeFrom="page">
                  <wp:posOffset>3609975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30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237DA9">
                            <w:pPr>
                              <w:pStyle w:val="Name"/>
                            </w:pPr>
                            <w:r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fldSimple w:instr=" USERNAME ">
                              <w:r>
                                <w:rPr>
                                  <w:noProof/>
                                </w:rPr>
                                <w:instrText>Nikki Ki</w:instrText>
                              </w:r>
                            </w:fldSimple>
                            <w:r w:rsidRPr="00FC751D">
                              <w:instrText xml:space="preserve">="" "[Your Name]" </w:instrText>
                            </w:r>
                            <w:fldSimple w:instr=" USERNAME ">
                              <w:r>
                                <w:rPr>
                                  <w:noProof/>
                                </w:rPr>
                                <w:instrText>Nikki Ki</w:instrText>
                              </w:r>
                            </w:fldSimple>
                            <w:r w:rsidRPr="00FC751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Nikki Ki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>
                              <w:t>Nikki Ki</w:t>
                            </w:r>
                            <w:r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306.8pt;margin-top:284.25pt;width:154pt;height:14.4pt;z-index:2517933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" filled="f" stroked="f">
                <v:textbox inset="0,0,0,0">
                  <w:txbxContent>
                    <w:p w:rsidR="00D82BB3" w:rsidRDefault="00D82BB3" w:rsidP="00237DA9">
                      <w:pPr>
                        <w:pStyle w:val="Name"/>
                      </w:pPr>
                      <w:r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fldSimple w:instr=" USERNAME ">
                        <w:r>
                          <w:rPr>
                            <w:noProof/>
                          </w:rPr>
                          <w:instrText>Nikki Ki</w:instrText>
                        </w:r>
                      </w:fldSimple>
                      <w:r w:rsidRPr="00FC751D">
                        <w:instrText xml:space="preserve">="" "[Your Name]" </w:instrText>
                      </w:r>
                      <w:fldSimple w:instr=" USERNAME ">
                        <w:r>
                          <w:rPr>
                            <w:noProof/>
                          </w:rPr>
                          <w:instrText>Nikki Ki</w:instrText>
                        </w:r>
                      </w:fldSimple>
                      <w:r w:rsidRPr="00FC751D">
                        <w:fldChar w:fldCharType="separate"/>
                      </w:r>
                      <w:r>
                        <w:rPr>
                          <w:noProof/>
                        </w:rPr>
                        <w:instrText>Nikki Ki</w:instrText>
                      </w:r>
                      <w:r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>
                        <w:t>Nikki Ki</w:t>
                      </w:r>
                      <w:r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791281" behindDoc="0" locked="0" layoutInCell="1" allowOverlap="1" wp14:anchorId="04E59D55" wp14:editId="77D173F5">
                <wp:simplePos x="0" y="0"/>
                <wp:positionH relativeFrom="page">
                  <wp:posOffset>727075</wp:posOffset>
                </wp:positionH>
                <wp:positionV relativeFrom="page">
                  <wp:posOffset>3792855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302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237DA9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57.25pt;margin-top:298.65pt;width:147.6pt;height:14.4pt;z-index:25179128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" filled="f" stroked="f">
                <v:textbox inset="0,0,0,0">
                  <w:txbxContent>
                    <w:p w:rsidR="00D82BB3" w:rsidRDefault="00D82BB3" w:rsidP="00237DA9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37DA9">
        <w:rPr>
          <w:noProof/>
        </w:rPr>
        <mc:AlternateContent>
          <mc:Choice Requires="wps">
            <w:drawing>
              <wp:anchor distT="0" distB="0" distL="114300" distR="114300" simplePos="0" relativeHeight="251790257" behindDoc="0" locked="0" layoutInCell="1" allowOverlap="1" wp14:anchorId="395A730B" wp14:editId="5DFC3C58">
                <wp:simplePos x="0" y="0"/>
                <wp:positionH relativeFrom="page">
                  <wp:posOffset>685800</wp:posOffset>
                </wp:positionH>
                <wp:positionV relativeFrom="page">
                  <wp:posOffset>3609975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30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237DA9">
                            <w:pPr>
                              <w:pStyle w:val="Name"/>
                            </w:pPr>
                            <w:r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fldSimple w:instr=" USERNAME ">
                              <w:r>
                                <w:rPr>
                                  <w:noProof/>
                                </w:rPr>
                                <w:instrText>Nikki Ki</w:instrText>
                              </w:r>
                            </w:fldSimple>
                            <w:r w:rsidRPr="00FC751D">
                              <w:instrText xml:space="preserve">="" "[Your Name]" </w:instrText>
                            </w:r>
                            <w:fldSimple w:instr=" USERNAME ">
                              <w:r>
                                <w:rPr>
                                  <w:noProof/>
                                </w:rPr>
                                <w:instrText>Nikki Ki</w:instrText>
                              </w:r>
                            </w:fldSimple>
                            <w:r w:rsidRPr="00FC751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Nikki Ki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>
                              <w:t>Nikki Ki</w:t>
                            </w:r>
                            <w:r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54pt;margin-top:284.25pt;width:154pt;height:14.4pt;z-index:25179025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" filled="f" stroked="f">
                <v:textbox inset="0,0,0,0">
                  <w:txbxContent>
                    <w:p w:rsidR="00D82BB3" w:rsidRDefault="00D82BB3" w:rsidP="00237DA9">
                      <w:pPr>
                        <w:pStyle w:val="Name"/>
                      </w:pPr>
                      <w:r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fldSimple w:instr=" USERNAME ">
                        <w:r>
                          <w:rPr>
                            <w:noProof/>
                          </w:rPr>
                          <w:instrText>Nikki Ki</w:instrText>
                        </w:r>
                      </w:fldSimple>
                      <w:r w:rsidRPr="00FC751D">
                        <w:instrText xml:space="preserve">="" "[Your Name]" </w:instrText>
                      </w:r>
                      <w:fldSimple w:instr=" USERNAME ">
                        <w:r>
                          <w:rPr>
                            <w:noProof/>
                          </w:rPr>
                          <w:instrText>Nikki Ki</w:instrText>
                        </w:r>
                      </w:fldSimple>
                      <w:r w:rsidRPr="00FC751D">
                        <w:fldChar w:fldCharType="separate"/>
                      </w:r>
                      <w:r>
                        <w:rPr>
                          <w:noProof/>
                        </w:rPr>
                        <w:instrText>Nikki Ki</w:instrText>
                      </w:r>
                      <w:r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>
                        <w:t>Nikki Ki</w:t>
                      </w:r>
                      <w:r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33A2E">
        <w:rPr>
          <w:noProof/>
        </w:rPr>
        <mc:AlternateContent>
          <mc:Choice Requires="wps">
            <w:drawing>
              <wp:anchor distT="0" distB="0" distL="114300" distR="114300" simplePos="0" relativeHeight="251788209" behindDoc="0" locked="0" layoutInCell="1" allowOverlap="1" wp14:anchorId="30A3E385" wp14:editId="1A5C4035">
                <wp:simplePos x="0" y="0"/>
                <wp:positionH relativeFrom="page">
                  <wp:posOffset>3937635</wp:posOffset>
                </wp:positionH>
                <wp:positionV relativeFrom="page">
                  <wp:posOffset>1951355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29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033A2E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310.05pt;margin-top:153.65pt;width:147.6pt;height:14.4pt;z-index:25178820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" filled="f" stroked="f">
                <v:textbox inset="0,0,0,0">
                  <w:txbxContent>
                    <w:p w:rsidR="00D82BB3" w:rsidRDefault="00D82BB3" w:rsidP="00033A2E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33A2E">
        <w:rPr>
          <w:noProof/>
        </w:rPr>
        <mc:AlternateContent>
          <mc:Choice Requires="wps">
            <w:drawing>
              <wp:anchor distT="0" distB="0" distL="114300" distR="114300" simplePos="0" relativeHeight="251787185" behindDoc="0" locked="0" layoutInCell="1" allowOverlap="1" wp14:anchorId="6017F164" wp14:editId="119475C1">
                <wp:simplePos x="0" y="0"/>
                <wp:positionH relativeFrom="page">
                  <wp:posOffset>3896360</wp:posOffset>
                </wp:positionH>
                <wp:positionV relativeFrom="page">
                  <wp:posOffset>1768475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29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033A2E">
                            <w:pPr>
                              <w:pStyle w:val="Name"/>
                            </w:pPr>
                            <w:r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fldSimple w:instr=" USERNAME ">
                              <w:r>
                                <w:rPr>
                                  <w:noProof/>
                                </w:rPr>
                                <w:instrText>Nikki Ki</w:instrText>
                              </w:r>
                            </w:fldSimple>
                            <w:r w:rsidRPr="00FC751D">
                              <w:instrText xml:space="preserve">="" "[Your Name]" </w:instrText>
                            </w:r>
                            <w:fldSimple w:instr=" USERNAME ">
                              <w:r>
                                <w:rPr>
                                  <w:noProof/>
                                </w:rPr>
                                <w:instrText>Nikki Ki</w:instrText>
                              </w:r>
                            </w:fldSimple>
                            <w:r w:rsidRPr="00FC751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Nikki Ki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>
                              <w:t>Nikki Ki</w:t>
                            </w:r>
                            <w:r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06.8pt;margin-top:139.25pt;width:154pt;height:14.4pt;z-index:25178718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" filled="f" stroked="f">
                <v:textbox inset="0,0,0,0">
                  <w:txbxContent>
                    <w:p w:rsidR="00D82BB3" w:rsidRDefault="00D82BB3" w:rsidP="00033A2E">
                      <w:pPr>
                        <w:pStyle w:val="Name"/>
                      </w:pPr>
                      <w:r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fldSimple w:instr=" USERNAME ">
                        <w:r>
                          <w:rPr>
                            <w:noProof/>
                          </w:rPr>
                          <w:instrText>Nikki Ki</w:instrText>
                        </w:r>
                      </w:fldSimple>
                      <w:r w:rsidRPr="00FC751D">
                        <w:instrText xml:space="preserve">="" "[Your Name]" </w:instrText>
                      </w:r>
                      <w:fldSimple w:instr=" USERNAME ">
                        <w:r>
                          <w:rPr>
                            <w:noProof/>
                          </w:rPr>
                          <w:instrText>Nikki Ki</w:instrText>
                        </w:r>
                      </w:fldSimple>
                      <w:r w:rsidRPr="00FC751D">
                        <w:fldChar w:fldCharType="separate"/>
                      </w:r>
                      <w:r>
                        <w:rPr>
                          <w:noProof/>
                        </w:rPr>
                        <w:instrText>Nikki Ki</w:instrText>
                      </w:r>
                      <w:r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>
                        <w:t>Nikki Ki</w:t>
                      </w:r>
                      <w:r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33A2E">
        <w:rPr>
          <w:noProof/>
        </w:rPr>
        <mc:AlternateContent>
          <mc:Choice Requires="wps">
            <w:drawing>
              <wp:anchor distT="0" distB="0" distL="114300" distR="114300" simplePos="0" relativeHeight="251729919" behindDoc="0" locked="0" layoutInCell="1" allowOverlap="1" wp14:anchorId="07761A39" wp14:editId="58D8BD85">
                <wp:simplePos x="0" y="0"/>
                <wp:positionH relativeFrom="page">
                  <wp:posOffset>685800</wp:posOffset>
                </wp:positionH>
                <wp:positionV relativeFrom="page">
                  <wp:posOffset>1768475</wp:posOffset>
                </wp:positionV>
                <wp:extent cx="1955800" cy="182880"/>
                <wp:effectExtent l="0" t="0" r="0" b="20320"/>
                <wp:wrapTight wrapText="bothSides">
                  <wp:wrapPolygon edited="0">
                    <wp:start x="0" y="0"/>
                    <wp:lineTo x="0" y="21000"/>
                    <wp:lineTo x="21319" y="21000"/>
                    <wp:lineTo x="21319" y="0"/>
                    <wp:lineTo x="0" y="0"/>
                  </wp:wrapPolygon>
                </wp:wrapTight>
                <wp:docPr id="18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AB3ACC">
                            <w:pPr>
                              <w:pStyle w:val="Name"/>
                            </w:pPr>
                            <w:r w:rsidRPr="00FC751D">
                              <w:fldChar w:fldCharType="begin"/>
                            </w:r>
                            <w:r w:rsidRPr="00FC751D">
                              <w:instrText xml:space="preserve"> PLACEHOLDER </w:instrText>
                            </w:r>
                            <w:r w:rsidRPr="00FC751D">
                              <w:fldChar w:fldCharType="begin"/>
                            </w:r>
                            <w:r w:rsidRPr="00FC751D">
                              <w:instrText xml:space="preserve"> IF </w:instrText>
                            </w:r>
                            <w:fldSimple w:instr=" USERNAME ">
                              <w:r>
                                <w:rPr>
                                  <w:noProof/>
                                </w:rPr>
                                <w:instrText>Nikki Ki</w:instrText>
                              </w:r>
                            </w:fldSimple>
                            <w:r w:rsidRPr="00FC751D">
                              <w:instrText xml:space="preserve">="" "[Your Name]" </w:instrText>
                            </w:r>
                            <w:fldSimple w:instr=" USERNAME ">
                              <w:r>
                                <w:rPr>
                                  <w:noProof/>
                                </w:rPr>
                                <w:instrText>Nikki Ki</w:instrText>
                              </w:r>
                            </w:fldSimple>
                            <w:r w:rsidRPr="00FC751D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Nikki Ki</w:instrText>
                            </w:r>
                            <w:r w:rsidRPr="00FC751D">
                              <w:fldChar w:fldCharType="end"/>
                            </w:r>
                            <w:r w:rsidRPr="00FC751D">
                              <w:instrText xml:space="preserve"> \* MERGEFORMAT</w:instrText>
                            </w:r>
                            <w:r w:rsidRPr="00FC751D">
                              <w:fldChar w:fldCharType="separate"/>
                            </w:r>
                            <w:r>
                              <w:t>Nikki Ki</w:t>
                            </w:r>
                            <w:r w:rsidRPr="00FC751D"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54pt;margin-top:139.25pt;width:154pt;height:14.4pt;z-index:2517299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" filled="f" stroked="f">
                <v:textbox inset="0,0,0,0">
                  <w:txbxContent>
                    <w:p w:rsidR="00D82BB3" w:rsidRDefault="00D82BB3" w:rsidP="00AB3ACC">
                      <w:pPr>
                        <w:pStyle w:val="Name"/>
                      </w:pPr>
                      <w:r w:rsidRPr="00FC751D">
                        <w:fldChar w:fldCharType="begin"/>
                      </w:r>
                      <w:r w:rsidRPr="00FC751D">
                        <w:instrText xml:space="preserve"> PLACEHOLDER </w:instrText>
                      </w:r>
                      <w:r w:rsidRPr="00FC751D">
                        <w:fldChar w:fldCharType="begin"/>
                      </w:r>
                      <w:r w:rsidRPr="00FC751D">
                        <w:instrText xml:space="preserve"> IF </w:instrText>
                      </w:r>
                      <w:fldSimple w:instr=" USERNAME ">
                        <w:r>
                          <w:rPr>
                            <w:noProof/>
                          </w:rPr>
                          <w:instrText>Nikki Ki</w:instrText>
                        </w:r>
                      </w:fldSimple>
                      <w:r w:rsidRPr="00FC751D">
                        <w:instrText xml:space="preserve">="" "[Your Name]" </w:instrText>
                      </w:r>
                      <w:fldSimple w:instr=" USERNAME ">
                        <w:r>
                          <w:rPr>
                            <w:noProof/>
                          </w:rPr>
                          <w:instrText>Nikki Ki</w:instrText>
                        </w:r>
                      </w:fldSimple>
                      <w:r w:rsidRPr="00FC751D">
                        <w:fldChar w:fldCharType="separate"/>
                      </w:r>
                      <w:r>
                        <w:rPr>
                          <w:noProof/>
                        </w:rPr>
                        <w:instrText>Nikki Ki</w:instrText>
                      </w:r>
                      <w:r w:rsidRPr="00FC751D">
                        <w:fldChar w:fldCharType="end"/>
                      </w:r>
                      <w:r w:rsidRPr="00FC751D">
                        <w:instrText xml:space="preserve"> \* MERGEFORMAT</w:instrText>
                      </w:r>
                      <w:r w:rsidRPr="00FC751D">
                        <w:fldChar w:fldCharType="separate"/>
                      </w:r>
                      <w:r>
                        <w:t>Nikki Ki</w:t>
                      </w:r>
                      <w:r w:rsidRPr="00FC751D"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033A2E">
        <w:rPr>
          <w:noProof/>
        </w:rPr>
        <w:drawing>
          <wp:anchor distT="0" distB="0" distL="114300" distR="114300" simplePos="0" relativeHeight="251785137" behindDoc="0" locked="0" layoutInCell="1" allowOverlap="1" wp14:anchorId="0DEB75BB" wp14:editId="1D103551">
            <wp:simplePos x="0" y="0"/>
            <wp:positionH relativeFrom="page">
              <wp:posOffset>3930650</wp:posOffset>
            </wp:positionH>
            <wp:positionV relativeFrom="page">
              <wp:posOffset>7799705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94" name="Picture 294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w:drawing>
          <wp:anchor distT="0" distB="0" distL="114300" distR="114300" simplePos="0" relativeHeight="251783089" behindDoc="0" locked="0" layoutInCell="1" allowOverlap="1" wp14:anchorId="11DA289D" wp14:editId="7954CDBF">
            <wp:simplePos x="0" y="0"/>
            <wp:positionH relativeFrom="page">
              <wp:posOffset>727075</wp:posOffset>
            </wp:positionH>
            <wp:positionV relativeFrom="page">
              <wp:posOffset>7804150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93" name="Picture 293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w:drawing>
          <wp:anchor distT="0" distB="0" distL="114300" distR="114300" simplePos="0" relativeHeight="251781041" behindDoc="0" locked="0" layoutInCell="1" allowOverlap="1" wp14:anchorId="456619DD" wp14:editId="78FB0853">
            <wp:simplePos x="0" y="0"/>
            <wp:positionH relativeFrom="page">
              <wp:posOffset>3930650</wp:posOffset>
            </wp:positionH>
            <wp:positionV relativeFrom="page">
              <wp:posOffset>5981065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92" name="Picture 292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w:drawing>
          <wp:anchor distT="0" distB="0" distL="114300" distR="114300" simplePos="0" relativeHeight="251778993" behindDoc="0" locked="0" layoutInCell="1" allowOverlap="1" wp14:anchorId="517B5E93" wp14:editId="04E80226">
            <wp:simplePos x="0" y="0"/>
            <wp:positionH relativeFrom="page">
              <wp:posOffset>724535</wp:posOffset>
            </wp:positionH>
            <wp:positionV relativeFrom="page">
              <wp:posOffset>5972810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91" name="Picture 291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w:drawing>
          <wp:anchor distT="0" distB="0" distL="114300" distR="114300" simplePos="0" relativeHeight="251776945" behindDoc="0" locked="0" layoutInCell="1" allowOverlap="1" wp14:anchorId="53A72FFD" wp14:editId="4FE8E1FD">
            <wp:simplePos x="0" y="0"/>
            <wp:positionH relativeFrom="page">
              <wp:posOffset>3930650</wp:posOffset>
            </wp:positionH>
            <wp:positionV relativeFrom="page">
              <wp:posOffset>4155440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90" name="Picture 290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w:drawing>
          <wp:anchor distT="0" distB="0" distL="114300" distR="114300" simplePos="0" relativeHeight="251774897" behindDoc="0" locked="0" layoutInCell="1" allowOverlap="1" wp14:anchorId="34328206" wp14:editId="10B2F53A">
            <wp:simplePos x="0" y="0"/>
            <wp:positionH relativeFrom="page">
              <wp:posOffset>724535</wp:posOffset>
            </wp:positionH>
            <wp:positionV relativeFrom="page">
              <wp:posOffset>4152265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89" name="Picture 289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w:drawing>
          <wp:anchor distT="0" distB="0" distL="114300" distR="114300" simplePos="0" relativeHeight="251772849" behindDoc="0" locked="0" layoutInCell="1" allowOverlap="1" wp14:anchorId="3C766BC4" wp14:editId="261112CD">
            <wp:simplePos x="0" y="0"/>
            <wp:positionH relativeFrom="page">
              <wp:posOffset>3932555</wp:posOffset>
            </wp:positionH>
            <wp:positionV relativeFrom="page">
              <wp:posOffset>2297430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88" name="Picture 288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w:drawing>
          <wp:anchor distT="0" distB="0" distL="114300" distR="114300" simplePos="0" relativeHeight="251770801" behindDoc="0" locked="0" layoutInCell="1" allowOverlap="1" wp14:anchorId="780AF8B8" wp14:editId="57F4982A">
            <wp:simplePos x="0" y="0"/>
            <wp:positionH relativeFrom="page">
              <wp:posOffset>724535</wp:posOffset>
            </wp:positionH>
            <wp:positionV relativeFrom="page">
              <wp:posOffset>2305050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87" name="Picture 287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w:drawing>
          <wp:anchor distT="0" distB="0" distL="114300" distR="114300" simplePos="0" relativeHeight="251757489" behindDoc="0" locked="0" layoutInCell="1" allowOverlap="1" wp14:anchorId="5D7E5DB2" wp14:editId="53DD58B8">
            <wp:simplePos x="0" y="0"/>
            <wp:positionH relativeFrom="page">
              <wp:posOffset>724535</wp:posOffset>
            </wp:positionH>
            <wp:positionV relativeFrom="page">
              <wp:posOffset>497840</wp:posOffset>
            </wp:positionV>
            <wp:extent cx="1917065" cy="1162685"/>
            <wp:effectExtent l="0" t="0" r="0" b="5715"/>
            <wp:wrapThrough wrapText="bothSides">
              <wp:wrapPolygon edited="0">
                <wp:start x="0" y="0"/>
                <wp:lineTo x="0" y="21234"/>
                <wp:lineTo x="21178" y="21234"/>
                <wp:lineTo x="21178" y="0"/>
                <wp:lineTo x="0" y="0"/>
              </wp:wrapPolygon>
            </wp:wrapThrough>
            <wp:docPr id="279" name="Picture 279" descr="Macintosh HD:Users:Nikki:Desktop:Screen Shot 2019-01-08 at 3.30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ikki:Desktop:Screen Shot 2019-01-08 at 3.30.59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A2E">
        <w:rPr>
          <w:noProof/>
        </w:rPr>
        <mc:AlternateContent>
          <mc:Choice Requires="wps">
            <w:drawing>
              <wp:anchor distT="0" distB="0" distL="114300" distR="114300" simplePos="0" relativeHeight="251759537" behindDoc="0" locked="0" layoutInCell="1" allowOverlap="1" wp14:anchorId="6DA169A0" wp14:editId="645E16B5">
                <wp:simplePos x="0" y="0"/>
                <wp:positionH relativeFrom="page">
                  <wp:posOffset>727075</wp:posOffset>
                </wp:positionH>
                <wp:positionV relativeFrom="page">
                  <wp:posOffset>1951355</wp:posOffset>
                </wp:positionV>
                <wp:extent cx="1874520" cy="182880"/>
                <wp:effectExtent l="0" t="0" r="5080" b="20320"/>
                <wp:wrapTight wrapText="bothSides">
                  <wp:wrapPolygon edited="0">
                    <wp:start x="0" y="0"/>
                    <wp:lineTo x="0" y="21000"/>
                    <wp:lineTo x="21366" y="21000"/>
                    <wp:lineTo x="21366" y="0"/>
                    <wp:lineTo x="0" y="0"/>
                  </wp:wrapPolygon>
                </wp:wrapTight>
                <wp:docPr id="281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Default="00D82BB3" w:rsidP="004F28D5">
                            <w:pPr>
                              <w:pStyle w:val="JobTitle"/>
                            </w:pPr>
                            <w:r>
                              <w:t>Software Development Engineer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57.25pt;margin-top:153.65pt;width:147.6pt;height:14.4pt;z-index:2517595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" filled="f" stroked="f">
                <v:textbox inset="0,0,0,0">
                  <w:txbxContent>
                    <w:p w:rsidR="00D82BB3" w:rsidRDefault="00D82BB3" w:rsidP="004F28D5">
                      <w:pPr>
                        <w:pStyle w:val="JobTitle"/>
                      </w:pPr>
                      <w:r>
                        <w:t>Software Development Engineer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06770">
        <w:rPr>
          <w:noProof/>
        </w:rPr>
        <w:drawing>
          <wp:anchor distT="0" distB="11938" distL="114300" distR="114300" simplePos="0" relativeHeight="251754417" behindDoc="0" locked="0" layoutInCell="1" allowOverlap="1" wp14:anchorId="089A1A10" wp14:editId="1AE69867">
            <wp:simplePos x="0" y="0"/>
            <wp:positionH relativeFrom="page">
              <wp:posOffset>4825746</wp:posOffset>
            </wp:positionH>
            <wp:positionV relativeFrom="page">
              <wp:posOffset>8108950</wp:posOffset>
            </wp:positionV>
            <wp:extent cx="125476" cy="274447"/>
            <wp:effectExtent l="25400" t="0" r="1524" b="0"/>
            <wp:wrapTight wrapText="bothSides">
              <wp:wrapPolygon edited="0">
                <wp:start x="-4372" y="0"/>
                <wp:lineTo x="0" y="19991"/>
                <wp:lineTo x="17490" y="19991"/>
                <wp:lineTo x="21862" y="11994"/>
                <wp:lineTo x="17490" y="3998"/>
                <wp:lineTo x="8745" y="0"/>
                <wp:lineTo x="-4372" y="0"/>
              </wp:wrapPolygon>
            </wp:wrapTight>
            <wp:docPr id="249" name="Picture 0" descr="leafBa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eafB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" cy="2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50321" behindDoc="0" locked="0" layoutInCell="1" allowOverlap="1" wp14:anchorId="1B7170ED" wp14:editId="6A05EED7">
                <wp:simplePos x="0" y="0"/>
                <wp:positionH relativeFrom="page">
                  <wp:posOffset>3930650</wp:posOffset>
                </wp:positionH>
                <wp:positionV relativeFrom="page">
                  <wp:posOffset>8343900</wp:posOffset>
                </wp:positionV>
                <wp:extent cx="1876425" cy="349250"/>
                <wp:effectExtent l="6350" t="0" r="0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72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Pr="00AB3ACC" w:rsidRDefault="00D82BB3" w:rsidP="00400A20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5" o:spid="_x0000_s1056" type="#_x0000_t202" style="position:absolute;margin-left:309.5pt;margin-top:657pt;width:147.75pt;height:27.5pt;z-index:2517503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" filled="f" stroked="f">
                <v:textbox inset="0,0,0,0">
                  <w:txbxContent>
                    <w:p w:rsidR="00D82BB3" w:rsidRPr="00AB3ACC" w:rsidRDefault="00D82BB3" w:rsidP="00400A20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06770">
        <w:rPr>
          <w:noProof/>
        </w:rPr>
        <w:drawing>
          <wp:anchor distT="0" distB="11938" distL="114300" distR="114300" simplePos="0" relativeHeight="251747249" behindDoc="0" locked="0" layoutInCell="1" allowOverlap="1" wp14:anchorId="00A89789" wp14:editId="5ECA05AF">
            <wp:simplePos x="0" y="0"/>
            <wp:positionH relativeFrom="page">
              <wp:posOffset>1612646</wp:posOffset>
            </wp:positionH>
            <wp:positionV relativeFrom="page">
              <wp:posOffset>8108950</wp:posOffset>
            </wp:positionV>
            <wp:extent cx="125476" cy="274447"/>
            <wp:effectExtent l="25400" t="0" r="1524" b="0"/>
            <wp:wrapTight wrapText="bothSides">
              <wp:wrapPolygon edited="0">
                <wp:start x="-4372" y="0"/>
                <wp:lineTo x="0" y="19991"/>
                <wp:lineTo x="17490" y="19991"/>
                <wp:lineTo x="21862" y="11994"/>
                <wp:lineTo x="17490" y="3998"/>
                <wp:lineTo x="8745" y="0"/>
                <wp:lineTo x="-4372" y="0"/>
              </wp:wrapPolygon>
            </wp:wrapTight>
            <wp:docPr id="242" name="Picture 0" descr="leafBa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eafB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" cy="2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43153" behindDoc="0" locked="0" layoutInCell="1" allowOverlap="1" wp14:anchorId="0748FD25" wp14:editId="162428F8">
                <wp:simplePos x="0" y="0"/>
                <wp:positionH relativeFrom="page">
                  <wp:posOffset>725170</wp:posOffset>
                </wp:positionH>
                <wp:positionV relativeFrom="page">
                  <wp:posOffset>8343900</wp:posOffset>
                </wp:positionV>
                <wp:extent cx="1876425" cy="349250"/>
                <wp:effectExtent l="1270" t="0" r="1905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66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Pr="00AB3ACC" w:rsidRDefault="00D82BB3" w:rsidP="00AB3ACC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8" o:spid="_x0000_s1057" type="#_x0000_t202" style="position:absolute;margin-left:57.1pt;margin-top:657pt;width:147.75pt;height:27.5pt;z-index:2517431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" filled="f" stroked="f">
                <v:textbox inset="0,0,0,0">
                  <w:txbxContent>
                    <w:p w:rsidR="00D82BB3" w:rsidRPr="00AB3ACC" w:rsidRDefault="00D82BB3" w:rsidP="00AB3ACC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06770">
        <w:rPr>
          <w:noProof/>
        </w:rPr>
        <w:drawing>
          <wp:anchor distT="0" distB="11938" distL="114300" distR="114300" simplePos="0" relativeHeight="251741981" behindDoc="0" locked="0" layoutInCell="1" allowOverlap="1" wp14:anchorId="0444723D" wp14:editId="50DF2DDB">
            <wp:simplePos x="0" y="0"/>
            <wp:positionH relativeFrom="page">
              <wp:posOffset>4825746</wp:posOffset>
            </wp:positionH>
            <wp:positionV relativeFrom="page">
              <wp:posOffset>6280150</wp:posOffset>
            </wp:positionV>
            <wp:extent cx="125476" cy="274447"/>
            <wp:effectExtent l="25400" t="0" r="1524" b="0"/>
            <wp:wrapTight wrapText="bothSides">
              <wp:wrapPolygon edited="0">
                <wp:start x="-4372" y="0"/>
                <wp:lineTo x="0" y="19991"/>
                <wp:lineTo x="17490" y="19991"/>
                <wp:lineTo x="21862" y="11994"/>
                <wp:lineTo x="17490" y="3998"/>
                <wp:lineTo x="8745" y="0"/>
                <wp:lineTo x="-4372" y="0"/>
              </wp:wrapPolygon>
            </wp:wrapTight>
            <wp:docPr id="234" name="Picture 0" descr="leafBa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eafB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" cy="2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41685" behindDoc="0" locked="0" layoutInCell="1" allowOverlap="1" wp14:anchorId="1CEEFE08" wp14:editId="179439B9">
                <wp:simplePos x="0" y="0"/>
                <wp:positionH relativeFrom="page">
                  <wp:posOffset>3930650</wp:posOffset>
                </wp:positionH>
                <wp:positionV relativeFrom="page">
                  <wp:posOffset>6515100</wp:posOffset>
                </wp:positionV>
                <wp:extent cx="1876425" cy="349250"/>
                <wp:effectExtent l="6350" t="0" r="0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6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Pr="00AB3ACC" w:rsidRDefault="00D82BB3" w:rsidP="00400A20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0" o:spid="_x0000_s1058" type="#_x0000_t202" style="position:absolute;margin-left:309.5pt;margin-top:513pt;width:147.75pt;height:27.5pt;z-index:25174168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" filled="f" stroked="f">
                <v:textbox inset="0,0,0,0">
                  <w:txbxContent>
                    <w:p w:rsidR="00D82BB3" w:rsidRPr="00AB3ACC" w:rsidRDefault="00D82BB3" w:rsidP="00400A20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06770">
        <w:rPr>
          <w:noProof/>
        </w:rPr>
        <w:drawing>
          <wp:anchor distT="0" distB="11938" distL="114300" distR="114300" simplePos="0" relativeHeight="251741463" behindDoc="0" locked="0" layoutInCell="1" allowOverlap="1" wp14:anchorId="2C772641" wp14:editId="7203605B">
            <wp:simplePos x="0" y="0"/>
            <wp:positionH relativeFrom="page">
              <wp:posOffset>1612646</wp:posOffset>
            </wp:positionH>
            <wp:positionV relativeFrom="page">
              <wp:posOffset>6280150</wp:posOffset>
            </wp:positionV>
            <wp:extent cx="125476" cy="274447"/>
            <wp:effectExtent l="25400" t="0" r="1524" b="0"/>
            <wp:wrapTight wrapText="bothSides">
              <wp:wrapPolygon edited="0">
                <wp:start x="-4372" y="0"/>
                <wp:lineTo x="0" y="19991"/>
                <wp:lineTo x="17490" y="19991"/>
                <wp:lineTo x="21862" y="11994"/>
                <wp:lineTo x="17490" y="3998"/>
                <wp:lineTo x="8745" y="0"/>
                <wp:lineTo x="-4372" y="0"/>
              </wp:wrapPolygon>
            </wp:wrapTight>
            <wp:docPr id="227" name="Picture 0" descr="leafBa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eafB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" cy="2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41167" behindDoc="0" locked="0" layoutInCell="1" allowOverlap="1" wp14:anchorId="06946D9C" wp14:editId="073DB88A">
                <wp:simplePos x="0" y="0"/>
                <wp:positionH relativeFrom="page">
                  <wp:posOffset>725170</wp:posOffset>
                </wp:positionH>
                <wp:positionV relativeFrom="page">
                  <wp:posOffset>6515100</wp:posOffset>
                </wp:positionV>
                <wp:extent cx="1876425" cy="349250"/>
                <wp:effectExtent l="1270" t="0" r="1905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2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Pr="00AB3ACC" w:rsidRDefault="00D82BB3" w:rsidP="00AB3ACC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3" o:spid="_x0000_s1059" type="#_x0000_t202" style="position:absolute;margin-left:57.1pt;margin-top:513pt;width:147.75pt;height:27.5pt;z-index:2517411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" filled="f" stroked="f">
                <v:textbox inset="0,0,0,0">
                  <w:txbxContent>
                    <w:p w:rsidR="00D82BB3" w:rsidRPr="00AB3ACC" w:rsidRDefault="00D82BB3" w:rsidP="00AB3ACC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06770">
        <w:rPr>
          <w:noProof/>
        </w:rPr>
        <w:drawing>
          <wp:anchor distT="0" distB="11938" distL="114300" distR="114300" simplePos="0" relativeHeight="251740939" behindDoc="0" locked="0" layoutInCell="1" allowOverlap="1" wp14:anchorId="65DD48D1" wp14:editId="753F6D16">
            <wp:simplePos x="0" y="0"/>
            <wp:positionH relativeFrom="page">
              <wp:posOffset>4825746</wp:posOffset>
            </wp:positionH>
            <wp:positionV relativeFrom="page">
              <wp:posOffset>4451350</wp:posOffset>
            </wp:positionV>
            <wp:extent cx="125476" cy="274447"/>
            <wp:effectExtent l="25400" t="0" r="1524" b="0"/>
            <wp:wrapTight wrapText="bothSides">
              <wp:wrapPolygon edited="0">
                <wp:start x="-4372" y="0"/>
                <wp:lineTo x="0" y="19991"/>
                <wp:lineTo x="17490" y="19991"/>
                <wp:lineTo x="21862" y="11994"/>
                <wp:lineTo x="17490" y="3998"/>
                <wp:lineTo x="8745" y="0"/>
                <wp:lineTo x="-4372" y="0"/>
              </wp:wrapPolygon>
            </wp:wrapTight>
            <wp:docPr id="219" name="Picture 0" descr="leafBa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eafB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" cy="2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40631" behindDoc="0" locked="0" layoutInCell="1" allowOverlap="1" wp14:anchorId="1D48EC2A" wp14:editId="1198D4D0">
                <wp:simplePos x="0" y="0"/>
                <wp:positionH relativeFrom="page">
                  <wp:posOffset>3930650</wp:posOffset>
                </wp:positionH>
                <wp:positionV relativeFrom="page">
                  <wp:posOffset>4686300</wp:posOffset>
                </wp:positionV>
                <wp:extent cx="1876425" cy="349250"/>
                <wp:effectExtent l="6350" t="0" r="0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15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Pr="00AB3ACC" w:rsidRDefault="00D82BB3" w:rsidP="00400A20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5" o:spid="_x0000_s1060" type="#_x0000_t202" style="position:absolute;margin-left:309.5pt;margin-top:369pt;width:147.75pt;height:27.5pt;z-index:2517406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" filled="f" stroked="f">
                <v:textbox inset="0,0,0,0">
                  <w:txbxContent>
                    <w:p w:rsidR="00D82BB3" w:rsidRPr="00AB3ACC" w:rsidRDefault="00D82BB3" w:rsidP="00400A20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06770">
        <w:rPr>
          <w:noProof/>
        </w:rPr>
        <w:drawing>
          <wp:anchor distT="0" distB="11938" distL="114300" distR="114300" simplePos="0" relativeHeight="251740400" behindDoc="0" locked="0" layoutInCell="1" allowOverlap="1" wp14:anchorId="2F28E2F7" wp14:editId="4E97E86F">
            <wp:simplePos x="0" y="0"/>
            <wp:positionH relativeFrom="page">
              <wp:posOffset>1612646</wp:posOffset>
            </wp:positionH>
            <wp:positionV relativeFrom="page">
              <wp:posOffset>4451350</wp:posOffset>
            </wp:positionV>
            <wp:extent cx="125476" cy="274447"/>
            <wp:effectExtent l="25400" t="0" r="1524" b="0"/>
            <wp:wrapTight wrapText="bothSides">
              <wp:wrapPolygon edited="0">
                <wp:start x="-4372" y="0"/>
                <wp:lineTo x="0" y="19991"/>
                <wp:lineTo x="17490" y="19991"/>
                <wp:lineTo x="21862" y="11994"/>
                <wp:lineTo x="17490" y="3998"/>
                <wp:lineTo x="8745" y="0"/>
                <wp:lineTo x="-4372" y="0"/>
              </wp:wrapPolygon>
            </wp:wrapTight>
            <wp:docPr id="212" name="Picture 0" descr="leafBa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eafB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" cy="2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40092" behindDoc="0" locked="0" layoutInCell="1" allowOverlap="1" wp14:anchorId="34BCC7D6" wp14:editId="494B2A98">
                <wp:simplePos x="0" y="0"/>
                <wp:positionH relativeFrom="page">
                  <wp:posOffset>725170</wp:posOffset>
                </wp:positionH>
                <wp:positionV relativeFrom="page">
                  <wp:posOffset>4686300</wp:posOffset>
                </wp:positionV>
                <wp:extent cx="1876425" cy="349250"/>
                <wp:effectExtent l="1270" t="0" r="1905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Pr="00AB3ACC" w:rsidRDefault="00D82BB3" w:rsidP="00AB3ACC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8" o:spid="_x0000_s1061" type="#_x0000_t202" style="position:absolute;margin-left:57.1pt;margin-top:369pt;width:147.75pt;height:27.5pt;z-index:2517400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" filled="f" stroked="f">
                <v:textbox inset="0,0,0,0">
                  <w:txbxContent>
                    <w:p w:rsidR="00D82BB3" w:rsidRPr="00AB3ACC" w:rsidRDefault="00D82BB3" w:rsidP="00AB3ACC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39199" behindDoc="0" locked="0" layoutInCell="1" allowOverlap="1" wp14:anchorId="63ADD87E" wp14:editId="1F573A5C">
                <wp:simplePos x="0" y="0"/>
                <wp:positionH relativeFrom="page">
                  <wp:posOffset>3930650</wp:posOffset>
                </wp:positionH>
                <wp:positionV relativeFrom="page">
                  <wp:posOffset>2857500</wp:posOffset>
                </wp:positionV>
                <wp:extent cx="1876425" cy="349250"/>
                <wp:effectExtent l="6350" t="0" r="0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01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Pr="00AB3ACC" w:rsidRDefault="00D82BB3" w:rsidP="00400A20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0" o:spid="_x0000_s1062" type="#_x0000_t202" style="position:absolute;margin-left:309.5pt;margin-top:225pt;width:147.75pt;height:27.5pt;z-index:2517391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" filled="f" stroked="f">
                <v:textbox inset="0,0,0,0">
                  <w:txbxContent>
                    <w:p w:rsidR="00D82BB3" w:rsidRPr="00AB3ACC" w:rsidRDefault="00D82BB3" w:rsidP="00400A20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06770">
        <w:rPr>
          <w:noProof/>
        </w:rPr>
        <w:drawing>
          <wp:anchor distT="0" distB="11938" distL="114300" distR="114300" simplePos="0" relativeHeight="251738791" behindDoc="0" locked="0" layoutInCell="1" allowOverlap="1" wp14:anchorId="70669411" wp14:editId="2A4B364E">
            <wp:simplePos x="0" y="0"/>
            <wp:positionH relativeFrom="page">
              <wp:posOffset>1612646</wp:posOffset>
            </wp:positionH>
            <wp:positionV relativeFrom="page">
              <wp:posOffset>2622550</wp:posOffset>
            </wp:positionV>
            <wp:extent cx="125476" cy="274447"/>
            <wp:effectExtent l="25400" t="0" r="1524" b="0"/>
            <wp:wrapTight wrapText="bothSides">
              <wp:wrapPolygon edited="0">
                <wp:start x="-4372" y="0"/>
                <wp:lineTo x="0" y="19991"/>
                <wp:lineTo x="17490" y="19991"/>
                <wp:lineTo x="21862" y="11994"/>
                <wp:lineTo x="17490" y="3998"/>
                <wp:lineTo x="8745" y="0"/>
                <wp:lineTo x="-4372" y="0"/>
              </wp:wrapPolygon>
            </wp:wrapTight>
            <wp:docPr id="197" name="Picture 0" descr="leafBa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eafB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" cy="2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38247" behindDoc="0" locked="0" layoutInCell="1" allowOverlap="1" wp14:anchorId="226F17FE" wp14:editId="1AF833F5">
                <wp:simplePos x="0" y="0"/>
                <wp:positionH relativeFrom="page">
                  <wp:posOffset>725170</wp:posOffset>
                </wp:positionH>
                <wp:positionV relativeFrom="page">
                  <wp:posOffset>2857500</wp:posOffset>
                </wp:positionV>
                <wp:extent cx="1876425" cy="349250"/>
                <wp:effectExtent l="1270" t="0" r="1905" b="635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94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Pr="00AB3ACC" w:rsidRDefault="00D82BB3" w:rsidP="00AB3ACC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3" o:spid="_x0000_s1063" type="#_x0000_t202" style="position:absolute;margin-left:57.1pt;margin-top:225pt;width:147.75pt;height:27.5pt;z-index:25173824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" filled="f" stroked="f">
                <v:textbox inset="0,0,0,0">
                  <w:txbxContent>
                    <w:p w:rsidR="00D82BB3" w:rsidRPr="00AB3ACC" w:rsidRDefault="00D82BB3" w:rsidP="00AB3ACC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="00506770">
        <w:rPr>
          <w:noProof/>
        </w:rPr>
        <w:drawing>
          <wp:anchor distT="0" distB="11938" distL="114300" distR="114300" simplePos="0" relativeHeight="251736063" behindDoc="0" locked="0" layoutInCell="1" allowOverlap="1" wp14:anchorId="3EEDF8D3" wp14:editId="4A6F80AE">
            <wp:simplePos x="0" y="0"/>
            <wp:positionH relativeFrom="page">
              <wp:posOffset>4825746</wp:posOffset>
            </wp:positionH>
            <wp:positionV relativeFrom="page">
              <wp:posOffset>787400</wp:posOffset>
            </wp:positionV>
            <wp:extent cx="125476" cy="274447"/>
            <wp:effectExtent l="25400" t="0" r="1524" b="0"/>
            <wp:wrapTight wrapText="bothSides">
              <wp:wrapPolygon edited="0">
                <wp:start x="-4372" y="0"/>
                <wp:lineTo x="0" y="19991"/>
                <wp:lineTo x="17490" y="19991"/>
                <wp:lineTo x="21862" y="11994"/>
                <wp:lineTo x="17490" y="3998"/>
                <wp:lineTo x="8745" y="0"/>
                <wp:lineTo x="-4372" y="0"/>
              </wp:wrapPolygon>
            </wp:wrapTight>
            <wp:docPr id="190" name="Picture 0" descr="leafBas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eafBas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" cy="274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910CA">
        <w:rPr>
          <w:noProof/>
        </w:rPr>
        <mc:AlternateContent>
          <mc:Choice Requires="wps">
            <w:drawing>
              <wp:anchor distT="0" distB="0" distL="114300" distR="114300" simplePos="0" relativeHeight="251731967" behindDoc="0" locked="0" layoutInCell="1" allowOverlap="1" wp14:anchorId="32A87EBC" wp14:editId="0512BEE1">
                <wp:simplePos x="0" y="0"/>
                <wp:positionH relativeFrom="page">
                  <wp:posOffset>3930650</wp:posOffset>
                </wp:positionH>
                <wp:positionV relativeFrom="page">
                  <wp:posOffset>1022350</wp:posOffset>
                </wp:positionV>
                <wp:extent cx="1876425" cy="349250"/>
                <wp:effectExtent l="6350" t="635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86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D82BB3" w:rsidRPr="00AB3ACC" w:rsidRDefault="00D82BB3" w:rsidP="00400A20">
                            <w:pPr>
                              <w:pStyle w:val="Organization"/>
                            </w:pPr>
                            <w:r>
                              <w:fldChar w:fldCharType="begin"/>
                            </w:r>
                            <w:r>
                              <w:instrText xml:space="preserve"> PLACEHOLDER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IF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="" "Organization" </w:instrText>
                            </w:r>
                            <w:r>
                              <w:fldChar w:fldCharType="begin"/>
                            </w:r>
                            <w:r>
                              <w:instrText xml:space="preserve"> USERPROPERTY Company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Cs/>
                              </w:rPr>
                              <w:instrText>Error! Bookmark not defined.</w:instrText>
                            </w:r>
                            <w:r>
                              <w:fldChar w:fldCharType="end"/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instrText>Organization</w:instrText>
                            </w:r>
                            <w:r>
                              <w:fldChar w:fldCharType="end"/>
                            </w:r>
                            <w:r>
                              <w:instrText xml:space="preserve"> \* MERGEFORMAT</w:instrText>
                            </w:r>
                            <w:r>
                              <w:fldChar w:fldCharType="separate"/>
                            </w:r>
                            <w:r>
                              <w:t>Organization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64" type="#_x0000_t202" style="position:absolute;margin-left:309.5pt;margin-top:80.5pt;width:147.75pt;height:27.5pt;z-index:2517319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" filled="f" stroked="f">
                <v:textbox inset="0,0,0,0">
                  <w:txbxContent>
                    <w:p w:rsidR="00D82BB3" w:rsidRPr="00AB3ACC" w:rsidRDefault="00D82BB3" w:rsidP="00400A20">
                      <w:pPr>
                        <w:pStyle w:val="Organization"/>
                      </w:pPr>
                      <w:r>
                        <w:fldChar w:fldCharType="begin"/>
                      </w:r>
                      <w:r>
                        <w:instrText xml:space="preserve"> PLACEHOLDER </w:instrText>
                      </w:r>
                      <w:r>
                        <w:fldChar w:fldCharType="begin"/>
                      </w:r>
                      <w:r>
                        <w:instrText xml:space="preserve"> IF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end"/>
                      </w:r>
                      <w:r>
                        <w:instrText xml:space="preserve">="" "Organization" </w:instrText>
                      </w:r>
                      <w:r>
                        <w:fldChar w:fldCharType="begin"/>
                      </w:r>
                      <w:r>
                        <w:instrText xml:space="preserve"> USERPROPERTY Company </w:instrText>
                      </w:r>
                      <w:r>
                        <w:fldChar w:fldCharType="separate"/>
                      </w:r>
                      <w:r>
                        <w:rPr>
                          <w:bCs/>
                        </w:rPr>
                        <w:instrText>Error! Bookmark not defined.</w:instrText>
                      </w:r>
                      <w:r>
                        <w:fldChar w:fldCharType="end"/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instrText>Organization</w:instrText>
                      </w:r>
                      <w:r>
                        <w:fldChar w:fldCharType="end"/>
                      </w:r>
                      <w:r>
                        <w:instrText xml:space="preserve"> \* MERGEFORMAT</w:instrText>
                      </w:r>
                      <w:r>
                        <w:fldChar w:fldCharType="separate"/>
                      </w:r>
                      <w:r>
                        <w:t>Organization</w:t>
                      </w:r>
                      <w:r>
                        <w:fldChar w:fldCharType="end"/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bookmarkEnd w:id="0"/>
    </w:p>
    <w:sectPr w:rsidR="00285406" w:rsidSect="00285406">
      <w:headerReference w:type="even" r:id="rId10"/>
      <w:headerReference w:type="default" r:id="rId11"/>
      <w:pgSz w:w="12240" w:h="15840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2BB3" w:rsidRDefault="00D82BB3">
      <w:pPr>
        <w:spacing w:after="0"/>
      </w:pPr>
      <w:r>
        <w:separator/>
      </w:r>
    </w:p>
  </w:endnote>
  <w:endnote w:type="continuationSeparator" w:id="0">
    <w:p w:rsidR="00D82BB3" w:rsidRDefault="00D82B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メイリオ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2BB3" w:rsidRDefault="00D82BB3">
      <w:pPr>
        <w:spacing w:after="0"/>
      </w:pPr>
      <w:r>
        <w:separator/>
      </w:r>
    </w:p>
  </w:footnote>
  <w:footnote w:type="continuationSeparator" w:id="0">
    <w:p w:rsidR="00D82BB3" w:rsidRDefault="00D82BB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BB3" w:rsidRDefault="00D82BB3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2BB3" w:rsidRDefault="00D82BB3">
    <w:pPr>
      <w:pStyle w:val="Header"/>
    </w:pPr>
    <w:bookmarkStart w:id="2" w:name="_MacBuGuideStaticData_720H"/>
    <w:bookmarkStart w:id="3" w:name="_MacBuGuideStaticData_11160V"/>
    <w:bookmarkStart w:id="4" w:name="_MacBuGuideStaticData_1080V"/>
    <w:bookmarkStart w:id="5" w:name="_MacBuGuideStaticData_6120V"/>
    <w:bookmarkStart w:id="6" w:name="_MacBuGuideStaticData_12240H"/>
    <w:bookmarkStart w:id="7" w:name="_MacBuGuideStaticData_6470H"/>
    <w:bookmarkStart w:id="8" w:name="_MacBuGuideStaticData_9350H"/>
    <w:bookmarkStart w:id="9" w:name="_MacBuGuideStaticData_15120H"/>
    <w:bookmarkStart w:id="10" w:name="_MacBuGuideStaticData_3600H"/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13348A4" wp14:editId="0F7D2767">
              <wp:simplePos x="0" y="0"/>
              <wp:positionH relativeFrom="page">
                <wp:posOffset>3895725</wp:posOffset>
              </wp:positionH>
              <wp:positionV relativeFrom="page">
                <wp:posOffset>7772400</wp:posOffset>
              </wp:positionV>
              <wp:extent cx="3200400" cy="1828800"/>
              <wp:effectExtent l="9525" t="12700" r="15875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173" name="Group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174" name="Rectangle 120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75" name="Rectangle 121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76" name="Line 122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123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8" name="Line 124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" name="Rectangle 125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80" name="Rectangle 126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9" o:spid="_x0000_s1026" style="position:absolute;margin-left:306.75pt;margin-top:612pt;width:252pt;height:2in;z-index:251674624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">
              <v:rect id="Rectangle 120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kTtdxAAA&#10;ANwAAAAPAAAAZHJzL2Rvd25yZXYueG1sRE9NTwIxEL2T8B+aIfEmXQkBXSlkQ9RwQlyNeJxsx+3C&#10;drppC6z/3pqYcJuX9zmLVW9bcSYfGscK7sYZCOLK6YZrBR/vz7f3IEJE1tg6JgU/FGC1HA4WmGt3&#10;4Tc6l7EWKYRDjgpMjF0uZagMWQxj1xEn7tt5izFBX0vt8ZLCbSsnWTaTFhtODQY7WhuqjuXJKnhq&#10;94Xxn4fpdi7Lrwe3q19e94VSN6O+eAQRqY9X8b97o9P8+RT+nkkXyOU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ZE7XcQAAADcAAAADwAAAAAAAAAAAAAAAACXAgAAZHJzL2Rv&#10;d25yZXYueG1sUEsFBgAAAAAEAAQA9QAAAIgDAAAAAA==&#10;" fillcolor="#ddd [3204]" stroked="f" strokecolor="#4a7ebb" strokeweight="1.5pt">
                <v:shadow opacity="22938f" mv:blur="38100f" offset="0,2pt"/>
                <v:textbox inset=",7.2pt,,7.2pt"/>
              </v:rect>
              <v:rect id="Rectangle 121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76rDxAAA&#10;ANwAAAAPAAAAZHJzL2Rvd25yZXYueG1sRE9Na8JAEL0X+h+WEbzVjdKmJXUVKxF66SFaS49DdkyC&#10;2dmQ3SYxv74rCN7m8T5nuR5MLTpqXWVZwXwWgSDOra64UPB92D29gXAeWWNtmRRcyMF69fiwxETb&#10;njPq9r4QIYRdggpK75tESpeXZNDNbEMcuJNtDfoA20LqFvsQbmq5iKJYGqw4NJTY0Lak/Lz/Mwr6&#10;0UZjekR+jj9S+7v52mXdz1Gp6WTYvIPwNPi7+Ob+1GH+6wtcnwkXyN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u+qw8QAAADcAAAADwAAAAAAAAAAAAAAAACXAgAAZHJzL2Rv&#10;d25yZXYueG1sUEsFBgAAAAAEAAQA9QAAAIgDAAAAAA==&#10;" fillcolor="#b2b2b2 [3205]" stroked="f" strokecolor="#4a7ebb" strokeweight="1.5pt">
                <v:shadow opacity="22938f" mv:blur="38100f" offset="0,2pt"/>
                <v:textbox inset=",7.2pt,,7.2pt"/>
              </v:rect>
              <v:line id="Line 122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7zcsQAAADcAAAADwAAAGRycy9kb3ducmV2LnhtbERPS2vCQBC+C/6HZYTezCY9+EiziliE&#10;glio1dLjkJ0mIdnZmF01+uu7hYK3+fieky1704gLda6yrCCJYhDEudUVFwoOn5vxDITzyBoby6Tg&#10;Rg6Wi+Egw1TbK3/QZe8LEULYpaig9L5NpXR5SQZdZFviwP3YzqAPsCuk7vAawk0jn+N4Ig1WHBpK&#10;bGldUl7vz0bB8V5sefp6b7+/av/e2NPuYJO5Uk+jfvUCwlPvH+J/95sO86cT+HsmXCAX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6bvNyxAAAANwAAAAPAAAAAAAAAAAA&#10;AAAAAKECAABkcnMvZG93bnJldi54bWxQSwUGAAAAAAQABAD5AAAAkgMAAAAA&#10;" strokecolor="white [3212]" strokeweight="1.5pt">
                <v:shadow opacity="22938f" mv:blur="38100f" offset="0,2pt"/>
              </v:line>
              <v:line id="Line 123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SJW6cIAAADcAAAADwAAAGRycy9kb3ducmV2LnhtbERPS4vCMBC+L/gfwgjeNHUPVqtRRBEE&#10;2QWfeByasS02k24Tteuv3wjC3ubje85k1phS3Kl2hWUF/V4Egji1uuBMwWG/6g5BOI+ssbRMCn7J&#10;wWza+phgou2Dt3Tf+UyEEHYJKsi9rxIpXZqTQdezFXHgLrY26AOsM6lrfIRwU8rPKBpIgwWHhhwr&#10;WuSUXnc3o+D4zDYcL5/V+XT136X9+TrY/kipTruZj0F4avy/+O1e6zA/juH1TLhATv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1SJW6cIAAADcAAAADwAAAAAAAAAAAAAA&#10;AAChAgAAZHJzL2Rvd25yZXYueG1sUEsFBgAAAAAEAAQA+QAAAJADAAAAAA==&#10;" strokecolor="white [3212]" strokeweight="1.5pt">
                <v:shadow opacity="22938f" mv:blur="38100f" offset="0,2pt"/>
              </v:line>
              <v:line id="Line 124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L3Cm8YAAADcAAAADwAAAGRycy9kb3ducmV2LnhtbESPT2vCQBDF7wW/wzKF3urGHrRGVykW&#10;QRAF/5Ueh+yYBLOzMbvV6Kd3DgVvM7w37/1mPG1dpS7UhNKzgV43AUWceVtybmC/m79/ggoR2WLl&#10;mQzcKMB00nkZY2r9lTd02cZcSQiHFA0UMdap1iEryGHo+ppYtKNvHEZZm1zbBq8S7ir9kSR97bBk&#10;aSiwpllB2Wn75wwc7vmSB9/3+vfnFNeVP6/2vjc05u21/RqBitTGp/n/emEFfyC08oxMoC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S9wpvGAAAA3AAAAA8AAAAAAAAA&#10;AAAAAAAAoQIAAGRycy9kb3ducmV2LnhtbFBLBQYAAAAABAAEAPkAAACUAwAAAAA=&#10;" strokecolor="white [3212]" strokeweight="1.5pt">
                <v:shadow opacity="22938f" mv:blur="38100f" offset="0,2pt"/>
              </v:line>
              <v:rect id="Rectangle 125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iKmzxQAA&#10;ANwAAAAPAAAAZHJzL2Rvd25yZXYueG1sRI9Pa8JAEMXvQr/DMkIvUjeNYDV1lWIptAcF04LXITtN&#10;gruzIbvNn2/vFgRvM7z3e/NmsxusER21vnas4HmegCAunK65VPDz/fG0AuEDskbjmBSM5GG3fZhs&#10;MNOu5xN1eShFDGGfoYIqhCaT0hcVWfRz1xBH7de1FkNc21LqFvsYbo1Mk2QpLdYcL1TY0L6i4pL/&#10;2Vhj/NobPKM3q0OKi/p9lhfmqNTjdHh7BRFoCHfzjf7UkXtZw/8zcQK5v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mIqbPFAAAA3AAAAA8AAAAAAAAAAAAAAAAAlwIAAGRycy9k&#10;b3ducmV2LnhtbFBLBQYAAAAABAAEAPUAAACJAwAAAAA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126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VGkxAAA&#10;ANwAAAAPAAAAZHJzL2Rvd25yZXYueG1sRI9Pa8MwDMXvg34Ho8Iuo3VW6B/SumUMBoOdlnZ3LVaT&#10;0FhObC9Nv/10KPQm8Z7e+2l3GF2rBgqx8WzgdZ6BIi69bbgycDp+zDagYkK22HomAzeKcNhPnnaY&#10;W3/lbxqKVCkJ4ZijgTqlLtc6ljU5jHPfEYt29sFhkjVU2ga8Srhr9SLLVtphw9JQY0fvNZWX4s8Z&#10;KNxv75eL6kv343DrVz9r/xLWxjxPx7ctqERjepjv159W8DeCL8/IBHr/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OlRpMQAAADcAAAADwAAAAAAAAAAAAAAAACXAgAAZHJzL2Rv&#10;d25yZXYueG1sUEsFBgAAAAAEAAQA9QAAAIgDAAAAAA==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37768E60" wp14:editId="7AFAF7F7">
              <wp:simplePos x="0" y="0"/>
              <wp:positionH relativeFrom="page">
                <wp:posOffset>3895725</wp:posOffset>
              </wp:positionH>
              <wp:positionV relativeFrom="page">
                <wp:posOffset>5943600</wp:posOffset>
              </wp:positionV>
              <wp:extent cx="3200400" cy="1828800"/>
              <wp:effectExtent l="9525" t="12700" r="15875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165" name="Group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166" name="Rectangle 104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67" name="Rectangle 105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68" name="Line 106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07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Line 108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1" name="Rectangle 109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72" name="Rectangle 110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3" o:spid="_x0000_s1026" style="position:absolute;margin-left:306.75pt;margin-top:468pt;width:252pt;height:2in;z-index:251672576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">
              <v:rect id="Rectangle 104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1pZsxAAA&#10;ANwAAAAPAAAAZHJzL2Rvd25yZXYueG1sRE/fS8MwEH4X/B/CCXtzqTLqVpeNIm74NLUb2x6P5myq&#10;zaUkcev+eyMIvt3H9/Pmy8F24kQ+tI4V3I0zEMS10y03Cnbb1e0URIjIGjvHpOBCAZaL66s5Ftqd&#10;+Z1OVWxECuFQoAITY19IGWpDFsPY9cSJ+3DeYkzQN1J7PKdw28n7LMulxZZTg8GengzVX9W3VfDc&#10;HUrj95+TzYOsjjP31qxfD6VSo5uhfAQRaYj/4j/3i07z8xx+n0kXyM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9aWbMQAAADcAAAADwAAAAAAAAAAAAAAAACXAgAAZHJzL2Rv&#10;d25yZXYueG1sUEsFBgAAAAAEAAQA9QAAAIgDAAAAAA==&#10;" fillcolor="#ddd [3204]" stroked="f" strokecolor="#4a7ebb" strokeweight="1.5pt">
                <v:shadow opacity="22938f" mv:blur="38100f" offset="0,2pt"/>
                <v:textbox inset=",7.2pt,,7.2pt"/>
              </v:rect>
              <v:rect id="Rectangle 105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qAfywQAA&#10;ANwAAAAPAAAAZHJzL2Rvd25yZXYueG1sRE9Li8IwEL4L/ocwgrc1VaQr1SgqCnvZg088Ds3YFptJ&#10;aWLb9ddvFha8zcf3nMWqM6VoqHaFZQXjUQSCOLW64EzB+bT/mIFwHlljaZkU/JCD1bLfW2CibcsH&#10;ao4+EyGEXYIKcu+rREqX5mTQjWxFHLi7rQ36AOtM6hrbEG5KOYmiWBosODTkWNE2p/RxfBoF7ctG&#10;r90FeRpvdva2/t4fmutFqeGgW89BeOr8W/zv/tJhfvwJf8+EC+Ty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KgH8sEAAADcAAAADwAAAAAAAAAAAAAAAACXAgAAZHJzL2Rvd25y&#10;ZXYueG1sUEsFBgAAAAAEAAQA9QAAAIUDAAAAAA==&#10;" fillcolor="#b2b2b2 [3205]" stroked="f" strokecolor="#4a7ebb" strokeweight="1.5pt">
                <v:shadow opacity="22938f" mv:blur="38100f" offset="0,2pt"/>
                <v:textbox inset=",7.2pt,,7.2pt"/>
              </v:rect>
              <v:line id="Line 106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WRURsYAAADcAAAADwAAAGRycy9kb3ducmV2LnhtbESPQWvCQBCF70L/wzKF3nSjB22jayiV&#10;QkEUaq14HLJjEpKdTbOrRn9951DobYb35r1vFlnvGnWhLlSeDYxHCSji3NuKCwP7r/fhM6gQkS02&#10;nsnAjQJky4fBAlPrr/xJl10slIRwSNFAGWObah3ykhyGkW+JRTv5zmGUtSu07fAq4a7RkySZaocV&#10;S0OJLb2VlNe7szPwfS/WPFvd2+OhjtvG/2z2fvxizNNj/zoHFamP/+a/6w8r+FOhlWdkAr3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FkVEbGAAAA3AAAAA8AAAAAAAAA&#10;AAAAAAAAoQIAAGRycy9kb3ducmV2LnhtbFBLBQYAAAAABAAEAPkAAACUAwAAAAA=&#10;" strokecolor="white [3212]" strokeweight="1.5pt">
                <v:shadow opacity="22938f" mv:blur="38100f" offset="0,2pt"/>
              </v:line>
              <v:line id="Line 107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ijx3cQAAADcAAAADwAAAGRycy9kb3ducmV2LnhtbERPS2vCQBC+F/wPywi9NZt48JFmFVGE&#10;gljwVXocstMkJDsbs6um/vpuodDbfHzPyRa9acSNOldZVpBEMQji3OqKCwWn4+ZlCsJ5ZI2NZVLw&#10;TQ4W88FThqm2d97T7eALEULYpaig9L5NpXR5SQZdZFviwH3ZzqAPsCuk7vAewk0jR3E8lgYrDg0l&#10;trQqKa8PV6Pg/Ci2PFk/2s+P2r839rI72WSm1POwX76C8NT7f/Gf+02H+eMZ/D4TLpDz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KPHdxAAAANwAAAAPAAAAAAAAAAAA&#10;AAAAAKECAABkcnMvZG93bnJldi54bWxQSwUGAAAAAAQABAD5AAAAkgMAAAAA&#10;" strokecolor="white [3212]" strokeweight="1.5pt">
                <v:shadow opacity="22938f" mv:blur="38100f" offset="0,2pt"/>
              </v:line>
              <v:line id="Line 108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svOncYAAADcAAAADwAAAGRycy9kb3ducmV2LnhtbESPT2vCQBDF7wW/wzKF3urGHrRGVykW&#10;QRAF/5Ueh+yYBLOzMbvV6Kd3DgVvM7w37/1mPG1dpS7UhNKzgV43AUWceVtybmC/m79/ggoR2WLl&#10;mQzcKMB00nkZY2r9lTd02cZcSQiHFA0UMdap1iEryGHo+ppYtKNvHEZZm1zbBq8S7ir9kSR97bBk&#10;aSiwpllB2Wn75wwc7vmSB9/3+vfnFNeVP6/2vjc05u21/RqBitTGp/n/emEFfyD48oxMoCc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rLzp3GAAAA3AAAAA8AAAAAAAAA&#10;AAAAAAAAoQIAAGRycy9kb3ducmV2LnhtbFBLBQYAAAAABAAEAPkAAACUAwAAAAA=&#10;" strokecolor="white [3212]" strokeweight="1.5pt">
                <v:shadow opacity="22938f" mv:blur="38100f" offset="0,2pt"/>
              </v:line>
              <v:rect id="Rectangle 109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/qW1wgAA&#10;ANwAAAAPAAAAZHJzL2Rvd25yZXYueG1sRI9Bi8IwEIXvC/6HMIKXRVMVdqUaRRRBDy5sFbwOzdgW&#10;k0lpotZ/bwTB2wzvfW/ezBatNeJGja8cKxgOEhDEudMVFwqOh01/AsIHZI3GMSl4kIfFvPM1w1S7&#10;O//TLQuFiCHsU1RQhlCnUvq8JIt+4GriqJ1dYzHEtSmkbvAew62RoyT5kRYrjhdKrGlVUn7JrjbW&#10;eOxWBk/ozWQ/wnG1/s5y86dUr9supyACteFjftNbHbnfIbyeiRPI+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f+pbXCAAAA3AAAAA8AAAAAAAAAAAAAAAAAlwIAAGRycy9kb3du&#10;cmV2LnhtbFBLBQYAAAAABAAEAPUAAACGAwAAAAA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110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ohpvwQAA&#10;ANwAAAAPAAAAZHJzL2Rvd25yZXYueG1sRE9Na8JAEL0X/A/LCF6KbhqokegqUhCEnprqfcyOSTA7&#10;m+yuMf77bqHQ2zze52x2o2nFQM43lhW8LRIQxKXVDVcKTt+H+QqED8gaW8uk4EkedtvJywZzbR/8&#10;RUMRKhFD2OeooA6hy6X0ZU0G/cJ2xJG7WmcwROgqqR0+YrhpZZokS2mw4dhQY0cfNZW34m4UFObS&#10;2/e0+pT9ODz75Tmzry5TajYd92sQgcbwL/5zH3Wcn6Xw+0y8QG5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qIab8EAAADcAAAADwAAAAAAAAAAAAAAAACXAgAAZHJzL2Rvd25y&#10;ZXYueG1sUEsFBgAAAAAEAAQA9QAAAIUDAAAAAA==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A40C7B3" wp14:editId="76526E19">
              <wp:simplePos x="0" y="0"/>
              <wp:positionH relativeFrom="page">
                <wp:posOffset>3895725</wp:posOffset>
              </wp:positionH>
              <wp:positionV relativeFrom="page">
                <wp:posOffset>4114800</wp:posOffset>
              </wp:positionV>
              <wp:extent cx="3200400" cy="1828800"/>
              <wp:effectExtent l="9525" t="12700" r="15875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253" name="Group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54" name="Rectangle 88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55" name="Rectangle 89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60" name="Line 90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91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92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Rectangle 93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64" name="Rectangle 94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87" o:spid="_x0000_s1026" style="position:absolute;margin-left:306.75pt;margin-top:324pt;width:252pt;height:2in;z-index:251670528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">
              <v:rect id="Rectangle 88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AQZBxgAA&#10;ANwAAAAPAAAAZHJzL2Rvd25yZXYueG1sRI9BTwIxFITvJPyH5pFwg64ERVcK2RgxnFBXIx5fts/t&#10;6vZ101ZY/r0lMeE4mZlvMst1b1txIB8axwquphkI4srphmsF72+byS2IEJE1to5JwYkCrFfDwRJz&#10;7Y78Socy1iJBOOSowMTY5VKGypDFMHUdcfK+nLcYk/S11B6PCW5bOcuyG2mx4bRgsKMHQ9VP+WsV&#10;PLb7wviP7/luIcvPO/dSPz3vC6XGo764BxGpj5fwf3urFcyu53A+k46AXP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VAQZBxgAAANwAAAAPAAAAAAAAAAAAAAAAAJcCAABkcnMv&#10;ZG93bnJldi54bWxQSwUGAAAAAAQABAD1AAAAigMAAAAA&#10;" fillcolor="#ddd [3204]" stroked="f" strokecolor="#4a7ebb" strokeweight="1.5pt">
                <v:shadow opacity="22938f" mv:blur="38100f" offset="0,2pt"/>
                <v:textbox inset=",7.2pt,,7.2pt"/>
              </v:rect>
              <v:rect id="Rectangle 89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f5ffxgAA&#10;ANwAAAAPAAAAZHJzL2Rvd25yZXYueG1sRI9Ba8JAFITvQv/D8gq91U2DkRJdJS0KvfSgNqXHR/aZ&#10;hGbfhuyapPn1rlDwOMzMN8x6O5pG9NS52rKCl3kEgriwuuZSwddp//wKwnlkjY1lUvBHDrabh9ka&#10;U20HPlB/9KUIEHYpKqi8b1MpXVGRQTe3LXHwzrYz6IPsSqk7HALcNDKOoqU0WHNYqLCl94qK3+PF&#10;KBgmG027HHmxfNvZn+xzf+i/c6WeHsdsBcLT6O/h//aHVhAnCdzOhCMgN1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uf5ffxgAAANwAAAAPAAAAAAAAAAAAAAAAAJcCAABkcnMv&#10;ZG93bnJldi54bWxQSwUGAAAAAAQABAD1AAAAigMAAAAA&#10;" fillcolor="#b2b2b2 [3205]" stroked="f" strokecolor="#4a7ebb" strokeweight="1.5pt">
                <v:shadow opacity="22938f" mv:blur="38100f" offset="0,2pt"/>
                <v:textbox inset=",7.2pt,,7.2pt"/>
              </v:rect>
              <v:line id="Line 90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xJYQMYAAADcAAAADwAAAGRycy9kb3ducmV2LnhtbESPQWvCQBCF70L/wzKF3nSjB22jayiV&#10;QkEUaq14HLJjEpKdTbOrRn9951DobYb35r1vFlnvGnWhLlSeDYxHCSji3NuKCwP7r/fhM6gQkS02&#10;nsnAjQJky4fBAlPrr/xJl10slIRwSNFAGWObah3ykhyGkW+JRTv5zmGUtSu07fAq4a7RkySZaocV&#10;S0OJLb2VlNe7szPwfS/WPFvd2+OhjtvG/2z2fvxizNNj/zoHFamP/+a/6w8r+FPBl2dkAr3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8SWEDGAAAA3AAAAA8AAAAAAAAA&#10;AAAAAAAAoQIAAGRycy9kb3ducmV2LnhtbFBLBQYAAAAABAAEAPkAAACUAwAAAAA=&#10;" strokecolor="white [3212]" strokeweight="1.5pt">
                <v:shadow opacity="22938f" mv:blur="38100f" offset="0,2pt"/>
              </v:line>
              <v:line id="Line 91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7928QAAADcAAAADwAAAGRycy9kb3ducmV2LnhtbERPTWvCQBC9C/0PyxS86SY9pDa6Smkp&#10;FETB1BaPQ3aaBLOzaXZNUn+9Kwje5vE+Z7EaTC06al1lWUE8jUAQ51ZXXCjYf31MZiCcR9ZYWyYF&#10;/+RgtXwYLTDVtucddZkvRAhhl6KC0vsmldLlJRl0U9sQB+7XtgZ9gG0hdYt9CDe1fIqiRBqsODSU&#10;2NBbSfkxOxkF3+dizc/v5+bwc/Tb2v5t9jZ+UWr8OLzOQXga/F18c3/qMD+J4fpMuEAu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wXv3bxAAAANwAAAAPAAAAAAAAAAAA&#10;AAAAAKECAABkcnMvZG93bnJldi54bWxQSwUGAAAAAAQABAD5AAAAkgMAAAAA&#10;" strokecolor="white [3212]" strokeweight="1.5pt">
                <v:shadow opacity="22938f" mv:blur="38100f" offset="0,2pt"/>
              </v:line>
              <v:line id="Line 92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IxjrMQAAADcAAAADwAAAGRycy9kb3ducmV2LnhtbERPTWvCQBC9C/6HZYTedBMPVqOriKVQ&#10;EAtNVTwO2TEJyc6m2a2m+fXdQsHbPN7nrDadqcWNWldaVhBPIhDEmdUl5wqOn6/jOQjnkTXWlknB&#10;DznYrIeDFSba3vmDbqnPRQhhl6CCwvsmkdJlBRl0E9sQB+5qW4M+wDaXusV7CDe1nEbRTBosOTQU&#10;2NCuoKxKv42CU5/v+fmlby7nyr/X9utwtPFCqadRt12C8NT5h/jf/abD/NkU/p4JF8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AjGOsxAAAANwAAAAPAAAAAAAAAAAA&#10;AAAAAKECAABkcnMvZG93bnJldi54bWxQSwUGAAAAAAQABAD5AAAAkgMAAAAA&#10;" strokecolor="white [3212]" strokeweight="1.5pt">
                <v:shadow opacity="22938f" mv:blur="38100f" offset="0,2pt"/>
              </v:line>
              <v:rect id="Rectangle 93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uQiExAAA&#10;ANwAAAAPAAAAZHJzL2Rvd25yZXYueG1sRI9Ba8MwDIXvg/4Ho8IuY3WaQChpnDJaButhhWWDXUWs&#10;JmG2HGKvTf59PSjsJvHe9/RU7iZrxIVG3ztWsF4lIIgbp3tuFXx9vj5vQPiArNE4JgUzedhVi4cS&#10;C+2u/EGXOrQihrAvUEEXwlBI6ZuOLPqVG4ijdnajxRDXsZV6xGsMt0amSZJLiz3HCx0OtO+o+al/&#10;bawxH/cGv9GbzXuKWX94qhtzUupxOb1sQQSawr/5Tr/pyOUZ/D0TJ5DV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bkIhMQAAADcAAAADwAAAAAAAAAAAAAAAACXAgAAZHJzL2Rv&#10;d25yZXYueG1sUEsFBgAAAAAEAAQA9QAAAIgDAAAAAA=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94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3rFdwQAA&#10;ANwAAAAPAAAAZHJzL2Rvd25yZXYueG1sRE9Na8JAEL0X/A/LCL0U3VRqLKmrSEEoeDLqfZqdJsHs&#10;bLK7xvjv3YLgbR7vc5brwTSiJ+drywrepwkI4sLqmksFx8N28gnCB2SNjWVScCMP69XoZYmZtlfe&#10;U5+HUsQQ9hkqqEJoMyl9UZFBP7UtceT+rDMYInSl1A6vMdw0cpYkqTRYc2yosKXviopzfjEKcvPb&#10;2fms3Mlu6G9delrYN7dQ6nU8bL5ABBrCU/xw/+g4P/2A/2fiBXJ1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96xXcEAAADcAAAADwAAAAAAAAAAAAAAAACXAgAAZHJzL2Rvd25y&#10;ZXYueG1sUEsFBgAAAAAEAAQA9QAAAIUDAAAAAA==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239FB2B" wp14:editId="425E7313">
              <wp:simplePos x="0" y="0"/>
              <wp:positionH relativeFrom="page">
                <wp:posOffset>3895725</wp:posOffset>
              </wp:positionH>
              <wp:positionV relativeFrom="page">
                <wp:posOffset>2286000</wp:posOffset>
              </wp:positionV>
              <wp:extent cx="3200400" cy="1828800"/>
              <wp:effectExtent l="9525" t="12700" r="15875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244" name="Group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45" name="Rectangle 72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46" name="Rectangle 73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47" name="Line 74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8" name="Line 75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0" name="Line 76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1" name="Rectangle 77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52" name="Rectangle 78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1" o:spid="_x0000_s1026" style="position:absolute;margin-left:306.75pt;margin-top:180pt;width:252pt;height:2in;z-index:251668480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">
              <v:rect id="Rectangle 72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lDUHxgAA&#10;ANwAAAAPAAAAZHJzL2Rvd25yZXYueG1sRI9BTwIxFITvJPyH5pFwg64ERVcK2RgxnFBXIx5fts/t&#10;6vZ101ZY/r0lMeE4mZlvMst1b1txIB8axwquphkI4srphmsF72+byS2IEJE1to5JwYkCrFfDwRJz&#10;7Y78Socy1iJBOOSowMTY5VKGypDFMHUdcfK+nLcYk/S11B6PCW5bOcuyG2mx4bRgsKMHQ9VP+WsV&#10;PLb7wviP7/luIcvPO/dSPz3vC6XGo764BxGpj5fwf3urFczm13A+k46AXP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/lDUHxgAAANwAAAAPAAAAAAAAAAAAAAAAAJcCAABkcnMv&#10;ZG93bnJldi54bWxQSwUGAAAAAAQABAD1AAAAigMAAAAA&#10;" fillcolor="#ddd [3204]" stroked="f" strokecolor="#4a7ebb" strokeweight="1.5pt">
                <v:shadow opacity="22938f" mv:blur="38100f" offset="0,2pt"/>
                <v:textbox inset=",7.2pt,,7.2pt"/>
              </v:rect>
              <v:rect id="Rectangle 73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dJ91wwAA&#10;ANwAAAAPAAAAZHJzL2Rvd25yZXYueG1sRI9Bi8IwFITvC/6H8ARva6pIWapRVBS8eNBV8fhonm2x&#10;eSlNbKu/frMgeBxm5htmtuhMKRqqXWFZwWgYgSBOrS44U3D63X7/gHAeWWNpmRQ8ycFi3vuaYaJt&#10;ywdqjj4TAcIuQQW591UipUtzMuiGtiIO3s3WBn2QdSZ1jW2Am1KOoyiWBgsOCzlWtM4pvR8fRkH7&#10;stFrc0aexKuNvS7320NzOSs16HfLKQhPnf+E3+2dVjCexPB/JhwBOf8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dJ91wwAAANwAAAAPAAAAAAAAAAAAAAAAAJcCAABkcnMvZG93&#10;bnJldi54bWxQSwUGAAAAAAQABAD1AAAAhwMAAAAA&#10;" fillcolor="#b2b2b2 [3205]" stroked="f" strokecolor="#4a7ebb" strokeweight="1.5pt">
                <v:shadow opacity="22938f" mv:blur="38100f" offset="0,2pt"/>
                <v:textbox inset=",7.2pt,,7.2pt"/>
              </v:rect>
              <v:line id="Line 74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Gv9KMUAAADcAAAADwAAAGRycy9kb3ducmV2LnhtbESP3YrCMBSE7xd8h3AE79ZUkVWrUWRF&#10;EBYX/MXLQ3Nsi81Jt4lafXojLHg5zMw3zHham0JcqXK5ZQWddgSCOLE651TBbrv4HIBwHlljYZkU&#10;3MnBdNL4GGOs7Y3XdN34VAQIuxgVZN6XsZQuyciga9uSOHgnWxn0QVap1BXeAtwUshtFX9JgzmEh&#10;w5K+M0rOm4tRsH+kP9yfP8rj4ex/C/u32tnOUKlWs56NQHiq/Tv8315qBd1eH15nwhGQk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Gv9KMUAAADcAAAADwAAAAAAAAAA&#10;AAAAAAChAgAAZHJzL2Rvd25yZXYueG1sUEsFBgAAAAAEAAQA+QAAAJMDAAAAAA==&#10;" strokecolor="white [3212]" strokeweight="1.5pt">
                <v:shadow opacity="22938f" mv:blur="38100f" offset="0,2pt"/>
              </v:line>
              <v:line id="Line 75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RpWsQAAADcAAAADwAAAGRycy9kb3ducmV2LnhtbERPTWvCQBC9C/6HZYTezEYprY1ZRSwF&#10;obSgTYvHITsmwexszK4mza/vHgoeH+87XfemFjdqXWVZwSyKQRDnVldcKMi+3qYLEM4ja6wtk4Jf&#10;crBejUcpJtp2vKfbwRcihLBLUEHpfZNI6fKSDLrINsSBO9nWoA+wLaRusQvhppbzOH6SBisODSU2&#10;tC0pPx+uRsH3ULzz8+vQHH/O/rO2l4/Mzl6Uepj0myUIT72/i//dO61g/hjWhjPhCMjV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x9GlaxAAAANwAAAAPAAAAAAAAAAAA&#10;AAAAAKECAABkcnMvZG93bnJldi54bWxQSwUGAAAAAAQABAD5AAAAkgMAAAAA&#10;" strokecolor="white [3212]" strokeweight="1.5pt">
                <v:shadow opacity="22938f" mv:blur="38100f" offset="0,2pt"/>
              </v:line>
              <v:line id="Line 76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lvzgcQAAADcAAAADwAAAGRycy9kb3ducmV2LnhtbERPTWvCQBC9C/6HZYTezEahrY1ZRSwF&#10;obSgTYvHITsmwexszK4mza/vHgoeH+87XfemFjdqXWVZwSyKQRDnVldcKMi+3qYLEM4ja6wtk4Jf&#10;crBejUcpJtp2vKfbwRcihLBLUEHpfZNI6fKSDLrINsSBO9nWoA+wLaRusQvhppbzOH6SBisODSU2&#10;tC0pPx+uRsH3ULzz8+vQHH/O/rO2l4/Mzl6Uepj0myUIT72/i//dO61g/hjmhzPhCMjV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KW/OBxAAAANwAAAAPAAAAAAAAAAAA&#10;AAAAAKECAABkcnMvZG93bnJldi54bWxQSwUGAAAAAAQABAD5AAAAkgMAAAAA&#10;" strokecolor="white [3212]" strokeweight="1.5pt">
                <v:shadow opacity="22938f" mv:blur="38100f" offset="0,2pt"/>
              </v:line>
              <v:rect id="Rectangle 77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bpipxQAA&#10;ANwAAAAPAAAAZHJzL2Rvd25yZXYueG1sRI/BasMwEETvgfyD2EIuoZHt0hDcKCa4BNJDCnELvS7W&#10;1jaVVsZSHefvo0Chx2F23uxsi8kaMdLgO8cK0lUCgrh2uuNGwefH4XEDwgdkjcYxKbiSh2I3n20x&#10;1+7CZxqr0IgIYZ+jgjaEPpfS1y1Z9CvXE0fv2w0WQ5RDI/WAlwi3RmZJspYWO44NLfZUtlT/VL82&#10;vnF9Kw1+oTebU4ZP3euyqs27UouHaf8CItAU/o//0ketIHtO4T4mEkDu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dumKnFAAAA3AAAAA8AAAAAAAAAAAAAAAAAlwIAAGRycy9k&#10;b3ducmV2LnhtbFBLBQYAAAAABAAEAPUAAACJAwAAAAA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78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MidzwwAA&#10;ANwAAAAPAAAAZHJzL2Rvd25yZXYueG1sRI9Ba8JAFITvQv/D8gpepG4MaErqKqUgCJ4a9f6afU1C&#10;s2+T3TXGf98VBI/DzHzDrLejacVAzjeWFSzmCQji0uqGKwWn4+7tHYQPyBpby6TgRh62m5fJGnNt&#10;r/xNQxEqESHsc1RQh9DlUvqyJoN+bjvi6P1aZzBE6SqpHV4j3LQyTZKVNNhwXKixo6+ayr/iYhQU&#10;5qe3y7Q6yH4cbv3qnNmZy5Savo6fHyACjeEZfrT3WkG6TOF+Jh4Buf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MidzwwAAANwAAAAPAAAAAAAAAAAAAAAAAJcCAABkcnMvZG93&#10;bnJldi54bWxQSwUGAAAAAAQABAD1AAAAhwMAAAAA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5654BA2" wp14:editId="0FE72501">
              <wp:simplePos x="0" y="0"/>
              <wp:positionH relativeFrom="page">
                <wp:posOffset>3895725</wp:posOffset>
              </wp:positionH>
              <wp:positionV relativeFrom="page">
                <wp:posOffset>457200</wp:posOffset>
              </wp:positionV>
              <wp:extent cx="3200400" cy="1828800"/>
              <wp:effectExtent l="9525" t="12700" r="15875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23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36" name="Rectangle 56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37" name="Rectangle 57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38" name="Line 58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9" name="Line 59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0" name="Line 60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1" name="Rectangle 61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43" name="Rectangle 62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26" style="position:absolute;margin-left:306.75pt;margin-top:36pt;width:252pt;height:2in;z-index:251666432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">
              <v:rect id="Rectangle 56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QNgNxwAA&#10;ANwAAAAPAAAAZHJzL2Rvd25yZXYueG1sRI9PawIxFMTvBb9DeEJvNasVbbdGWcQWT/2zLbXHx+a5&#10;2XbzsiSprt++EQoeh5n5DbNY9bYVB/KhcaxgPMpAEFdON1wr+Hh/vLkDESKyxtYxKThRgNVycLXA&#10;XLsjv9GhjLVIEA45KjAxdrmUoTJkMYxcR5y8vfMWY5K+ltrjMcFtKydZNpMWG04LBjtaG6p+yl+r&#10;YNPuCuM/v6fPc1l+3bvX+ullVyh1PeyLBxCR+ngJ/7e3WsHkdgbnM+kIyOU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10DYDccAAADcAAAADwAAAAAAAAAAAAAAAACXAgAAZHJz&#10;L2Rvd25yZXYueG1sUEsFBgAAAAAEAAQA9QAAAIsDAAAAAA==&#10;" fillcolor="#ddd [3204]" stroked="f" strokecolor="#4a7ebb" strokeweight="1.5pt">
                <v:shadow opacity="22938f" mv:blur="38100f" offset="0,2pt"/>
                <v:textbox inset=",7.2pt,,7.2pt"/>
              </v:rect>
              <v:rect id="Rectangle 57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PkmTxAAA&#10;ANwAAAAPAAAAZHJzL2Rvd25yZXYueG1sRI9Pi8IwFMTvwn6H8Ba8aboqKl2juIuCFw/+xeOjeduW&#10;bV5KE9vqpzeC4HGYmd8ws0VrClFT5XLLCr76EQjixOqcUwXHw7o3BeE8ssbCMim4kYPF/KMzw1jb&#10;hndU730qAoRdjAoy78tYSpdkZND1bUkcvD9bGfRBVqnUFTYBbgo5iKKxNJhzWMiwpN+Mkv/91Sho&#10;7ja6r07Io/HPyl6W2/WuPp+U6n62y28Qnlr/Dr/aG61gMJzA80w4AnL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D5Jk8QAAADcAAAADwAAAAAAAAAAAAAAAACXAgAAZHJzL2Rv&#10;d25yZXYueG1sUEsFBgAAAAAEAAQA9QAAAIgDAAAAAA==&#10;" fillcolor="#b2b2b2 [3205]" stroked="f" strokecolor="#4a7ebb" strokeweight="1.5pt">
                <v:shadow opacity="22938f" mv:blur="38100f" offset="0,2pt"/>
                <v:textbox inset=",7.2pt,,7.2pt"/>
              </v:rect>
              <v:line id="Line 58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fIaJ8QAAADcAAAADwAAAGRycy9kb3ducmV2LnhtbERPTWvCQBC9C/6HZYTezEYLrY1ZRSwF&#10;obSgTYvHITsmwexszK4mza/vHgoeH+87XfemFjdqXWVZwSyKQRDnVldcKMi+3qYLEM4ja6wtk4Jf&#10;crBejUcpJtp2vKfbwRcihLBLUEHpfZNI6fKSDLrINsSBO9nWoA+wLaRusQvhppbzOH6SBisODSU2&#10;tC0pPx+uRsH3ULzz8+vQHH/O/rO2l4/Mzl6Uepj0myUIT72/i//dO61g/hjWhjPhCMjV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8honxAAAANwAAAAPAAAAAAAAAAAA&#10;AAAAAKECAABkcnMvZG93bnJldi54bWxQSwUGAAAAAAQABAD5AAAAkgMAAAAA&#10;" strokecolor="white [3212]" strokeweight="1.5pt">
                <v:shadow opacity="22938f" mv:blur="38100f" offset="0,2pt"/>
              </v:line>
              <v:line id="Line 59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r6/vMYAAADcAAAADwAAAGRycy9kb3ducmV2LnhtbESPQWvCQBSE7wX/w/IEb81GC7bGrFJa&#10;CoJU0Frx+Mg+k2D2bZpdTcyv7wqFHoeZ+YZJl52pxJUaV1pWMI5iEMSZ1SXnCvZfH48vIJxH1lhZ&#10;JgU3crBcDB5STLRteUvXnc9FgLBLUEHhfZ1I6bKCDLrI1sTBO9nGoA+yyaVusA1wU8lJHE+lwZLD&#10;QoE1vRWUnXcXo+C7z9f8/N7Xx8PZbyr787m345lSo2H3OgfhqfP/4b/2SiuYPM3gfiYcAbn4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a+v7zGAAAA3AAAAA8AAAAAAAAA&#10;AAAAAAAAoQIAAGRycy9kb3ducmV2LnhtbFBLBQYAAAAABAAEAPkAAACUAwAAAAA=&#10;" strokecolor="white [3212]" strokeweight="1.5pt">
                <v:shadow opacity="22938f" mv:blur="38100f" offset="0,2pt"/>
              </v:line>
              <v:line id="Line 60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4JlXMQAAADcAAAADwAAAGRycy9kb3ducmV2LnhtbERPTWvCQBC9C/6HZYTezEYprY1ZRSwF&#10;obSgTYvHITsmwexszK4mza/vHgoeH+87XfemFjdqXWVZwSyKQRDnVldcKMi+3qYLEM4ja6wtk4Jf&#10;crBejUcpJtp2vKfbwRcihLBLUEHpfZNI6fKSDLrINsSBO9nWoA+wLaRusQvhppbzOH6SBisODSU2&#10;tC0pPx+uRsH3ULzz8+vQHH/O/rO2l4/Mzl6Uepj0myUIT72/i//dO61g/hjmhzPhCMjV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gmVcxAAAANwAAAAPAAAAAAAAAAAA&#10;AAAAAKECAABkcnMvZG93bnJldi54bWxQSwUGAAAAAAQABAD5AAAAkgMAAAAA&#10;" strokecolor="white [3212]" strokeweight="1.5pt">
                <v:shadow opacity="22938f" mv:blur="38100f" offset="0,2pt"/>
              </v:line>
              <v:rect id="Rectangle 61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tw50xQAA&#10;ANwAAAAPAAAAZHJzL2Rvd25yZXYueG1sRI/BasMwEETvgfyD2EIuoZHtlhDcKCa4BNJDCnELvS7W&#10;1jaVVsZSHefvo0Chx2F23uxsi8kaMdLgO8cK0lUCgrh2uuNGwefH4XEDwgdkjcYxKbiSh2I3n20x&#10;1+7CZxqr0IgIYZ+jgjaEPpfS1y1Z9CvXE0fv2w0WQ5RDI/WAlwi3RmZJspYWO44NLfZUtlT/VL82&#10;vnF9Kw1+oTebU4ZP3euyqs27UouHaf8CItAU/o//0ketIHtO4T4mEkDu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K3DnTFAAAA3AAAAA8AAAAAAAAAAAAAAAAAlwIAAGRycy9k&#10;b3ducmV2LnhtbFBLBQYAAAAABAAEAPUAAACJAwAAAAA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62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pxQ1xAAA&#10;ANwAAAAPAAAAZHJzL2Rvd25yZXYueG1sRI9Ba8JAFITvBf/D8oReim6aWpXoKqVQKHgy1fsz+0yC&#10;2bfJ7jbGf+8WCh6HmfmGWW8H04ienK8tK3idJiCIC6trLhUcfr4mSxA+IGtsLJOCG3nYbkZPa8y0&#10;vfKe+jyUIkLYZ6igCqHNpPRFRQb91LbE0TtbZzBE6UqpHV4j3DQyTZK5NFhzXKiwpc+Kikv+axTk&#10;5tTZ97TcyW7ob938uLAvbqHU83j4WIEINIRH+L/9rRWkszf4OxOPgNzc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KcUNcQAAADcAAAADwAAAAAAAAAAAAAAAACXAgAAZHJzL2Rv&#10;d25yZXYueG1sUEsFBgAAAAAEAAQA9QAAAIgDAAAAAA==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1A13435F" wp14:editId="646AA8D7">
              <wp:simplePos x="0" y="0"/>
              <wp:positionH relativeFrom="page">
                <wp:posOffset>685800</wp:posOffset>
              </wp:positionH>
              <wp:positionV relativeFrom="page">
                <wp:posOffset>2286000</wp:posOffset>
              </wp:positionV>
              <wp:extent cx="3200400" cy="1828800"/>
              <wp:effectExtent l="12700" t="12700" r="12700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225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26" name="Rectangle 64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28" name="Rectangle 65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29" name="Line 66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0" name="Line 67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1" name="Line 68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2" name="Rectangle 69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33" name="Rectangle 70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3" o:spid="_x0000_s1026" style="position:absolute;margin-left:54pt;margin-top:180pt;width:252pt;height:2in;z-index:251667456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">
              <v:rect id="Rectangle 64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U7QxgAA&#10;ANwAAAAPAAAAZHJzL2Rvd25yZXYueG1sRI9BSwMxFITvgv8hPMGbzbqUardNyyJWPNm6LW2Pj81z&#10;s7p5WZLYrv++EQSPw8x8w8yXg+3EiXxoHSu4H2UgiGunW24U7Laru0cQISJr7ByTgh8KsFxcX82x&#10;0O7M73SqYiMShEOBCkyMfSFlqA1ZDCPXEyfvw3mLMUnfSO3xnOC2k3mWTaTFltOCwZ6eDNVf1bdV&#10;8NwdSuP3n+O3B1kdp27TvKwPpVK3N0M5AxFpiP/hv/arVpDnE/g9k46AXFw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SmU7QxgAAANwAAAAPAAAAAAAAAAAAAAAAAJcCAABkcnMv&#10;ZG93bnJldi54bWxQSwUGAAAAAAQABAD1AAAAigMAAAAA&#10;" fillcolor="#ddd [3204]" stroked="f" strokecolor="#4a7ebb" strokeweight="1.5pt">
                <v:shadow opacity="22938f" mv:blur="38100f" offset="0,2pt"/>
                <v:textbox inset=",7.2pt,,7.2pt"/>
              </v:rect>
              <v:rect id="Rectangle 65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eEs8wwAA&#10;ANwAAAAPAAAAZHJzL2Rvd25yZXYueG1sRE89a8MwEN0D/Q/iCt1iKaaE4kYxTkigS4ekdel4WFfb&#10;1DoZS7Hd/PpqCGR8vO9NPttOjDT41rGGVaJAEFfOtFxr+Pw4Ll9A+IBssHNMGv7IQ759WGwwM27i&#10;E43nUIsYwj5DDU0IfSalrxqy6BPXE0fuxw0WQ4RDLc2AUwy3nUyVWkuLLceGBnvaN1T9ni9Ww3R1&#10;6nookZ/Xu4P7Lt6Pp/Gr1PrpcS5eQQSaw118c78ZDWka18Yz8QjI7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eEs8wwAAANwAAAAPAAAAAAAAAAAAAAAAAJcCAABkcnMvZG93&#10;bnJldi54bWxQSwUGAAAAAAQABAD1AAAAhwMAAAAA&#10;" fillcolor="#b2b2b2 [3205]" stroked="f" strokecolor="#4a7ebb" strokeweight="1.5pt">
                <v:shadow opacity="22938f" mv:blur="38100f" offset="0,2pt"/>
                <v:textbox inset=",7.2pt,,7.2pt"/>
              </v:rect>
              <v:line id="Line 66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2cpYcUAAADcAAAADwAAAGRycy9kb3ducmV2LnhtbESPT4vCMBTE74LfITzBm6b2oGs1irgI&#10;giis//D4aJ5tsXnpNlGrn36zsLDHYWZ+w0znjSnFg2pXWFYw6EcgiFOrC84UHA+r3gcI55E1lpZJ&#10;wYsczGft1hQTbZ/8RY+9z0SAsEtQQe59lUjp0pwMur6tiIN3tbVBH2SdSV3jM8BNKeMoGkqDBYeF&#10;HCta5pTe9nej4PTONjz6fFeX883vSvu9PdrBWKlup1lMQHhq/H/4r73WCuJ4DL9nwhGQs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2cpYcUAAADcAAAADwAAAAAAAAAA&#10;AAAAAAChAgAAZHJzL2Rvd25yZXYueG1sUEsFBgAAAAAEAAQA+QAAAJMDAAAAAA==&#10;" strokecolor="white [3212]" strokeweight="1.5pt">
                <v:shadow opacity="22938f" mv:blur="38100f" offset="0,2pt"/>
              </v:line>
              <v:line id="Line 67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4QWIcQAAADcAAAADwAAAGRycy9kb3ducmV2LnhtbERPTWvCQBC9C/6HZYTezEYLrY1ZRSwF&#10;obSgTYvHITsmwexszK4mza/vHgoeH+87XfemFjdqXWVZwSyKQRDnVldcKMi+3qYLEM4ja6wtk4Jf&#10;crBejUcpJtp2vKfbwRcihLBLUEHpfZNI6fKSDLrINsSBO9nWoA+wLaRusQvhppbzOH6SBisODSU2&#10;tC0pPx+uRsH3ULzz8+vQHH/O/rO2l4/Mzl6Uepj0myUIT72/i//dO61g/hjmhzPhCMjV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XhBYhxAAAANwAAAAPAAAAAAAAAAAA&#10;AAAAAKECAABkcnMvZG93bnJldi54bWxQSwUGAAAAAAQABAD5AAAAkgMAAAAA&#10;" strokecolor="white [3212]" strokeweight="1.5pt">
                <v:shadow opacity="22938f" mv:blur="38100f" offset="0,2pt"/>
              </v:line>
              <v:line id="Line 68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MizusYAAADcAAAADwAAAGRycy9kb3ducmV2LnhtbESPQWvCQBSE7wX/w/KE3ppNUlAbXYNY&#10;CoVSoWrF4yP7TILZt2l2q9Ff3xWEHoeZ+YaZ5b1pxIk6V1tWkEQxCOLC6ppLBdvN29MEhPPIGhvL&#10;pOBCDvL54GGGmbZn/qLT2pciQNhlqKDyvs2kdEVFBl1kW+LgHWxn0AfZlVJ3eA5w08g0jkfSYM1h&#10;ocKWlhUVx/WvUfB9LT94/Hpt97ujXzX253NrkxelHof9YgrCU+//w/f2u1aQPidwOxOOgJz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jIs7rGAAAA3AAAAA8AAAAAAAAA&#10;AAAAAAAAoQIAAGRycy9kb3ducmV2LnhtbFBLBQYAAAAABAAEAPkAAACUAwAAAAA=&#10;" strokecolor="white [3212]" strokeweight="1.5pt">
                <v:shadow opacity="22938f" mv:blur="38100f" offset="0,2pt"/>
              </v:line>
              <v:rect id="Rectangle 69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Y+N+wgAA&#10;ANwAAAAPAAAAZHJzL2Rvd25yZXYueG1sRI9Bi8IwEIXvC/6HMIKXZU2tINI1iiiCHhSsgtehmW3L&#10;JpPSRK3/3giCx8eb9715s0VnjbhR62vHCkbDBARx4XTNpYLzafMzBeEDskbjmBQ8yMNi3vuaYabd&#10;nY90y0MpIoR9hgqqEJpMSl9UZNEPXUMcvT/XWgxRtqXULd4j3BqZJslEWqw5NlTY0Kqi4j+/2vjG&#10;Y7cyeEFvpvsUx/X6Oy/MQalBv1v+ggjUhc/xO73VCtJxCq8xkQBy/g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j437CAAAA3AAAAA8AAAAAAAAAAAAAAAAAlwIAAGRycy9kb3du&#10;cmV2LnhtbFBLBQYAAAAABAAEAPUAAACGAwAAAAA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70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oWdIwwAA&#10;ANwAAAAPAAAAZHJzL2Rvd25yZXYueG1sRI9Ba8JAFITvBf/D8oReSt00UpXUVYpQEDwZ9f6afSah&#10;2bfJ7hrjv3cFocdhZr5hluvBNKIn52vLCj4mCQjiwuqaSwXHw8/7AoQPyBoby6TgRh7Wq9HLEjNt&#10;r7ynPg+liBD2GSqoQmgzKX1RkUE/sS1x9M7WGQxRulJqh9cIN41Mk2QmDdYcFypsaVNR8ZdfjILc&#10;/Hb2My13shv6Wzc7ze2bmyv1Oh6+v0AEGsJ/+NneagXpdAqPM/EIy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oWdIwwAAANwAAAAPAAAAAAAAAAAAAAAAAJcCAABkcnMvZG93&#10;bnJldi54bWxQSwUGAAAAAAQABAD1AAAAhwMAAAAA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700C62D9" wp14:editId="438209EC">
              <wp:simplePos x="0" y="0"/>
              <wp:positionH relativeFrom="page">
                <wp:posOffset>685800</wp:posOffset>
              </wp:positionH>
              <wp:positionV relativeFrom="page">
                <wp:posOffset>7772400</wp:posOffset>
              </wp:positionV>
              <wp:extent cx="3200400" cy="1828800"/>
              <wp:effectExtent l="12700" t="12700" r="12700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25" name="Group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6" name="Rectangle 112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7" name="Rectangle 113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8" name="Line 114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15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16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Rectangle 117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24" name="Rectangle 118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1" o:spid="_x0000_s1026" style="position:absolute;margin-left:54pt;margin-top:612pt;width:252pt;height:2in;z-index:251673600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">
              <v:rect id="Rectangle 112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JlD2xQAA&#10;ANsAAAAPAAAAZHJzL2Rvd25yZXYueG1sRI9BawIxFITvBf9DeIK3mq0UbbdGWUornqzdltrjY/O6&#10;Wd28LEnU9d83QqHHYWa+YebL3rbiRD40jhXcjTMQxJXTDdcKPj9ebx9AhIissXVMCi4UYLkY3Mwx&#10;1+7M73QqYy0ShEOOCkyMXS5lqAxZDGPXESfvx3mLMUlfS+3xnOC2lZMsm0qLDacFgx09G6oO5dEq&#10;eGl3hfFf+/vNTJbfj25br952hVKjYV88gYjUx//wX3utFUymcP2SfoBc/A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8mUPbFAAAA2wAAAA8AAAAAAAAAAAAAAAAAlwIAAGRycy9k&#10;b3ducmV2LnhtbFBLBQYAAAAABAAEAPUAAACJAwAAAAA=&#10;" fillcolor="#ddd [3204]" stroked="f" strokecolor="#4a7ebb" strokeweight="1.5pt">
                <v:shadow opacity="22938f" mv:blur="38100f" offset="0,2pt"/>
                <v:textbox inset=",7.2pt,,7.2pt"/>
              </v:rect>
              <v:rect id="Rectangle 113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rZBZxQAA&#10;ANsAAAAPAAAAZHJzL2Rvd25yZXYueG1sRI9Ba8JAFITvBf/D8oTedKOUWFJXUUmgFw/apvT4yL4m&#10;odm3IbsmaX69Wyj0OMzMN8x2P5pG9NS52rKC1TICQVxYXXOp4P0tWzyDcB5ZY2OZFPyQg/1u9rDF&#10;RNuBL9RffSkChF2CCirv20RKV1Rk0C1tSxy8L9sZ9EF2pdQdDgFuGrmOolgarDksVNjSqaLi+3oz&#10;CobJRlOaIz/Fx9R+Hs7Zpf/IlXqcj4cXEJ5G/x/+a79qBesN/H4JP0Du7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etkFnFAAAA2wAAAA8AAAAAAAAAAAAAAAAAlwIAAGRycy9k&#10;b3ducmV2LnhtbFBLBQYAAAAABAAEAPUAAACJAwAAAAA=&#10;" fillcolor="#b2b2b2 [3205]" stroked="f" strokecolor="#4a7ebb" strokeweight="1.5pt">
                <v:shadow opacity="22938f" mv:blur="38100f" offset="0,2pt"/>
                <v:textbox inset=",7.2pt,,7.2pt"/>
              </v:rect>
              <v:line id="Line 114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HSO4MEAAADbAAAADwAAAGRycy9kb3ducmV2LnhtbERPTYvCMBC9C/6HMII3TfWgazUWUQRh&#10;cUFXxePQjG1pM6lNVrv+enNY2OPjfS+S1lTiQY0rLCsYDSMQxKnVBWcKTt/bwQcI55E1VpZJwS85&#10;SJbdzgJjbZ98oMfRZyKEsItRQe59HUvp0pwMuqGtiQN3s41BH2CTSd3gM4SbSo6jaCINFhwacqxp&#10;nVNaHn+MgvMr++Tp5lVfL6X/qux9f7KjmVL9Xruag/DU+n/xn3unFYzD2PAl/AC5fA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sdI7gwQAAANsAAAAPAAAAAAAAAAAAAAAA&#10;AKECAABkcnMvZG93bnJldi54bWxQSwUGAAAAAAQABAD5AAAAjwMAAAAA&#10;" strokecolor="white [3212]" strokeweight="1.5pt">
                <v:shadow opacity="22938f" mv:blur="38100f" offset="0,2pt"/>
              </v:line>
              <v:line id="Line 115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zgre8UAAADbAAAADwAAAGRycy9kb3ducmV2LnhtbESPT2vCQBTE7wW/w/KE3upGD62JriJK&#10;oSAtGP/g8ZF9JsHs25hdTZpP3y0Uehxm5jfMfNmZSjyocaVlBeNRBII4s7rkXMFh//4yBeE8ssbK&#10;Min4JgfLxeBpjom2Le/okfpcBAi7BBUU3teJlC4ryKAb2Zo4eBfbGPRBNrnUDbYBbio5iaJXabDk&#10;sFBgTeuCsmt6NwqOfb7lt01fn09X/1XZ2+fBjmOlnofdagbCU+f/w3/tD61gEsPvl/AD5O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zgre8UAAADbAAAADwAAAAAAAAAA&#10;AAAAAAChAgAAZHJzL2Rvd25yZXYueG1sUEsFBgAAAAAEAAQA+QAAAJMDAAAAAA==&#10;" strokecolor="white [3212]" strokeweight="1.5pt">
                <v:shadow opacity="22938f" mv:blur="38100f" offset="0,2pt"/>
              </v:line>
              <v:line id="Line 116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9sUO8AAAADbAAAADwAAAGRycy9kb3ducmV2LnhtbERPy4rCMBTdC/5DuII7TVUYtRpFFGFg&#10;cMAnLi/NtS02N7XJaPXrJwvB5eG8p/PaFOJOlcstK+h1IxDEidU5pwoO+3VnBMJ5ZI2FZVLwJAfz&#10;WbMxxVjbB2/pvvOpCCHsYlSQeV/GUrokI4Oua0viwF1sZdAHWKVSV/gI4aaQ/Sj6kgZzDg0ZlrTM&#10;KLnu/oyC4yv94eHqVZ5PV/9b2NvmYHtjpdqtejEB4an2H/Hb/a0VDML68CX8ADn7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fbFDvAAAAA2wAAAA8AAAAAAAAAAAAAAAAA&#10;oQIAAGRycy9kb3ducmV2LnhtbFBLBQYAAAAABAAEAPkAAACOAwAAAAA=&#10;" strokecolor="white [3212]" strokeweight="1.5pt">
                <v:shadow opacity="22938f" mv:blur="38100f" offset="0,2pt"/>
              </v:line>
              <v:rect id="Rectangle 117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q7IIxAAA&#10;ANsAAAAPAAAAZHJzL2Rvd25yZXYueG1sRI/BasMwEETvhfyD2EAupZFjQwiO5VASCs2hhbiFXhdr&#10;Y5tKK2Mpsf33VaHQ4zA7b3aKw2SNuNPgO8cKNusEBHHtdMeNgs+Pl6cdCB+QNRrHpGAmD4dy8VBg&#10;rt3IF7pXoRERwj5HBW0IfS6lr1uy6NeuJ47e1Q0WQ5RDI/WAY4RbI9Mk2UqLHceGFns6tlR/Vzcb&#10;35jPR4Nf6M3uLcWsOz1WtXlXarWcnvcgAk3h//gv/aoVZBv43RIBIM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KuyCMQAAADbAAAADwAAAAAAAAAAAAAAAACXAgAAZHJzL2Rv&#10;d25yZXYueG1sUEsFBgAAAAAEAAQA9QAAAIgDAAAAAA=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118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kWnhxAAA&#10;ANwAAAAPAAAAZHJzL2Rvd25yZXYueG1sRI9Pa8JAFMTvQr/D8gpepG4M/impqxShIHgy2vtr9jUJ&#10;zb5NdrcxfntXEDwOM/MbZr0dTCN6cr62rGA2TUAQF1bXXCo4n77e3kH4gKyxsUwKruRhu3kZrTHT&#10;9sJH6vNQighhn6GCKoQ2k9IXFRn0U9sSR+/XOoMhSldK7fAS4aaRaZIspcGa40KFLe0qKv7yf6Mg&#10;Nz+dXaTlQXZDf+2W3ys7cSulxq/D5weIQEN4hh/tvVaQpnO4n4lHQG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pFp4cQAAADcAAAADwAAAAAAAAAAAAAAAACXAgAAZHJzL2Rv&#10;d25yZXYueG1sUEsFBgAAAAAEAAQA9QAAAIgDAAAAAA==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6391D80" wp14:editId="1F39EBA6">
              <wp:simplePos x="0" y="0"/>
              <wp:positionH relativeFrom="page">
                <wp:posOffset>685800</wp:posOffset>
              </wp:positionH>
              <wp:positionV relativeFrom="page">
                <wp:posOffset>5943600</wp:posOffset>
              </wp:positionV>
              <wp:extent cx="3200400" cy="1828800"/>
              <wp:effectExtent l="12700" t="12700" r="12700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17" name="Group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18" name="Rectangle 96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9" name="Rectangle 97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0" name="Line 98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99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100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Rectangle 101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24" name="Rectangle 102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5" o:spid="_x0000_s1026" style="position:absolute;margin-left:54pt;margin-top:468pt;width:252pt;height:2in;z-index:251671552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">
              <v:rect id="Rectangle 96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mauixQAA&#10;ANsAAAAPAAAAZHJzL2Rvd25yZXYueG1sRI9BT8MwDIXvSPyHyEjcWMqEBpRlUzUNtNOAghhHqzFN&#10;WeNUSbaVf48PSNxsvef3Ps+Xo+/VkWLqAhu4nhSgiJtgO24NvL89Xt2BShnZYh+YDPxQguXi/GyO&#10;pQ0nfqVjnVslIZxKNOByHkqtU+PIY5qEgVi0rxA9Zlljq23Ek4T7Xk+LYqY9diwNDgdaOWr29cEb&#10;WPe7ysWP75vtra4/78NL+/S8q4y5vBirB1CZxvxv/rveWMEXWPlFBt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+Zq6LFAAAA2wAAAA8AAAAAAAAAAAAAAAAAlwIAAGRycy9k&#10;b3ducmV2LnhtbFBLBQYAAAAABAAEAPUAAACJAwAAAAA=&#10;" fillcolor="#ddd [3204]" stroked="f" strokecolor="#4a7ebb" strokeweight="1.5pt">
                <v:shadow opacity="22938f" mv:blur="38100f" offset="0,2pt"/>
                <v:textbox inset=",7.2pt,,7.2pt"/>
              </v:rect>
              <v:rect id="Rectangle 97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EmsNwgAA&#10;ANsAAAAPAAAAZHJzL2Rvd25yZXYueG1sRE9La8JAEL4X/A/LCN7qxiJSU1eJEqGXHuILj0N2mgSz&#10;syG7TdL8+m6h0Nt8fM/Z7AZTi45aV1lWsJhHIIhzqysuFFzOx+dXEM4ja6wtk4JvcrDbTp42GGvb&#10;c0bdyRcihLCLUUHpfRNL6fKSDLq5bYgD92lbgz7AtpC6xT6Em1q+RNFKGqw4NJTY0KGk/HH6Mgr6&#10;0UZjekVervapvScfx6y7XZWaTYfkDYSnwf+L/9zvOsxfw+8v4QC5/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cSaw3CAAAA2wAAAA8AAAAAAAAAAAAAAAAAlwIAAGRycy9kb3du&#10;cmV2LnhtbFBLBQYAAAAABAAEAPUAAACGAwAAAAA=&#10;" fillcolor="#b2b2b2 [3205]" stroked="f" strokecolor="#4a7ebb" strokeweight="1.5pt">
                <v:shadow opacity="22938f" mv:blur="38100f" offset="0,2pt"/>
                <v:textbox inset=",7.2pt,,7.2pt"/>
              </v:rect>
              <v:line id="Line 98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gKC5sEAAADbAAAADwAAAGRycy9kb3ducmV2LnhtbERPTYvCMBC9C/6HMII3TfWgazUWUQRh&#10;cUFXxePQjG1pM6lNVrv+enNY2OPjfS+S1lTiQY0rLCsYDSMQxKnVBWcKTt/bwQcI55E1VpZJwS85&#10;SJbdzgJjbZ98oMfRZyKEsItRQe59HUvp0pwMuqGtiQN3s41BH2CTSd3gM4SbSo6jaCINFhwacqxp&#10;nVNaHn+MgvMr++Tp5lVfL6X/qux9f7KjmVL9Xruag/DU+n/xn3unFYzD+vAl/AC5fA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AoLmwQAAANsAAAAPAAAAAAAAAAAAAAAA&#10;AKECAABkcnMvZG93bnJldi54bWxQSwUGAAAAAAQABAD5AAAAjwMAAAAA&#10;" strokecolor="white [3212]" strokeweight="1.5pt">
                <v:shadow opacity="22938f" mv:blur="38100f" offset="0,2pt"/>
              </v:line>
              <v:line id="Line 99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U4nfcQAAADbAAAADwAAAGRycy9kb3ducmV2LnhtbESPT4vCMBTE7wt+h/CEva1pPehajSLK&#10;giAK/sXjo3m2xeal22S1+umNIOxxmJnfMKNJY0pxpdoVlhXEnQgEcWp1wZmC/e7n6xuE88gaS8uk&#10;4E4OJuPWxwgTbW+8oevWZyJA2CWoIPe+SqR0aU4GXcdWxME729qgD7LOpK7xFuCmlN0o6kmDBYeF&#10;HCua5ZRetn9GweGRLbk/f1Sn48WvS/u72tt4oNRnu5kOQXhq/H/43V5oBd0YXl/CD5DjJ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9Tid9xAAAANsAAAAPAAAAAAAAAAAA&#10;AAAAAKECAABkcnMvZG93bnJldi54bWxQSwUGAAAAAAQABAD5AAAAkgMAAAAA&#10;" strokecolor="white [3212]" strokeweight="1.5pt">
                <v:shadow opacity="22938f" mv:blur="38100f" offset="0,2pt"/>
              </v:line>
              <v:line id="Line 100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Zy5CsQAAADbAAAADwAAAGRycy9kb3ducmV2LnhtbESPT4vCMBTE7wt+h/CEva2pPehajSKK&#10;ICwr+BePj+bZFpuX2mS1+umNIOxxmJnfMKNJY0pxpdoVlhV0OxEI4tTqgjMFu+3i6xuE88gaS8uk&#10;4E4OJuPWxwgTbW+8puvGZyJA2CWoIPe+SqR0aU4GXcdWxME72dqgD7LOpK7xFuCmlHEU9aTBgsNC&#10;jhXNckrPmz+jYP/Ifrg/f1THw9mvSnv53dnuQKnPdjMdgvDU+P/wu73UCuIYXl/CD5DjJ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NnLkKxAAAANsAAAAPAAAAAAAAAAAA&#10;AAAAAKECAABkcnMvZG93bnJldi54bWxQSwUGAAAAAAQABAD5AAAAkgMAAAAA&#10;" strokecolor="white [3212]" strokeweight="1.5pt">
                <v:shadow opacity="22938f" mv:blur="38100f" offset="0,2pt"/>
              </v:line>
              <v:rect id="Rectangle 101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7B85wgAA&#10;ANsAAAAPAAAAZHJzL2Rvd25yZXYueG1sRI9Bi8IwEIXvgv8hjLAX0XQrLKUaRRTBPaywVfA6NGNb&#10;TCalyWr99xtB8Ph48743b7HqrRE36nzjWMHnNAFBXDrdcKXgdNxNMhA+IGs0jknBgzyslsPBAnPt&#10;7vxLtyJUIkLY56igDqHNpfRlTRb91LXE0bu4zmKIsquk7vAe4dbINEm+pMWGY0ONLW1qKq/Fn41v&#10;PL43Bs/oTfaT4qzZjovSHJT6GPXrOYhAfXgfv9J7rSCdwXNLBIB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rsHznCAAAA2wAAAA8AAAAAAAAAAAAAAAAAlwIAAGRycy9kb3du&#10;cmV2LnhtbFBLBQYAAAAABAAEAPUAAACGAwAAAAA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102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boELwwAA&#10;ANsAAAAPAAAAZHJzL2Rvd25yZXYueG1sRI9Ba8JAFITvgv9heYIX0Y3BakldRQRB6Klpvb9mX5Ng&#10;9m2yu8b477tCocdhZr5htvvBNKIn52vLCpaLBARxYXXNpYKvz9P8FYQPyBoby6TgQR72u/Foi5m2&#10;d/6gPg+liBD2GSqoQmgzKX1RkUG/sC1x9H6sMxiidKXUDu8RbhqZJslaGqw5LlTY0rGi4prfjILc&#10;fHf2JS3fZTf0j2592diZ2yg1nQyHNxCBhvAf/muftYJ0Bc8v8QfI3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/boELwwAAANsAAAAPAAAAAAAAAAAAAAAAAJcCAABkcnMvZG93&#10;bnJldi54bWxQSwUGAAAAAAQABAD1AAAAhwMAAAAA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782D80B4" wp14:editId="0521AB0B">
              <wp:simplePos x="0" y="0"/>
              <wp:positionH relativeFrom="page">
                <wp:posOffset>685800</wp:posOffset>
              </wp:positionH>
              <wp:positionV relativeFrom="page">
                <wp:posOffset>4114800</wp:posOffset>
              </wp:positionV>
              <wp:extent cx="3200400" cy="1828800"/>
              <wp:effectExtent l="12700" t="12700" r="12700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9" name="Group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10" name="Rectangle 80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1" name="Rectangle 81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2" name="Line 82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83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84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Rectangle 85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6" name="Rectangle 86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9" o:spid="_x0000_s1026" style="position:absolute;margin-left:54pt;margin-top:324pt;width:252pt;height:2in;z-index:251669504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">
              <v:rect id="Rectangle 80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76ekxQAA&#10;ANsAAAAPAAAAZHJzL2Rvd25yZXYueG1sRI9BT8MwDIXvSPyHyEjcWMqEBpRlUzUNtNOAghhHqzFN&#10;WeNUSbaVf48PSNxsvef3Ps+Xo+/VkWLqAhu4nhSgiJtgO24NvL89Xt2BShnZYh+YDPxQguXi/GyO&#10;pQ0nfqVjnVslIZxKNOByHkqtU+PIY5qEgVi0rxA9Zlljq23Ek4T7Xk+LYqY9diwNDgdaOWr29cEb&#10;WPe7ysWP75vtra4/78NL+/S8q4y5vBirB1CZxvxv/rveWMEXevlFBtC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Hvp6TFAAAA2wAAAA8AAAAAAAAAAAAAAAAAlwIAAGRycy9k&#10;b3ducmV2LnhtbFBLBQYAAAAABAAEAPUAAACJAwAAAAA=&#10;" fillcolor="#ddd [3204]" stroked="f" strokecolor="#4a7ebb" strokeweight="1.5pt">
                <v:shadow opacity="22938f" mv:blur="38100f" offset="0,2pt"/>
                <v:textbox inset=",7.2pt,,7.2pt"/>
              </v:rect>
              <v:rect id="Rectangle 81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ZGcLwgAA&#10;ANsAAAAPAAAAZHJzL2Rvd25yZXYueG1sRE9Na4NAEL0H+h+WKfSWrAlFis1GbIjQSw+mSchxcKcq&#10;dWfF3ar112cDhd7m8T5nm06mFQP1rrGsYL2KQBCXVjdcKTh95ssXEM4ja2wtk4JfcpDuHhZbTLQd&#10;uaDh6CsRQtglqKD2vkukdGVNBt3KdsSB+7K9QR9gX0nd4xjCTSs3URRLgw2Hhho72tdUfh9/jIJx&#10;ttF8OCM/x28He80+8mK4nJV6epyyVxCeJv8v/nO/6zB/DfdfwgFyd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lkZwvCAAAA2wAAAA8AAAAAAAAAAAAAAAAAlwIAAGRycy9kb3du&#10;cmV2LnhtbFBLBQYAAAAABAAEAPUAAACGAwAAAAA=&#10;" fillcolor="#b2b2b2 [3205]" stroked="f" strokecolor="#4a7ebb" strokeweight="1.5pt">
                <v:shadow opacity="22938f" mv:blur="38100f" offset="0,2pt"/>
                <v:textbox inset=",7.2pt,,7.2pt"/>
              </v:rect>
              <v:line id="Line 82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/Bzt8MAAADbAAAADwAAAGRycy9kb3ducmV2LnhtbERPTWvCQBC9F/wPywi91Y052Jq6iiiC&#10;UCoYbelxyI5JMDsbs9sk9de7gtDbPN7nzBa9qURLjSstKxiPIhDEmdUl5wqOh83LGwjnkTVWlknB&#10;HzlYzAdPM0y07XhPbepzEULYJaig8L5OpHRZQQbdyNbEgTvZxqAPsMmlbrAL4aaScRRNpMGSQ0OB&#10;Na0Kys7pr1Hwdc0/+HV9rX++z35X2cvn0Y6nSj0P++U7CE+9/xc/3Fsd5sdw/yUcIOc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Pwc7fDAAAA2wAAAA8AAAAAAAAAAAAA&#10;AAAAoQIAAGRycy9kb3ducmV2LnhtbFBLBQYAAAAABAAEAPkAAACRAwAAAAA=&#10;" strokecolor="white [3212]" strokeweight="1.5pt">
                <v:shadow opacity="22938f" mv:blur="38100f" offset="0,2pt"/>
              </v:line>
              <v:line id="Line 83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LzWLMEAAADbAAAADwAAAGRycy9kb3ducmV2LnhtbERPTYvCMBC9C/sfwix401QFdbtGWRRB&#10;EAVdlT0OzWxbbCa1iVr99UYQvM3jfc5oUptCXKhyuWUFnXYEgjixOudUwe533hqCcB5ZY2GZFNzI&#10;wWT80RhhrO2VN3TZ+lSEEHYxKsi8L2MpXZKRQde2JXHg/m1l0AdYpVJXeA3hppDdKOpLgzmHhgxL&#10;mmaUHLdno2B/T5c8mN3Lv8PRrwt7Wu1s50up5mf98w3CU+3f4pd7ocP8Hjx/CQfI8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vNYswQAAANsAAAAPAAAAAAAAAAAAAAAA&#10;AKECAABkcnMvZG93bnJldi54bWxQSwUGAAAAAAQABAD5AAAAjwMAAAAA&#10;" strokecolor="white [3212]" strokeweight="1.5pt">
                <v:shadow opacity="22938f" mv:blur="38100f" offset="0,2pt"/>
              </v:line>
              <v:line id="Line 84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1VOWMEAAADbAAAADwAAAGRycy9kb3ducmV2LnhtbERPTYvCMBC9C/sfwix401QRdbtGWRRB&#10;EAVdlT0OzWxbbCa1iVr99UYQvM3jfc5oUptCXKhyuWUFnXYEgjixOudUwe533hqCcB5ZY2GZFNzI&#10;wWT80RhhrO2VN3TZ+lSEEHYxKsi8L2MpXZKRQde2JXHg/m1l0AdYpVJXeA3hppDdKOpLgzmHhgxL&#10;mmaUHLdno2B/T5c8mN3Lv8PRrwt7Wu1s50up5mf98w3CU+3f4pd7ocP8Hjx/CQfI8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jVU5YwQAAANsAAAAPAAAAAAAAAAAAAAAA&#10;AKECAABkcnMvZG93bnJldi54bWxQSwUGAAAAAAQABAD5AAAAjwMAAAAA&#10;" strokecolor="white [3212]" strokeweight="1.5pt">
                <v:shadow opacity="22938f" mv:blur="38100f" offset="0,2pt"/>
              </v:line>
              <v:rect id="Rectangle 85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JehrwgAA&#10;ANsAAAAPAAAAZHJzL2Rvd25yZXYueG1sRI9Bi8IwEIXvgv8hjOBFNFVZKdUoogjrYResgtehGdti&#10;MilN1PrvNwsLe5vhve/Nm9Wms0Y8qfW1YwXTSQKCuHC65lLB5XwYpyB8QNZoHJOCN3nYrPu9FWba&#10;vfhEzzyUIoawz1BBFUKTSemLiiz6iWuIo3ZzrcUQ17aUusVXDLdGzpJkIS3WHC9U2NCuouKeP2ys&#10;8T7uDF7Rm/RrhvN6P8oL863UcNBtlyACdeHf/Ed/6sh9wO8vcQC5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Ql6GvCAAAA2wAAAA8AAAAAAAAAAAAAAAAAlwIAAGRycy9kb3du&#10;cmV2LnhtbFBLBQYAAAAABAAEAPUAAACGAwAAAAA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86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nHBawAAA&#10;ANsAAAAPAAAAZHJzL2Rvd25yZXYueG1sRE9Na8JAEL0L/Q/LFHqRulEwKamrFEEoeDLa+zQ7TUKz&#10;s8nuGuO/dwXB2zze56w2o2nFQM43lhXMZwkI4tLqhisFp+Pu/QOED8gaW8uk4EoeNuuXyQpzbS98&#10;oKEIlYgh7HNUUIfQ5VL6siaDfmY74sj9WWcwROgqqR1eYrhp5SJJUmmw4dhQY0fbmsr/4mwUFOa3&#10;t8tFtZf9OFz79CezU5cp9fY6fn2CCDSGp/jh/tZxfgr3X+IBcn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unHBawAAAANsAAAAPAAAAAAAAAAAAAAAAAJcCAABkcnMvZG93bnJl&#10;di54bWxQSwUGAAAAAAQABAD1AAAAhAMAAAAA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4AF64FE" wp14:editId="13787E6D">
              <wp:simplePos x="0" y="0"/>
              <wp:positionH relativeFrom="page">
                <wp:posOffset>685800</wp:posOffset>
              </wp:positionH>
              <wp:positionV relativeFrom="page">
                <wp:posOffset>457200</wp:posOffset>
              </wp:positionV>
              <wp:extent cx="3200400" cy="1828800"/>
              <wp:effectExtent l="12700" t="12700" r="12700" b="12700"/>
              <wp:wrapTight wrapText="bothSides">
                <wp:wrapPolygon edited="0">
                  <wp:start x="-129" y="0"/>
                  <wp:lineTo x="-129" y="21375"/>
                  <wp:lineTo x="21664" y="21375"/>
                  <wp:lineTo x="21664" y="0"/>
                  <wp:lineTo x="-129" y="0"/>
                </wp:wrapPolygon>
              </wp:wrapTight>
              <wp:docPr id="1" name="Group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200400" cy="1828800"/>
                        <a:chOff x="1080" y="720"/>
                        <a:chExt cx="5040" cy="2880"/>
                      </a:xfrm>
                    </wpg:grpSpPr>
                    <wps:wsp>
                      <wps:cNvPr id="2" name="Rectangle 45"/>
                      <wps:cNvSpPr>
                        <a:spLocks noChangeArrowheads="1"/>
                      </wps:cNvSpPr>
                      <wps:spPr bwMode="auto">
                        <a:xfrm>
                          <a:off x="1080" y="720"/>
                          <a:ext cx="3096" cy="28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3" name="Rectangle 46"/>
                      <wps:cNvSpPr>
                        <a:spLocks noChangeArrowheads="1"/>
                      </wps:cNvSpPr>
                      <wps:spPr bwMode="auto">
                        <a:xfrm>
                          <a:off x="4176" y="720"/>
                          <a:ext cx="1944" cy="28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4" name="Line 47"/>
                      <wps:cNvCnPr/>
                      <wps:spPr bwMode="auto">
                        <a:xfrm>
                          <a:off x="4176" y="720"/>
                          <a:ext cx="0" cy="28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48"/>
                      <wps:cNvCnPr/>
                      <wps:spPr bwMode="auto">
                        <a:xfrm>
                          <a:off x="1080" y="2600"/>
                          <a:ext cx="50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49"/>
                      <wps:cNvCnPr/>
                      <wps:spPr bwMode="auto">
                        <a:xfrm>
                          <a:off x="4886" y="2615"/>
                          <a:ext cx="0" cy="98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Rectangle 52"/>
                      <wps:cNvSpPr>
                        <a:spLocks noChangeArrowheads="1"/>
                      </wps:cNvSpPr>
                      <wps:spPr bwMode="auto">
                        <a:xfrm>
                          <a:off x="4901" y="2615"/>
                          <a:ext cx="1219" cy="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8" name="Rectangle 53"/>
                      <wps:cNvSpPr>
                        <a:spLocks noChangeArrowheads="1"/>
                      </wps:cNvSpPr>
                      <wps:spPr bwMode="auto">
                        <a:xfrm>
                          <a:off x="1080" y="2615"/>
                          <a:ext cx="3081" cy="9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  <a:alpha val="39999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4" o:spid="_x0000_s1026" style="position:absolute;margin-left:54pt;margin-top:36pt;width:252pt;height:2in;z-index:251665408;mso-position-horizontal-relative:page;mso-position-vertical-relative:page" coordorigin="1080,720" coordsize="5040,28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">
              <v:rect id="Rectangle 45" o:spid="_x0000_s1027" style="position:absolute;left:1080;top:720;width:3096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bNkyxAAA&#10;ANoAAAAPAAAAZHJzL2Rvd25yZXYueG1sRI9BawIxFITvQv9DeIXearZSWrsaZZFWerLtWtTjY/Pc&#10;bN28LEnU9d83hYLHYWa+Yabz3rbiRD40jhU8DDMQxJXTDdcKvtdv92MQISJrbB2TggsFmM9uBlPM&#10;tTvzF53KWIsE4ZCjAhNjl0sZKkMWw9B1xMnbO28xJulrqT2eE9y2cpRlT9Jiw2nBYEcLQ9WhPFoF&#10;r+22MH7z87h6luXuxX3Wy49todTdbV9MQETq4zX8337XCkbwdyXdADn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GzZMsQAAADaAAAADwAAAAAAAAAAAAAAAACXAgAAZHJzL2Rv&#10;d25yZXYueG1sUEsFBgAAAAAEAAQA9QAAAIgDAAAAAA==&#10;" fillcolor="#ddd [3204]" stroked="f" strokecolor="#4a7ebb" strokeweight="1.5pt">
                <v:shadow opacity="22938f" mv:blur="38100f" offset="0,2pt"/>
                <v:textbox inset=",7.2pt,,7.2pt"/>
              </v:rect>
              <v:rect id="Rectangle 46" o:spid="_x0000_s1028" style="position:absolute;left:4176;top:720;width:1944;height:28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G2KixAAA&#10;ANoAAAAPAAAAZHJzL2Rvd25yZXYueG1sRI/NasMwEITvhbyD2EBujZymmOBGCUmIoZcenD9yXKyt&#10;bWKtjKXarp++KhR6HGbmG2a9HUwtOmpdZVnBYh6BIM6trrhQcDmnzysQziNrrC2Tgm9ysN1MntaY&#10;aNtzRt3JFyJA2CWooPS+SaR0eUkG3dw2xMH7tK1BH2RbSN1iH+Cmli9RFEuDFYeFEhs6lJQ/Tl9G&#10;QT/aaDxekV/j/dHedx9p1t2uSs2mw+4NhKfB/4f/2u9awRJ+r4Qb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htiosQAAADaAAAADwAAAAAAAAAAAAAAAACXAgAAZHJzL2Rv&#10;d25yZXYueG1sUEsFBgAAAAAEAAQA9QAAAIgDAAAAAA==&#10;" fillcolor="#b2b2b2 [3205]" stroked="f" strokecolor="#4a7ebb" strokeweight="1.5pt">
                <v:shadow opacity="22938f" mv:blur="38100f" offset="0,2pt"/>
                <v:textbox inset=",7.2pt,,7.2pt"/>
              </v:rect>
              <v:line id="Line 47" o:spid="_x0000_s1029" style="position:absolute;visibility:visible;mso-wrap-style:square" from="4176,720" to="417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UQPPcMAAADaAAAADwAAAGRycy9kb3ducmV2LnhtbESPQYvCMBSE78L+h/AWvGmqiLpdoyyK&#10;IIiCrsoeH83btti81CZq9dcbQfA4zMw3zGhSm0JcqHK5ZQWddgSCOLE651TB7nfeGoJwHlljYZkU&#10;3MjBZPzRGGGs7ZU3dNn6VAQIuxgVZN6XsZQuyciga9uSOHj/tjLog6xSqSu8BrgpZDeK+tJgzmEh&#10;w5KmGSXH7dko2N/TJQ9m9/LvcPTrwp5WO9v5Uqr5Wf98g/BU+3f41V5oBT14Xgk3QI4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lEDz3DAAAA2gAAAA8AAAAAAAAAAAAA&#10;AAAAoQIAAGRycy9kb3ducmV2LnhtbFBLBQYAAAAABAAEAPkAAACRAwAAAAA=&#10;" strokecolor="white [3212]" strokeweight="1.5pt">
                <v:shadow opacity="22938f" mv:blur="38100f" offset="0,2pt"/>
              </v:line>
              <v:line id="Line 48" o:spid="_x0000_s1030" style="position:absolute;visibility:visible;mso-wrap-style:square" from="1080,2600" to="6120,2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giqpsMAAADaAAAADwAAAGRycy9kb3ducmV2LnhtbESP3YrCMBSE74V9h3AWvNNUwZ/tGmVR&#10;BEEUdFX28tCcbYvNSW2iVp/eCIKXw8x8w4wmtSnEhSqXW1bQaUcgiBOrc04V7H7nrSEI55E1FpZJ&#10;wY0cTMYfjRHG2l55Q5etT0WAsItRQeZ9GUvpkowMurYtiYP3byuDPsgqlbrCa4CbQnajqC8N5hwW&#10;MixpmlFy3J6Ngv09XfJgdi//Dke/LuxptbOdL6Wan/XPNwhPtX+HX+2FVtCD55VwA+T4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YIqqbDAAAA2gAAAA8AAAAAAAAAAAAA&#10;AAAAoQIAAGRycy9kb3ducmV2LnhtbFBLBQYAAAAABAAEAPkAAACRAwAAAAA=&#10;" strokecolor="white [3212]" strokeweight="1.5pt">
                <v:shadow opacity="22938f" mv:blur="38100f" offset="0,2pt"/>
              </v:line>
              <v:line id="Line 49" o:spid="_x0000_s1031" style="position:absolute;visibility:visible;mso-wrap-style:square" from="4886,2615" to="4886,3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o00cQAAADaAAAADwAAAGRycy9kb3ducmV2LnhtbESPQWvCQBSE70L/w/IK3nSjh2ijq5SW&#10;QqG00DSKx0f2NQlm38bsmkR/fbcgeBxm5htmvR1MLTpqXWVZwWwagSDOra64UJD9vE2WIJxH1lhb&#10;JgUXcrDdPIzWmGjb8zd1qS9EgLBLUEHpfZNI6fKSDLqpbYiD92tbgz7ItpC6xT7ATS3nURRLgxWH&#10;hRIbeikpP6Zno2B3LT548XptDvuj/6rt6TOzsyelxo/D8wqEp8Hfw7f2u1YQw/+VcAPk5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2jTRxAAAANoAAAAPAAAAAAAAAAAA&#10;AAAAAKECAABkcnMvZG93bnJldi54bWxQSwUGAAAAAAQABAD5AAAAkgMAAAAA&#10;" strokecolor="white [3212]" strokeweight="1.5pt">
                <v:shadow opacity="22938f" mv:blur="38100f" offset="0,2pt"/>
              </v:line>
              <v:rect id="Rectangle 52" o:spid="_x0000_s1032" style="position:absolute;left:4901;top:2615;width:1219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O3IuvgAA&#10;ANoAAAAPAAAAZHJzL2Rvd25yZXYueG1sRE9Ni8IwEL0L/ocwghfRVIW1VKOIIqyHXbAKXodmbIvJ&#10;pDRR67/fLCzs8fG+V5vOGvGk1teOFUwnCQjiwumaSwWX82GcgvABWaNxTAre5GGz7vdWmGn34hM9&#10;81CKGMI+QwVVCE0mpS8qsugnriGO3M21FkOEbSl1i68Ybo2cJcmHtFhzbKiwoV1FxT1/2DjjfdwZ&#10;vKI36dcM5/V+lBfmW6nhoNsuQQTqwr/4z/2pFSzg90r0g1z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DtyLr4AAADaAAAADwAAAAAAAAAAAAAAAACXAgAAZHJzL2Rvd25yZXYu&#10;eG1sUEsFBgAAAAAEAAQA9QAAAIIDAAAAAA==&#10;" fillcolor="white [3212]" stroked="f" strokecolor="#ddd [3204]" strokeweight="1.5pt">
                <v:fill opacity="26214f"/>
                <v:shadow opacity="22938f" mv:blur="38100f" offset="0,2pt"/>
                <v:textbox inset=",7.2pt,,7.2pt"/>
              </v:rect>
              <v:rect id="Rectangle 53" o:spid="_x0000_s1033" style="position:absolute;left:1080;top:2615;width:3081;height:9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tzMzvwAA&#10;ANoAAAAPAAAAZHJzL2Rvd25yZXYueG1sRE/JasMwEL0H+g9iCr2ERq6hdnGjhBAIBHqqk9yn1tQ2&#10;tUa2pHr5++pQyPHx9u1+Np0YyfnWsoKXTQKCuLK65VrB9XJ6fgPhA7LGzjIpWMjDfvew2mKh7cSf&#10;NJahFjGEfYEKmhD6QkpfNWTQb2xPHLlv6wyGCF0ttcMphptOpkmSSYMtx4YGezo2VP2Uv0ZBab4G&#10;+5rWH3KYx2XIbrldu1ypp8f58A4i0Bzu4n/3WSuIW+OVeAPk7g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q3MzO/AAAA2gAAAA8AAAAAAAAAAAAAAAAAlwIAAGRycy9kb3ducmV2&#10;LnhtbFBLBQYAAAAABAAEAPUAAACDAwAAAAA=&#10;" fillcolor="black [3213]" stroked="f" strokecolor="#ddd [3204]" strokeweight="1.5pt">
                <v:fill opacity="26214f"/>
                <v:shadow opacity="22938f" mv:blur="38100f" offset="0,2pt"/>
                <v:textbox inset=",7.2pt,,7.2pt"/>
              </v:rect>
              <w10:wrap type="tight" anchorx="page" anchory="page"/>
            </v:group>
          </w:pict>
        </mc:Fallback>
      </mc:AlternateContent>
    </w:r>
  </w:p>
  <w:bookmarkEnd w:id="2"/>
  <w:bookmarkEnd w:id="3"/>
  <w:bookmarkEnd w:id="4"/>
  <w:bookmarkEnd w:id="5"/>
  <w:bookmarkEnd w:id="6"/>
  <w:bookmarkEnd w:id="7"/>
  <w:bookmarkEnd w:id="8"/>
  <w:bookmarkEnd w:id="9"/>
  <w:bookmarkEnd w:id="10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60DC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 style="mso-position-horizontal-relative:page;mso-position-vertical-relative:page" fillcolor="none [3204]" strokecolor="none [3204]">
      <v:fill color="none [3204]"/>
      <v:stroke color="none [3204]" weight="1.5pt"/>
      <v:shadow opacity="22938f" blur="38100f" offset="0,2pt"/>
      <v:textbox inset=",7.2pt,,7.2pt"/>
    </o:shapedefaults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  <w:docVar w:name="ShowStaticGuides" w:val="1"/>
  </w:docVars>
  <w:rsids>
    <w:rsidRoot w:val="004F28D5"/>
    <w:rsid w:val="00033A2E"/>
    <w:rsid w:val="000E0B72"/>
    <w:rsid w:val="000E6268"/>
    <w:rsid w:val="001170E5"/>
    <w:rsid w:val="00237DA9"/>
    <w:rsid w:val="00285406"/>
    <w:rsid w:val="002910CA"/>
    <w:rsid w:val="002911F3"/>
    <w:rsid w:val="00367132"/>
    <w:rsid w:val="003C0CB5"/>
    <w:rsid w:val="00400A20"/>
    <w:rsid w:val="004531F5"/>
    <w:rsid w:val="004F28D5"/>
    <w:rsid w:val="00506770"/>
    <w:rsid w:val="005069A0"/>
    <w:rsid w:val="005405F6"/>
    <w:rsid w:val="0058322F"/>
    <w:rsid w:val="005A771E"/>
    <w:rsid w:val="00610C52"/>
    <w:rsid w:val="0066364B"/>
    <w:rsid w:val="00690010"/>
    <w:rsid w:val="006D11C2"/>
    <w:rsid w:val="006D6E93"/>
    <w:rsid w:val="007328F4"/>
    <w:rsid w:val="007C60B2"/>
    <w:rsid w:val="008B22A3"/>
    <w:rsid w:val="00940E64"/>
    <w:rsid w:val="009901E3"/>
    <w:rsid w:val="00A87C24"/>
    <w:rsid w:val="00AB3ACC"/>
    <w:rsid w:val="00AB6BE6"/>
    <w:rsid w:val="00AF78AF"/>
    <w:rsid w:val="00C70183"/>
    <w:rsid w:val="00CD1E8F"/>
    <w:rsid w:val="00CE4AE8"/>
    <w:rsid w:val="00CE56C9"/>
    <w:rsid w:val="00CF20AB"/>
    <w:rsid w:val="00D82BB3"/>
    <w:rsid w:val="00DA26EE"/>
    <w:rsid w:val="00DF03D6"/>
    <w:rsid w:val="00E86D7E"/>
    <w:rsid w:val="00EF1729"/>
    <w:rsid w:val="00FD7552"/>
    <w:rsid w:val="00FE62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position-horizontal-relative:page;mso-position-vertical-relative:page" fillcolor="none [3204]" strokecolor="none [3204]">
      <v:fill color="none [3204]"/>
      <v:stroke color="none [3204]" weight="1.5pt"/>
      <v:shadow opacity="22938f" blur="38100f" offset="0,2pt"/>
      <v:textbox inset=",7.2pt,,7.2pt"/>
    </o:shapedefaults>
    <o:shapelayout v:ext="edit">
      <o:idmap v:ext="edit" data="1"/>
    </o:shapelayout>
  </w:shapeDefaults>
  <w:decimalSymbol w:val="."/>
  <w:listSeparator w:val=","/>
  <w14:docId w14:val="526185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E06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9CC"/>
  </w:style>
  <w:style w:type="paragraph" w:styleId="Footer">
    <w:name w:val="footer"/>
    <w:basedOn w:val="Normal"/>
    <w:link w:val="Foot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9CC"/>
  </w:style>
  <w:style w:type="paragraph" w:customStyle="1" w:styleId="Organization">
    <w:name w:val="Organization"/>
    <w:basedOn w:val="Normal"/>
    <w:qFormat/>
    <w:rsid w:val="00DA26EE"/>
    <w:pPr>
      <w:spacing w:after="0"/>
      <w:jc w:val="center"/>
    </w:pPr>
    <w:rPr>
      <w:color w:val="FFFFFF" w:themeColor="background1"/>
      <w:sz w:val="32"/>
    </w:rPr>
  </w:style>
  <w:style w:type="paragraph" w:customStyle="1" w:styleId="Name">
    <w:name w:val="Name"/>
    <w:basedOn w:val="Normal"/>
    <w:qFormat/>
    <w:rsid w:val="009901E3"/>
    <w:pPr>
      <w:spacing w:after="0"/>
      <w:jc w:val="center"/>
    </w:pPr>
    <w:rPr>
      <w:color w:val="FFFFFF" w:themeColor="background1"/>
      <w:sz w:val="22"/>
    </w:rPr>
  </w:style>
  <w:style w:type="paragraph" w:customStyle="1" w:styleId="ContactDetails">
    <w:name w:val="Contact Details"/>
    <w:basedOn w:val="Normal"/>
    <w:qFormat/>
    <w:rsid w:val="006D6E93"/>
    <w:pPr>
      <w:spacing w:after="0"/>
    </w:pPr>
    <w:rPr>
      <w:color w:val="FFFFFF" w:themeColor="background1"/>
      <w:sz w:val="14"/>
    </w:rPr>
  </w:style>
  <w:style w:type="paragraph" w:customStyle="1" w:styleId="JobTitle">
    <w:name w:val="Job Title"/>
    <w:basedOn w:val="Normal"/>
    <w:qFormat/>
    <w:rsid w:val="00AB6BE6"/>
    <w:pPr>
      <w:spacing w:after="0"/>
      <w:jc w:val="center"/>
    </w:pPr>
    <w:rPr>
      <w:b/>
      <w:color w:val="FFFFFF" w:themeColor="background1"/>
      <w:sz w:val="16"/>
    </w:rPr>
  </w:style>
  <w:style w:type="paragraph" w:styleId="NormalWeb">
    <w:name w:val="Normal (Web)"/>
    <w:basedOn w:val="Normal"/>
    <w:uiPriority w:val="99"/>
    <w:unhideWhenUsed/>
    <w:rsid w:val="00D82B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E06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39CC"/>
  </w:style>
  <w:style w:type="paragraph" w:styleId="Footer">
    <w:name w:val="footer"/>
    <w:basedOn w:val="Normal"/>
    <w:link w:val="FooterChar"/>
    <w:uiPriority w:val="99"/>
    <w:semiHidden/>
    <w:unhideWhenUsed/>
    <w:rsid w:val="00B639C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39CC"/>
  </w:style>
  <w:style w:type="paragraph" w:customStyle="1" w:styleId="Organization">
    <w:name w:val="Organization"/>
    <w:basedOn w:val="Normal"/>
    <w:qFormat/>
    <w:rsid w:val="00DA26EE"/>
    <w:pPr>
      <w:spacing w:after="0"/>
      <w:jc w:val="center"/>
    </w:pPr>
    <w:rPr>
      <w:color w:val="FFFFFF" w:themeColor="background1"/>
      <w:sz w:val="32"/>
    </w:rPr>
  </w:style>
  <w:style w:type="paragraph" w:customStyle="1" w:styleId="Name">
    <w:name w:val="Name"/>
    <w:basedOn w:val="Normal"/>
    <w:qFormat/>
    <w:rsid w:val="009901E3"/>
    <w:pPr>
      <w:spacing w:after="0"/>
      <w:jc w:val="center"/>
    </w:pPr>
    <w:rPr>
      <w:color w:val="FFFFFF" w:themeColor="background1"/>
      <w:sz w:val="22"/>
    </w:rPr>
  </w:style>
  <w:style w:type="paragraph" w:customStyle="1" w:styleId="ContactDetails">
    <w:name w:val="Contact Details"/>
    <w:basedOn w:val="Normal"/>
    <w:qFormat/>
    <w:rsid w:val="006D6E93"/>
    <w:pPr>
      <w:spacing w:after="0"/>
    </w:pPr>
    <w:rPr>
      <w:color w:val="FFFFFF" w:themeColor="background1"/>
      <w:sz w:val="14"/>
    </w:rPr>
  </w:style>
  <w:style w:type="paragraph" w:customStyle="1" w:styleId="JobTitle">
    <w:name w:val="Job Title"/>
    <w:basedOn w:val="Normal"/>
    <w:qFormat/>
    <w:rsid w:val="00AB6BE6"/>
    <w:pPr>
      <w:spacing w:after="0"/>
      <w:jc w:val="center"/>
    </w:pPr>
    <w:rPr>
      <w:b/>
      <w:color w:val="FFFFFF" w:themeColor="background1"/>
      <w:sz w:val="16"/>
    </w:rPr>
  </w:style>
  <w:style w:type="paragraph" w:styleId="NormalWeb">
    <w:name w:val="Normal (Web)"/>
    <w:basedOn w:val="Normal"/>
    <w:uiPriority w:val="99"/>
    <w:unhideWhenUsed/>
    <w:rsid w:val="00D82BB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2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ublishing%20Layout%20View:Business%20Cards:Basics%20Business%20Card.dotx" TargetMode="External"/></Relationships>
</file>

<file path=word/theme/theme1.xml><?xml version="1.0" encoding="utf-8"?>
<a:theme xmlns:a="http://schemas.openxmlformats.org/drawingml/2006/main" name="Basics Business Card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Basics Business Card">
      <a:majorFont>
        <a:latin typeface="Corbel"/>
        <a:ea typeface=""/>
        <a:cs typeface=""/>
        <a:font script="Jpan" typeface="メイリオ"/>
      </a:majorFont>
      <a:minorFont>
        <a:latin typeface="Corbel"/>
        <a:ea typeface=""/>
        <a:cs typeface=""/>
        <a:font script="Jpan" typeface="メイリオ"/>
      </a:minorFont>
    </a:fontScheme>
    <a:fmtScheme name="Basics Business Card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Basics Business Card.dotx</Template>
  <TotalTime>35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Ki</dc:creator>
  <cp:keywords/>
  <dc:description/>
  <cp:lastModifiedBy>Nikki Ki</cp:lastModifiedBy>
  <cp:revision>1</cp:revision>
  <dcterms:created xsi:type="dcterms:W3CDTF">2019-01-08T23:33:00Z</dcterms:created>
  <dcterms:modified xsi:type="dcterms:W3CDTF">2019-01-09T03:56:00Z</dcterms:modified>
  <cp:category/>
</cp:coreProperties>
</file>