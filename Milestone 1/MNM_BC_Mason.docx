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06" w:rsidRDefault="00376FCD">
      <w:bookmarkStart w:id="0" w:name="_MacBuGuideStaticData_15800H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855793" behindDoc="0" locked="0" layoutInCell="1" allowOverlap="1" wp14:anchorId="713C1212" wp14:editId="288E4031">
                <wp:simplePos x="0" y="0"/>
                <wp:positionH relativeFrom="page">
                  <wp:posOffset>5925185</wp:posOffset>
                </wp:positionH>
                <wp:positionV relativeFrom="page">
                  <wp:posOffset>7833360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41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Pr="00AB3ACC" w:rsidRDefault="00376FCD" w:rsidP="00376FCD">
                            <w:pPr>
                              <w:pStyle w:val="ContactDetails"/>
                            </w:pPr>
                            <w:r>
                              <w:t>Email: mstokes13@wou.edu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4" o:spid="_x0000_s1026" type="#_x0000_t202" style="position:absolute;margin-left:466.55pt;margin-top:616.8pt;width:86.4pt;height:86.55pt;z-index:2518557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hCy+w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" filled="f" stroked="f">
                <v:textbox inset="0,0,0,0">
                  <w:txbxContent>
                    <w:p w:rsidR="00376FCD" w:rsidRDefault="00376FCD" w:rsidP="00376FCD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Pr="00AB3ACC" w:rsidRDefault="00376FCD" w:rsidP="00376FCD">
                      <w:pPr>
                        <w:pStyle w:val="ContactDetails"/>
                      </w:pPr>
                      <w:r>
                        <w:t>Email: mstokes13@wou.edu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745" behindDoc="0" locked="0" layoutInCell="1" allowOverlap="1" wp14:anchorId="4FFF3881" wp14:editId="0D2798B0">
                <wp:simplePos x="0" y="0"/>
                <wp:positionH relativeFrom="page">
                  <wp:posOffset>2724785</wp:posOffset>
                </wp:positionH>
                <wp:positionV relativeFrom="page">
                  <wp:posOffset>7833360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4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Pr="00AB3ACC" w:rsidRDefault="00376FCD" w:rsidP="00376FCD">
                            <w:pPr>
                              <w:pStyle w:val="ContactDetails"/>
                            </w:pPr>
                            <w:r>
                              <w:t>Email: mstokes13@wou.edu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55pt;margin-top:616.8pt;width:86.4pt;height:86.55pt;z-index:2518537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uwGew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" filled="f" stroked="f">
                <v:textbox inset="0,0,0,0">
                  <w:txbxContent>
                    <w:p w:rsidR="00376FCD" w:rsidRDefault="00376FCD" w:rsidP="00376FCD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Pr="00AB3ACC" w:rsidRDefault="00376FCD" w:rsidP="00376FCD">
                      <w:pPr>
                        <w:pStyle w:val="ContactDetails"/>
                      </w:pPr>
                      <w:r>
                        <w:t>Email: mstokes13@wou.edu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697" behindDoc="0" locked="0" layoutInCell="1" allowOverlap="1" wp14:anchorId="5794C2D0" wp14:editId="01029908">
                <wp:simplePos x="0" y="0"/>
                <wp:positionH relativeFrom="page">
                  <wp:posOffset>5925185</wp:posOffset>
                </wp:positionH>
                <wp:positionV relativeFrom="page">
                  <wp:posOffset>6004560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3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Pr="00AB3ACC" w:rsidRDefault="00376FCD" w:rsidP="00376FCD">
                            <w:pPr>
                              <w:pStyle w:val="ContactDetails"/>
                            </w:pPr>
                            <w:r>
                              <w:t>Email: mstokes13@wou.edu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6.55pt;margin-top:472.8pt;width:86.4pt;height:86.55pt;z-index:2518516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i/few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" filled="f" stroked="f">
                <v:textbox inset="0,0,0,0">
                  <w:txbxContent>
                    <w:p w:rsidR="00376FCD" w:rsidRDefault="00376FCD" w:rsidP="00376FCD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Pr="00AB3ACC" w:rsidRDefault="00376FCD" w:rsidP="00376FCD">
                      <w:pPr>
                        <w:pStyle w:val="ContactDetails"/>
                      </w:pPr>
                      <w:r>
                        <w:t>Email: mstokes13@wou.edu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649" behindDoc="0" locked="0" layoutInCell="1" allowOverlap="1" wp14:anchorId="12C25A81" wp14:editId="4516C428">
                <wp:simplePos x="0" y="0"/>
                <wp:positionH relativeFrom="page">
                  <wp:posOffset>2724785</wp:posOffset>
                </wp:positionH>
                <wp:positionV relativeFrom="page">
                  <wp:posOffset>6004560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38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Pr="00AB3ACC" w:rsidRDefault="00376FCD" w:rsidP="00376FCD">
                            <w:pPr>
                              <w:pStyle w:val="ContactDetails"/>
                            </w:pPr>
                            <w:r>
                              <w:t>Email: mstokes13@wou.edu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4.55pt;margin-top:472.8pt;width:86.4pt;height:86.55pt;z-index:2518496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IKWew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" filled="f" stroked="f">
                <v:textbox inset="0,0,0,0">
                  <w:txbxContent>
                    <w:p w:rsidR="00376FCD" w:rsidRDefault="00376FCD" w:rsidP="00376FCD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Pr="00AB3ACC" w:rsidRDefault="00376FCD" w:rsidP="00376FCD">
                      <w:pPr>
                        <w:pStyle w:val="ContactDetails"/>
                      </w:pPr>
                      <w:r>
                        <w:t>Email: mstokes13@wou.edu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01" behindDoc="0" locked="0" layoutInCell="1" allowOverlap="1" wp14:anchorId="544F763F" wp14:editId="07783D69">
                <wp:simplePos x="0" y="0"/>
                <wp:positionH relativeFrom="page">
                  <wp:posOffset>5925185</wp:posOffset>
                </wp:positionH>
                <wp:positionV relativeFrom="page">
                  <wp:posOffset>4182110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3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Pr="00AB3ACC" w:rsidRDefault="00376FCD" w:rsidP="00376FCD">
                            <w:pPr>
                              <w:pStyle w:val="ContactDetails"/>
                            </w:pPr>
                            <w:r>
                              <w:t>Email: mstokes13@wou.edu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6.55pt;margin-top:329.3pt;width:86.4pt;height:86.55pt;z-index:2518476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kXEewCAAB2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" filled="f" stroked="f">
                <v:textbox inset="0,0,0,0">
                  <w:txbxContent>
                    <w:p w:rsidR="00376FCD" w:rsidRDefault="00376FCD" w:rsidP="00376FCD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Pr="00AB3ACC" w:rsidRDefault="00376FCD" w:rsidP="00376FCD">
                      <w:pPr>
                        <w:pStyle w:val="ContactDetails"/>
                      </w:pPr>
                      <w:r>
                        <w:t>Email: mstokes13@wou.edu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553" behindDoc="0" locked="0" layoutInCell="1" allowOverlap="1" wp14:anchorId="481A04C5" wp14:editId="2935D249">
                <wp:simplePos x="0" y="0"/>
                <wp:positionH relativeFrom="page">
                  <wp:posOffset>2724785</wp:posOffset>
                </wp:positionH>
                <wp:positionV relativeFrom="page">
                  <wp:posOffset>4175760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3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Pr="00AB3ACC" w:rsidRDefault="00376FCD" w:rsidP="00376FCD">
                            <w:pPr>
                              <w:pStyle w:val="ContactDetails"/>
                            </w:pPr>
                            <w:r>
                              <w:t>Email: mstokes13@wou.edu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4.55pt;margin-top:328.8pt;width:86.4pt;height:86.55pt;z-index:2518455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" filled="f" stroked="f">
                <v:textbox inset="0,0,0,0">
                  <w:txbxContent>
                    <w:p w:rsidR="00376FCD" w:rsidRDefault="00376FCD" w:rsidP="00376FCD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Pr="00AB3ACC" w:rsidRDefault="00376FCD" w:rsidP="00376FCD">
                      <w:pPr>
                        <w:pStyle w:val="ContactDetails"/>
                      </w:pPr>
                      <w:r>
                        <w:t>Email: mstokes13@wou.edu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05" behindDoc="0" locked="0" layoutInCell="1" allowOverlap="1" wp14:anchorId="35B1223B" wp14:editId="677B0BF2">
                <wp:simplePos x="0" y="0"/>
                <wp:positionH relativeFrom="page">
                  <wp:posOffset>5925185</wp:posOffset>
                </wp:positionH>
                <wp:positionV relativeFrom="page">
                  <wp:posOffset>2346960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3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Pr="00AB3ACC" w:rsidRDefault="00376FCD" w:rsidP="00376FCD">
                            <w:pPr>
                              <w:pStyle w:val="ContactDetails"/>
                            </w:pPr>
                            <w:r>
                              <w:t>Email: mstokes13@wou.edu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66.55pt;margin-top:184.8pt;width:86.4pt;height:86.55pt;z-index:2518435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" filled="f" stroked="f">
                <v:textbox inset="0,0,0,0">
                  <w:txbxContent>
                    <w:p w:rsidR="00376FCD" w:rsidRDefault="00376FCD" w:rsidP="00376FCD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Pr="00AB3ACC" w:rsidRDefault="00376FCD" w:rsidP="00376FCD">
                      <w:pPr>
                        <w:pStyle w:val="ContactDetails"/>
                      </w:pPr>
                      <w:r>
                        <w:t>Email: mstokes13@wou.edu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457" behindDoc="0" locked="0" layoutInCell="1" allowOverlap="1" wp14:anchorId="12DAA948" wp14:editId="699CDC56">
                <wp:simplePos x="0" y="0"/>
                <wp:positionH relativeFrom="page">
                  <wp:posOffset>2724785</wp:posOffset>
                </wp:positionH>
                <wp:positionV relativeFrom="page">
                  <wp:posOffset>2346960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3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Pr="00AB3ACC" w:rsidRDefault="00376FCD" w:rsidP="00376FCD">
                            <w:pPr>
                              <w:pStyle w:val="ContactDetails"/>
                            </w:pPr>
                            <w:r>
                              <w:t>Email: mstokes13@wou.edu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14.55pt;margin-top:184.8pt;width:86.4pt;height:86.55pt;z-index:2518414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ZlFOw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" filled="f" stroked="f">
                <v:textbox inset="0,0,0,0">
                  <w:txbxContent>
                    <w:p w:rsidR="00376FCD" w:rsidRDefault="00376FCD" w:rsidP="00376FCD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Pr="00AB3ACC" w:rsidRDefault="00376FCD" w:rsidP="00376FCD">
                      <w:pPr>
                        <w:pStyle w:val="ContactDetails"/>
                      </w:pPr>
                      <w:r>
                        <w:t>Email: mstokes13@wou.edu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09" behindDoc="0" locked="0" layoutInCell="1" allowOverlap="1" wp14:anchorId="3FF5E006" wp14:editId="56A01813">
                <wp:simplePos x="0" y="0"/>
                <wp:positionH relativeFrom="page">
                  <wp:posOffset>5925185</wp:posOffset>
                </wp:positionH>
                <wp:positionV relativeFrom="page">
                  <wp:posOffset>508000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3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Default="00376FCD" w:rsidP="00376FCD">
                            <w:pPr>
                              <w:pStyle w:val="ContactDetails"/>
                            </w:pPr>
                          </w:p>
                          <w:p w:rsidR="00376FCD" w:rsidRPr="00AB3ACC" w:rsidRDefault="00376FCD" w:rsidP="00376FCD">
                            <w:pPr>
                              <w:pStyle w:val="ContactDetails"/>
                            </w:pPr>
                            <w:r>
                              <w:t>Email: mstokes13@wou.edu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66.55pt;margin-top:40pt;width:86.4pt;height:86.55pt;z-index:2518394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" filled="f" stroked="f">
                <v:textbox inset="0,0,0,0">
                  <w:txbxContent>
                    <w:p w:rsidR="00376FCD" w:rsidRDefault="00376FCD" w:rsidP="00376FCD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Default="00376FCD" w:rsidP="00376FCD">
                      <w:pPr>
                        <w:pStyle w:val="ContactDetails"/>
                      </w:pPr>
                    </w:p>
                    <w:p w:rsidR="00376FCD" w:rsidRPr="00AB3ACC" w:rsidRDefault="00376FCD" w:rsidP="00376FCD">
                      <w:pPr>
                        <w:pStyle w:val="ContactDetails"/>
                      </w:pPr>
                      <w:r>
                        <w:t>Email: mstokes13@wou.edu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9016F">
        <w:rPr>
          <w:noProof/>
        </w:rPr>
        <mc:AlternateContent>
          <mc:Choice Requires="wps">
            <w:drawing>
              <wp:anchor distT="0" distB="0" distL="114300" distR="114300" simplePos="0" relativeHeight="251837361" behindDoc="0" locked="0" layoutInCell="1" allowOverlap="1" wp14:anchorId="50D1B8DC" wp14:editId="18ADB29B">
                <wp:simplePos x="0" y="0"/>
                <wp:positionH relativeFrom="page">
                  <wp:posOffset>2724785</wp:posOffset>
                </wp:positionH>
                <wp:positionV relativeFrom="page">
                  <wp:posOffset>508000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3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89016F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2B5A0C" w:rsidRDefault="002B5A0C" w:rsidP="0089016F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2B5A0C" w:rsidRDefault="002B5A0C" w:rsidP="0089016F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2B5A0C" w:rsidRDefault="002B5A0C" w:rsidP="0089016F">
                            <w:pPr>
                              <w:pStyle w:val="ContactDetails"/>
                            </w:pPr>
                          </w:p>
                          <w:p w:rsidR="002B5A0C" w:rsidRDefault="002B5A0C" w:rsidP="0089016F">
                            <w:pPr>
                              <w:pStyle w:val="ContactDetails"/>
                            </w:pPr>
                          </w:p>
                          <w:p w:rsidR="002B5A0C" w:rsidRDefault="002B5A0C" w:rsidP="0089016F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2B5A0C" w:rsidRDefault="002B5A0C" w:rsidP="0089016F">
                            <w:pPr>
                              <w:pStyle w:val="ContactDetails"/>
                            </w:pPr>
                          </w:p>
                          <w:p w:rsidR="002B5A0C" w:rsidRDefault="002B5A0C" w:rsidP="0089016F">
                            <w:pPr>
                              <w:pStyle w:val="ContactDetails"/>
                            </w:pPr>
                          </w:p>
                          <w:p w:rsidR="002B5A0C" w:rsidRPr="00AB3ACC" w:rsidRDefault="002B5A0C" w:rsidP="0089016F">
                            <w:pPr>
                              <w:pStyle w:val="ContactDetails"/>
                            </w:pPr>
                            <w:r>
                              <w:t xml:space="preserve">Email: </w:t>
                            </w:r>
                            <w:r w:rsidR="00376FCD">
                              <w:t>mstokes13</w:t>
                            </w:r>
                            <w:r>
                              <w:t>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14.55pt;margin-top:40pt;width:86.4pt;height:86.55pt;z-index:2518373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Tgi+sCAAB2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" filled="f" stroked="f">
                <v:textbox inset="0,0,0,0">
                  <w:txbxContent>
                    <w:p w:rsidR="002B5A0C" w:rsidRDefault="002B5A0C" w:rsidP="0089016F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2B5A0C" w:rsidRDefault="002B5A0C" w:rsidP="0089016F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2B5A0C" w:rsidRDefault="002B5A0C" w:rsidP="0089016F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2B5A0C" w:rsidRDefault="002B5A0C" w:rsidP="0089016F">
                      <w:pPr>
                        <w:pStyle w:val="ContactDetails"/>
                      </w:pPr>
                    </w:p>
                    <w:p w:rsidR="002B5A0C" w:rsidRDefault="002B5A0C" w:rsidP="0089016F">
                      <w:pPr>
                        <w:pStyle w:val="ContactDetails"/>
                      </w:pPr>
                    </w:p>
                    <w:p w:rsidR="002B5A0C" w:rsidRDefault="002B5A0C" w:rsidP="0089016F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2B5A0C" w:rsidRDefault="002B5A0C" w:rsidP="0089016F">
                      <w:pPr>
                        <w:pStyle w:val="ContactDetails"/>
                      </w:pPr>
                    </w:p>
                    <w:p w:rsidR="002B5A0C" w:rsidRDefault="002B5A0C" w:rsidP="0089016F">
                      <w:pPr>
                        <w:pStyle w:val="ContactDetails"/>
                      </w:pPr>
                    </w:p>
                    <w:p w:rsidR="002B5A0C" w:rsidRPr="00AB3ACC" w:rsidRDefault="002B5A0C" w:rsidP="0089016F">
                      <w:pPr>
                        <w:pStyle w:val="ContactDetails"/>
                      </w:pPr>
                      <w:r>
                        <w:t xml:space="preserve">Email: </w:t>
                      </w:r>
                      <w:r w:rsidR="00376FCD">
                        <w:t>mstokes13</w:t>
                      </w:r>
                      <w:r>
                        <w:t>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w:drawing>
          <wp:anchor distT="0" distB="0" distL="114300" distR="114300" simplePos="0" relativeHeight="251768753" behindDoc="0" locked="0" layoutInCell="1" allowOverlap="1" wp14:anchorId="66C14B89" wp14:editId="207BB48B">
            <wp:simplePos x="0" y="0"/>
            <wp:positionH relativeFrom="page">
              <wp:posOffset>3930650</wp:posOffset>
            </wp:positionH>
            <wp:positionV relativeFrom="page">
              <wp:posOffset>497205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6" name="Picture 286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12785" behindDoc="0" locked="0" layoutInCell="1" allowOverlap="1" wp14:anchorId="2BF09496" wp14:editId="4780FA36">
                <wp:simplePos x="0" y="0"/>
                <wp:positionH relativeFrom="page">
                  <wp:posOffset>3927475</wp:posOffset>
                </wp:positionH>
                <wp:positionV relativeFrom="page">
                  <wp:posOffset>9301480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D82BB3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6" type="#_x0000_t202" style="position:absolute;margin-left:309.25pt;margin-top:732.4pt;width:147.6pt;height:14.4pt;z-index:2518127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" filled="f" stroked="f">
                <v:textbox inset="0,0,0,0">
                  <w:txbxContent>
                    <w:p w:rsidR="002B5A0C" w:rsidRDefault="002B5A0C" w:rsidP="00D82BB3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11761" behindDoc="0" locked="0" layoutInCell="1" allowOverlap="1" wp14:anchorId="3A0BBA8A" wp14:editId="6F002090">
                <wp:simplePos x="0" y="0"/>
                <wp:positionH relativeFrom="page">
                  <wp:posOffset>3886200</wp:posOffset>
                </wp:positionH>
                <wp:positionV relativeFrom="page">
                  <wp:posOffset>9118600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376FCD" w:rsidP="00D82BB3">
                            <w:pPr>
                              <w:pStyle w:val="Name"/>
                            </w:pPr>
                            <w:r>
                              <w:t>Mason Stokes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306pt;margin-top:718pt;width:154pt;height:14.4pt;z-index:2518117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JlYu8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/0Q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" filled="f" stroked="f">
                <v:textbox inset="0,0,0,0">
                  <w:txbxContent>
                    <w:p w:rsidR="002B5A0C" w:rsidRDefault="00376FCD" w:rsidP="00D82BB3">
                      <w:pPr>
                        <w:pStyle w:val="Name"/>
                      </w:pPr>
                      <w:r>
                        <w:t>Mason Stokes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09713" behindDoc="0" locked="0" layoutInCell="1" allowOverlap="1" wp14:anchorId="72EE2BBF" wp14:editId="36112CE8">
                <wp:simplePos x="0" y="0"/>
                <wp:positionH relativeFrom="page">
                  <wp:posOffset>724535</wp:posOffset>
                </wp:positionH>
                <wp:positionV relativeFrom="page">
                  <wp:posOffset>9291320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7.05pt;margin-top:731.6pt;width:147.6pt;height:14.4pt;z-index:2518097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" filled="f" stroked="f">
                <v:textbox inset="0,0,0,0">
                  <w:txbxContent>
                    <w:p w:rsidR="002B5A0C" w:rsidRDefault="002B5A0C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08689" behindDoc="0" locked="0" layoutInCell="1" allowOverlap="1" wp14:anchorId="4BF4971F" wp14:editId="01566E1C">
                <wp:simplePos x="0" y="0"/>
                <wp:positionH relativeFrom="page">
                  <wp:posOffset>683260</wp:posOffset>
                </wp:positionH>
                <wp:positionV relativeFrom="page">
                  <wp:posOffset>9108440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376FCD" w:rsidP="00237DA9">
                            <w:pPr>
                              <w:pStyle w:val="Name"/>
                            </w:pPr>
                            <w:r>
                              <w:t>Mason Stokes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3.8pt;margin-top:717.2pt;width:154pt;height:14.4pt;z-index:2518086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u4d+8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" filled="f" stroked="f">
                <v:textbox inset="0,0,0,0">
                  <w:txbxContent>
                    <w:p w:rsidR="002B5A0C" w:rsidRDefault="00376FCD" w:rsidP="00237DA9">
                      <w:pPr>
                        <w:pStyle w:val="Name"/>
                      </w:pPr>
                      <w:r>
                        <w:t>Mason Stokes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6641" behindDoc="0" locked="0" layoutInCell="1" allowOverlap="1" wp14:anchorId="6BCAE696" wp14:editId="61FCEE18">
                <wp:simplePos x="0" y="0"/>
                <wp:positionH relativeFrom="page">
                  <wp:posOffset>3937635</wp:posOffset>
                </wp:positionH>
                <wp:positionV relativeFrom="page">
                  <wp:posOffset>7459980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10.05pt;margin-top:587.4pt;width:147.6pt;height:14.4pt;z-index:2518066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" filled="f" stroked="f">
                <v:textbox inset="0,0,0,0">
                  <w:txbxContent>
                    <w:p w:rsidR="002B5A0C" w:rsidRDefault="002B5A0C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5617" behindDoc="0" locked="0" layoutInCell="1" allowOverlap="1" wp14:anchorId="3F46FFC9" wp14:editId="21CF9F88">
                <wp:simplePos x="0" y="0"/>
                <wp:positionH relativeFrom="page">
                  <wp:posOffset>3896360</wp:posOffset>
                </wp:positionH>
                <wp:positionV relativeFrom="page">
                  <wp:posOffset>7277100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376FCD" w:rsidP="00237DA9">
                            <w:pPr>
                              <w:pStyle w:val="Name"/>
                            </w:pPr>
                            <w:r>
                              <w:t>Mason Stokes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06.8pt;margin-top:573pt;width:154pt;height:14.4pt;z-index:2518056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" filled="f" stroked="f">
                <v:textbox inset="0,0,0,0">
                  <w:txbxContent>
                    <w:p w:rsidR="002B5A0C" w:rsidRDefault="00376FCD" w:rsidP="00237DA9">
                      <w:pPr>
                        <w:pStyle w:val="Name"/>
                      </w:pPr>
                      <w:r>
                        <w:t>Mason Stokes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2545" behindDoc="0" locked="0" layoutInCell="1" allowOverlap="1" wp14:anchorId="3527F242" wp14:editId="58859D40">
                <wp:simplePos x="0" y="0"/>
                <wp:positionH relativeFrom="page">
                  <wp:posOffset>683260</wp:posOffset>
                </wp:positionH>
                <wp:positionV relativeFrom="page">
                  <wp:posOffset>7279640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376FCD" w:rsidP="00237DA9">
                            <w:pPr>
                              <w:pStyle w:val="Name"/>
                            </w:pPr>
                            <w:r>
                              <w:t>Mason Stokes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3.8pt;margin-top:573.2pt;width:154pt;height:14.4pt;z-index:2518025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VB1e0CAABz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70Y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" filled="f" stroked="f">
                <v:textbox inset="0,0,0,0">
                  <w:txbxContent>
                    <w:p w:rsidR="002B5A0C" w:rsidRDefault="00376FCD" w:rsidP="00237DA9">
                      <w:pPr>
                        <w:pStyle w:val="Name"/>
                      </w:pPr>
                      <w:r>
                        <w:t>Mason Stokes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3569" behindDoc="0" locked="0" layoutInCell="1" allowOverlap="1" wp14:anchorId="18EE80D6" wp14:editId="10D14A64">
                <wp:simplePos x="0" y="0"/>
                <wp:positionH relativeFrom="page">
                  <wp:posOffset>724535</wp:posOffset>
                </wp:positionH>
                <wp:positionV relativeFrom="page">
                  <wp:posOffset>7462520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7.05pt;margin-top:587.6pt;width:147.6pt;height:14.4pt;z-index:2518035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" filled="f" stroked="f">
                <v:textbox inset="0,0,0,0">
                  <w:txbxContent>
                    <w:p w:rsidR="002B5A0C" w:rsidRDefault="002B5A0C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0497" behindDoc="0" locked="0" layoutInCell="1" allowOverlap="1" wp14:anchorId="481F9E18" wp14:editId="0000C84D">
                <wp:simplePos x="0" y="0"/>
                <wp:positionH relativeFrom="page">
                  <wp:posOffset>3935095</wp:posOffset>
                </wp:positionH>
                <wp:positionV relativeFrom="page">
                  <wp:posOffset>5636260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09.85pt;margin-top:443.8pt;width:147.6pt;height:14.4pt;z-index:2518004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" filled="f" stroked="f">
                <v:textbox inset="0,0,0,0">
                  <w:txbxContent>
                    <w:p w:rsidR="002B5A0C" w:rsidRDefault="002B5A0C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9473" behindDoc="0" locked="0" layoutInCell="1" allowOverlap="1" wp14:anchorId="3910F3AF" wp14:editId="5A6165E1">
                <wp:simplePos x="0" y="0"/>
                <wp:positionH relativeFrom="page">
                  <wp:posOffset>3893820</wp:posOffset>
                </wp:positionH>
                <wp:positionV relativeFrom="page">
                  <wp:posOffset>5453380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376FCD" w:rsidP="00237DA9">
                            <w:pPr>
                              <w:pStyle w:val="Name"/>
                            </w:pPr>
                            <w:r>
                              <w:t>Mason Stokes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06.6pt;margin-top:429.4pt;width:154pt;height:14.4pt;z-index:2517994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" filled="f" stroked="f">
                <v:textbox inset="0,0,0,0">
                  <w:txbxContent>
                    <w:p w:rsidR="002B5A0C" w:rsidRDefault="00376FCD" w:rsidP="00237DA9">
                      <w:pPr>
                        <w:pStyle w:val="Name"/>
                      </w:pPr>
                      <w:r>
                        <w:t>Mason Stokes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7425" behindDoc="0" locked="0" layoutInCell="1" allowOverlap="1" wp14:anchorId="658E402D" wp14:editId="1D40FD94">
                <wp:simplePos x="0" y="0"/>
                <wp:positionH relativeFrom="page">
                  <wp:posOffset>724535</wp:posOffset>
                </wp:positionH>
                <wp:positionV relativeFrom="page">
                  <wp:posOffset>5636260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7.05pt;margin-top:443.8pt;width:147.6pt;height:14.4pt;z-index:2517974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" filled="f" stroked="f">
                <v:textbox inset="0,0,0,0">
                  <w:txbxContent>
                    <w:p w:rsidR="002B5A0C" w:rsidRDefault="002B5A0C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6401" behindDoc="0" locked="0" layoutInCell="1" allowOverlap="1" wp14:anchorId="614CDA93" wp14:editId="5C6A2200">
                <wp:simplePos x="0" y="0"/>
                <wp:positionH relativeFrom="page">
                  <wp:posOffset>683260</wp:posOffset>
                </wp:positionH>
                <wp:positionV relativeFrom="page">
                  <wp:posOffset>5453380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237DA9">
                            <w:pPr>
                              <w:pStyle w:val="Name"/>
                            </w:pPr>
                            <w:r>
                              <w:t>M</w:t>
                            </w:r>
                            <w:r w:rsidR="00376FCD">
                              <w:t>ason Stokes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3.8pt;margin-top:429.4pt;width:154pt;height:14.4pt;z-index:2517964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rfsu4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70Q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" filled="f" stroked="f">
                <v:textbox inset="0,0,0,0">
                  <w:txbxContent>
                    <w:p w:rsidR="002B5A0C" w:rsidRDefault="002B5A0C" w:rsidP="00237DA9">
                      <w:pPr>
                        <w:pStyle w:val="Name"/>
                      </w:pPr>
                      <w:r>
                        <w:t>M</w:t>
                      </w:r>
                      <w:r w:rsidR="00376FCD">
                        <w:t>ason Stokes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4353" behindDoc="0" locked="0" layoutInCell="1" allowOverlap="1" wp14:anchorId="6EA749B7" wp14:editId="22C3EB04">
                <wp:simplePos x="0" y="0"/>
                <wp:positionH relativeFrom="page">
                  <wp:posOffset>3937635</wp:posOffset>
                </wp:positionH>
                <wp:positionV relativeFrom="page">
                  <wp:posOffset>3792855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10.05pt;margin-top:298.65pt;width:147.6pt;height:14.4pt;z-index:2517943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" filled="f" stroked="f">
                <v:textbox inset="0,0,0,0">
                  <w:txbxContent>
                    <w:p w:rsidR="002B5A0C" w:rsidRDefault="002B5A0C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3329" behindDoc="0" locked="0" layoutInCell="1" allowOverlap="1" wp14:anchorId="511BC3E8" wp14:editId="313771C0">
                <wp:simplePos x="0" y="0"/>
                <wp:positionH relativeFrom="page">
                  <wp:posOffset>3896360</wp:posOffset>
                </wp:positionH>
                <wp:positionV relativeFrom="page">
                  <wp:posOffset>3609975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376FCD" w:rsidP="00237DA9">
                            <w:pPr>
                              <w:pStyle w:val="Name"/>
                            </w:pPr>
                            <w:r>
                              <w:t>Mason Stokes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06.8pt;margin-top:284.25pt;width:154pt;height:14.4pt;z-index:2517933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abi+sCAABs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" filled="f" stroked="f">
                <v:textbox inset="0,0,0,0">
                  <w:txbxContent>
                    <w:p w:rsidR="002B5A0C" w:rsidRDefault="00376FCD" w:rsidP="00237DA9">
                      <w:pPr>
                        <w:pStyle w:val="Name"/>
                      </w:pPr>
                      <w:r>
                        <w:t>Mason Stokes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1281" behindDoc="0" locked="0" layoutInCell="1" allowOverlap="1" wp14:anchorId="37139DC1" wp14:editId="0697C823">
                <wp:simplePos x="0" y="0"/>
                <wp:positionH relativeFrom="page">
                  <wp:posOffset>727075</wp:posOffset>
                </wp:positionH>
                <wp:positionV relativeFrom="page">
                  <wp:posOffset>3792855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7.25pt;margin-top:298.65pt;width:147.6pt;height:14.4pt;z-index:2517912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" filled="f" stroked="f">
                <v:textbox inset="0,0,0,0">
                  <w:txbxContent>
                    <w:p w:rsidR="002B5A0C" w:rsidRDefault="002B5A0C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0257" behindDoc="0" locked="0" layoutInCell="1" allowOverlap="1" wp14:anchorId="07E5A416" wp14:editId="0FD48A68">
                <wp:simplePos x="0" y="0"/>
                <wp:positionH relativeFrom="page">
                  <wp:posOffset>685800</wp:posOffset>
                </wp:positionH>
                <wp:positionV relativeFrom="page">
                  <wp:posOffset>3609975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376FCD" w:rsidP="00237DA9">
                            <w:pPr>
                              <w:pStyle w:val="Name"/>
                            </w:pPr>
                            <w:r>
                              <w:t>Mason Stokes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54pt;margin-top:284.25pt;width:154pt;height:14.4pt;z-index:2517902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iuiu8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z0f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" filled="f" stroked="f">
                <v:textbox inset="0,0,0,0">
                  <w:txbxContent>
                    <w:p w:rsidR="002B5A0C" w:rsidRDefault="00376FCD" w:rsidP="00237DA9">
                      <w:pPr>
                        <w:pStyle w:val="Name"/>
                      </w:pPr>
                      <w:r>
                        <w:t>Mason Stokes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88209" behindDoc="0" locked="0" layoutInCell="1" allowOverlap="1" wp14:anchorId="67CE63E9" wp14:editId="73DBE152">
                <wp:simplePos x="0" y="0"/>
                <wp:positionH relativeFrom="page">
                  <wp:posOffset>3937635</wp:posOffset>
                </wp:positionH>
                <wp:positionV relativeFrom="page">
                  <wp:posOffset>1951355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29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033A2E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10.05pt;margin-top:153.65pt;width:147.6pt;height:14.4pt;z-index:2517882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" filled="f" stroked="f">
                <v:textbox inset="0,0,0,0">
                  <w:txbxContent>
                    <w:p w:rsidR="002B5A0C" w:rsidRDefault="002B5A0C" w:rsidP="00033A2E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87185" behindDoc="0" locked="0" layoutInCell="1" allowOverlap="1" wp14:anchorId="555FF468" wp14:editId="5D303017">
                <wp:simplePos x="0" y="0"/>
                <wp:positionH relativeFrom="page">
                  <wp:posOffset>3896360</wp:posOffset>
                </wp:positionH>
                <wp:positionV relativeFrom="page">
                  <wp:posOffset>1768475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29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033A2E">
                            <w:pPr>
                              <w:pStyle w:val="Name"/>
                            </w:pPr>
                            <w:r>
                              <w:t>Mason Stokes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06.8pt;margin-top:139.25pt;width:154pt;height:14.4pt;z-index:2517871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" filled="f" stroked="f">
                <v:textbox inset="0,0,0,0">
                  <w:txbxContent>
                    <w:p w:rsidR="002B5A0C" w:rsidRDefault="002B5A0C" w:rsidP="00033A2E">
                      <w:pPr>
                        <w:pStyle w:val="Name"/>
                      </w:pPr>
                      <w:r>
                        <w:t>Mason Stokes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1CB1DB4B" wp14:editId="6E36862A">
                <wp:simplePos x="0" y="0"/>
                <wp:positionH relativeFrom="page">
                  <wp:posOffset>685800</wp:posOffset>
                </wp:positionH>
                <wp:positionV relativeFrom="page">
                  <wp:posOffset>1768475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18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AB3ACC">
                            <w:pPr>
                              <w:pStyle w:val="Name"/>
                            </w:pPr>
                            <w:r>
                              <w:t>Mason Stokes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54pt;margin-top:139.25pt;width:154pt;height:14.4pt;z-index:2517299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" filled="f" stroked="f">
                <v:textbox inset="0,0,0,0">
                  <w:txbxContent>
                    <w:p w:rsidR="002B5A0C" w:rsidRDefault="002B5A0C" w:rsidP="00AB3ACC">
                      <w:pPr>
                        <w:pStyle w:val="Name"/>
                      </w:pPr>
                      <w:r>
                        <w:t>Mason Stokes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w:drawing>
          <wp:anchor distT="0" distB="0" distL="114300" distR="114300" simplePos="0" relativeHeight="251785137" behindDoc="0" locked="0" layoutInCell="1" allowOverlap="1" wp14:anchorId="3CC5E2C2" wp14:editId="0E98FCBA">
            <wp:simplePos x="0" y="0"/>
            <wp:positionH relativeFrom="page">
              <wp:posOffset>3930650</wp:posOffset>
            </wp:positionH>
            <wp:positionV relativeFrom="page">
              <wp:posOffset>7799705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4" name="Picture 294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83089" behindDoc="0" locked="0" layoutInCell="1" allowOverlap="1" wp14:anchorId="1E2433A7" wp14:editId="6DDE5D77">
            <wp:simplePos x="0" y="0"/>
            <wp:positionH relativeFrom="page">
              <wp:posOffset>727075</wp:posOffset>
            </wp:positionH>
            <wp:positionV relativeFrom="page">
              <wp:posOffset>7804150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3" name="Picture 293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81041" behindDoc="0" locked="0" layoutInCell="1" allowOverlap="1" wp14:anchorId="06B4893B" wp14:editId="57015E98">
            <wp:simplePos x="0" y="0"/>
            <wp:positionH relativeFrom="page">
              <wp:posOffset>3930650</wp:posOffset>
            </wp:positionH>
            <wp:positionV relativeFrom="page">
              <wp:posOffset>5981065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2" name="Picture 292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8993" behindDoc="0" locked="0" layoutInCell="1" allowOverlap="1" wp14:anchorId="6A96D5F7" wp14:editId="379B6263">
            <wp:simplePos x="0" y="0"/>
            <wp:positionH relativeFrom="page">
              <wp:posOffset>724535</wp:posOffset>
            </wp:positionH>
            <wp:positionV relativeFrom="page">
              <wp:posOffset>5972810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1" name="Picture 291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6945" behindDoc="0" locked="0" layoutInCell="1" allowOverlap="1" wp14:anchorId="5F1A3AE4" wp14:editId="0C522F3F">
            <wp:simplePos x="0" y="0"/>
            <wp:positionH relativeFrom="page">
              <wp:posOffset>3930650</wp:posOffset>
            </wp:positionH>
            <wp:positionV relativeFrom="page">
              <wp:posOffset>4155440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0" name="Picture 290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4897" behindDoc="0" locked="0" layoutInCell="1" allowOverlap="1" wp14:anchorId="47EB4560" wp14:editId="27D14446">
            <wp:simplePos x="0" y="0"/>
            <wp:positionH relativeFrom="page">
              <wp:posOffset>724535</wp:posOffset>
            </wp:positionH>
            <wp:positionV relativeFrom="page">
              <wp:posOffset>4152265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9" name="Picture 289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2849" behindDoc="0" locked="0" layoutInCell="1" allowOverlap="1" wp14:anchorId="22350773" wp14:editId="676B8E55">
            <wp:simplePos x="0" y="0"/>
            <wp:positionH relativeFrom="page">
              <wp:posOffset>3932555</wp:posOffset>
            </wp:positionH>
            <wp:positionV relativeFrom="page">
              <wp:posOffset>2297430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8" name="Picture 288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0801" behindDoc="0" locked="0" layoutInCell="1" allowOverlap="1" wp14:anchorId="24403EA1" wp14:editId="4FAF619B">
            <wp:simplePos x="0" y="0"/>
            <wp:positionH relativeFrom="page">
              <wp:posOffset>724535</wp:posOffset>
            </wp:positionH>
            <wp:positionV relativeFrom="page">
              <wp:posOffset>2305050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7" name="Picture 287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57489" behindDoc="0" locked="0" layoutInCell="1" allowOverlap="1" wp14:anchorId="16405D37" wp14:editId="3E44BBA8">
            <wp:simplePos x="0" y="0"/>
            <wp:positionH relativeFrom="page">
              <wp:posOffset>724535</wp:posOffset>
            </wp:positionH>
            <wp:positionV relativeFrom="page">
              <wp:posOffset>497840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79" name="Picture 279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59537" behindDoc="0" locked="0" layoutInCell="1" allowOverlap="1" wp14:anchorId="6DDFEA1B" wp14:editId="4224F1FD">
                <wp:simplePos x="0" y="0"/>
                <wp:positionH relativeFrom="page">
                  <wp:posOffset>727075</wp:posOffset>
                </wp:positionH>
                <wp:positionV relativeFrom="page">
                  <wp:posOffset>1951355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28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Default="002B5A0C" w:rsidP="004F28D5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57.25pt;margin-top:153.65pt;width:147.6pt;height:14.4pt;z-index:2517595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" filled="f" stroked="f">
                <v:textbox inset="0,0,0,0">
                  <w:txbxContent>
                    <w:p w:rsidR="002B5A0C" w:rsidRDefault="002B5A0C" w:rsidP="004F28D5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54417" behindDoc="0" locked="0" layoutInCell="1" allowOverlap="1" wp14:anchorId="1E644B35" wp14:editId="08A5F0FF">
            <wp:simplePos x="0" y="0"/>
            <wp:positionH relativeFrom="page">
              <wp:posOffset>4825746</wp:posOffset>
            </wp:positionH>
            <wp:positionV relativeFrom="page">
              <wp:posOffset>8108950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49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50321" behindDoc="0" locked="0" layoutInCell="1" allowOverlap="1" wp14:anchorId="611B17B7" wp14:editId="6769A058">
                <wp:simplePos x="0" y="0"/>
                <wp:positionH relativeFrom="page">
                  <wp:posOffset>3930650</wp:posOffset>
                </wp:positionH>
                <wp:positionV relativeFrom="page">
                  <wp:posOffset>8343900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72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Pr="00AB3ACC" w:rsidRDefault="002B5A0C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56" type="#_x0000_t202" style="position:absolute;margin-left:309.5pt;margin-top:657pt;width:147.75pt;height:27.5pt;z-index:2517503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" filled="f" stroked="f">
                <v:textbox inset="0,0,0,0">
                  <w:txbxContent>
                    <w:p w:rsidR="002B5A0C" w:rsidRPr="00AB3ACC" w:rsidRDefault="002B5A0C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7249" behindDoc="0" locked="0" layoutInCell="1" allowOverlap="1" wp14:anchorId="5A393A24" wp14:editId="60785FAD">
            <wp:simplePos x="0" y="0"/>
            <wp:positionH relativeFrom="page">
              <wp:posOffset>1612646</wp:posOffset>
            </wp:positionH>
            <wp:positionV relativeFrom="page">
              <wp:posOffset>8108950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42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3153" behindDoc="0" locked="0" layoutInCell="1" allowOverlap="1" wp14:anchorId="04FB5F92" wp14:editId="3A8E10D9">
                <wp:simplePos x="0" y="0"/>
                <wp:positionH relativeFrom="page">
                  <wp:posOffset>725170</wp:posOffset>
                </wp:positionH>
                <wp:positionV relativeFrom="page">
                  <wp:posOffset>8343900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66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Pr="00AB3ACC" w:rsidRDefault="002B5A0C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57" type="#_x0000_t202" style="position:absolute;margin-left:57.1pt;margin-top:657pt;width:147.75pt;height:27.5pt;z-index:2517431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" filled="f" stroked="f">
                <v:textbox inset="0,0,0,0">
                  <w:txbxContent>
                    <w:p w:rsidR="002B5A0C" w:rsidRPr="00AB3ACC" w:rsidRDefault="002B5A0C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1981" behindDoc="0" locked="0" layoutInCell="1" allowOverlap="1" wp14:anchorId="77292022" wp14:editId="7FC2A73E">
            <wp:simplePos x="0" y="0"/>
            <wp:positionH relativeFrom="page">
              <wp:posOffset>4825746</wp:posOffset>
            </wp:positionH>
            <wp:positionV relativeFrom="page">
              <wp:posOffset>6280150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34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1685" behindDoc="0" locked="0" layoutInCell="1" allowOverlap="1" wp14:anchorId="6996EF21" wp14:editId="5E60BDB2">
                <wp:simplePos x="0" y="0"/>
                <wp:positionH relativeFrom="page">
                  <wp:posOffset>3930650</wp:posOffset>
                </wp:positionH>
                <wp:positionV relativeFrom="page">
                  <wp:posOffset>6515100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6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Pr="00AB3ACC" w:rsidRDefault="002B5A0C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" o:spid="_x0000_s1058" type="#_x0000_t202" style="position:absolute;margin-left:309.5pt;margin-top:513pt;width:147.75pt;height:27.5pt;z-index:2517416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" filled="f" stroked="f">
                <v:textbox inset="0,0,0,0">
                  <w:txbxContent>
                    <w:p w:rsidR="002B5A0C" w:rsidRPr="00AB3ACC" w:rsidRDefault="002B5A0C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1463" behindDoc="0" locked="0" layoutInCell="1" allowOverlap="1" wp14:anchorId="405A4768" wp14:editId="62723047">
            <wp:simplePos x="0" y="0"/>
            <wp:positionH relativeFrom="page">
              <wp:posOffset>1612646</wp:posOffset>
            </wp:positionH>
            <wp:positionV relativeFrom="page">
              <wp:posOffset>6280150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27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1167" behindDoc="0" locked="0" layoutInCell="1" allowOverlap="1" wp14:anchorId="51B30948" wp14:editId="5C77E1CD">
                <wp:simplePos x="0" y="0"/>
                <wp:positionH relativeFrom="page">
                  <wp:posOffset>725170</wp:posOffset>
                </wp:positionH>
                <wp:positionV relativeFrom="page">
                  <wp:posOffset>6515100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Pr="00AB3ACC" w:rsidRDefault="002B5A0C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59" type="#_x0000_t202" style="position:absolute;margin-left:57.1pt;margin-top:513pt;width:147.75pt;height:27.5pt;z-index:251741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" filled="f" stroked="f">
                <v:textbox inset="0,0,0,0">
                  <w:txbxContent>
                    <w:p w:rsidR="002B5A0C" w:rsidRPr="00AB3ACC" w:rsidRDefault="002B5A0C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0939" behindDoc="0" locked="0" layoutInCell="1" allowOverlap="1" wp14:anchorId="7E1E5CB8" wp14:editId="6DD80A95">
            <wp:simplePos x="0" y="0"/>
            <wp:positionH relativeFrom="page">
              <wp:posOffset>4825746</wp:posOffset>
            </wp:positionH>
            <wp:positionV relativeFrom="page">
              <wp:posOffset>4451350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19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0631" behindDoc="0" locked="0" layoutInCell="1" allowOverlap="1" wp14:anchorId="141AED31" wp14:editId="680A3C67">
                <wp:simplePos x="0" y="0"/>
                <wp:positionH relativeFrom="page">
                  <wp:posOffset>3930650</wp:posOffset>
                </wp:positionH>
                <wp:positionV relativeFrom="page">
                  <wp:posOffset>4686300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Pr="00AB3ACC" w:rsidRDefault="002B5A0C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60" type="#_x0000_t202" style="position:absolute;margin-left:309.5pt;margin-top:369pt;width:147.75pt;height:27.5pt;z-index:2517406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" filled="f" stroked="f">
                <v:textbox inset="0,0,0,0">
                  <w:txbxContent>
                    <w:p w:rsidR="002B5A0C" w:rsidRPr="00AB3ACC" w:rsidRDefault="002B5A0C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0400" behindDoc="0" locked="0" layoutInCell="1" allowOverlap="1" wp14:anchorId="6BBC1FD2" wp14:editId="2B1DA46A">
            <wp:simplePos x="0" y="0"/>
            <wp:positionH relativeFrom="page">
              <wp:posOffset>1612646</wp:posOffset>
            </wp:positionH>
            <wp:positionV relativeFrom="page">
              <wp:posOffset>4451350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12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0092" behindDoc="0" locked="0" layoutInCell="1" allowOverlap="1" wp14:anchorId="2B394A5B" wp14:editId="4FE64259">
                <wp:simplePos x="0" y="0"/>
                <wp:positionH relativeFrom="page">
                  <wp:posOffset>725170</wp:posOffset>
                </wp:positionH>
                <wp:positionV relativeFrom="page">
                  <wp:posOffset>4686300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Pr="00AB3ACC" w:rsidRDefault="002B5A0C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" o:spid="_x0000_s1061" type="#_x0000_t202" style="position:absolute;margin-left:57.1pt;margin-top:369pt;width:147.75pt;height:27.5pt;z-index:2517400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" filled="f" stroked="f">
                <v:textbox inset="0,0,0,0">
                  <w:txbxContent>
                    <w:p w:rsidR="002B5A0C" w:rsidRPr="00AB3ACC" w:rsidRDefault="002B5A0C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39199" behindDoc="0" locked="0" layoutInCell="1" allowOverlap="1" wp14:anchorId="4F8C4080" wp14:editId="5293451E">
                <wp:simplePos x="0" y="0"/>
                <wp:positionH relativeFrom="page">
                  <wp:posOffset>3930650</wp:posOffset>
                </wp:positionH>
                <wp:positionV relativeFrom="page">
                  <wp:posOffset>2857500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01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Pr="00AB3ACC" w:rsidRDefault="002B5A0C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62" type="#_x0000_t202" style="position:absolute;margin-left:309.5pt;margin-top:225pt;width:147.75pt;height:27.5pt;z-index:2517391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" filled="f" stroked="f">
                <v:textbox inset="0,0,0,0">
                  <w:txbxContent>
                    <w:p w:rsidR="002B5A0C" w:rsidRPr="00AB3ACC" w:rsidRDefault="002B5A0C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38791" behindDoc="0" locked="0" layoutInCell="1" allowOverlap="1" wp14:anchorId="76CF68D6" wp14:editId="0DF5CAE3">
            <wp:simplePos x="0" y="0"/>
            <wp:positionH relativeFrom="page">
              <wp:posOffset>1612646</wp:posOffset>
            </wp:positionH>
            <wp:positionV relativeFrom="page">
              <wp:posOffset>2622550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197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38247" behindDoc="0" locked="0" layoutInCell="1" allowOverlap="1" wp14:anchorId="297524BB" wp14:editId="0E0EF19A">
                <wp:simplePos x="0" y="0"/>
                <wp:positionH relativeFrom="page">
                  <wp:posOffset>725170</wp:posOffset>
                </wp:positionH>
                <wp:positionV relativeFrom="page">
                  <wp:posOffset>2857500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94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Pr="00AB3ACC" w:rsidRDefault="002B5A0C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63" type="#_x0000_t202" style="position:absolute;margin-left:57.1pt;margin-top:225pt;width:147.75pt;height:27.5pt;z-index:25173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" filled="f" stroked="f">
                <v:textbox inset="0,0,0,0">
                  <w:txbxContent>
                    <w:p w:rsidR="002B5A0C" w:rsidRPr="00AB3ACC" w:rsidRDefault="002B5A0C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36063" behindDoc="0" locked="0" layoutInCell="1" allowOverlap="1" wp14:anchorId="6E576859" wp14:editId="2A4B2282">
            <wp:simplePos x="0" y="0"/>
            <wp:positionH relativeFrom="page">
              <wp:posOffset>4825746</wp:posOffset>
            </wp:positionH>
            <wp:positionV relativeFrom="page">
              <wp:posOffset>787400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190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31967" behindDoc="0" locked="0" layoutInCell="1" allowOverlap="1" wp14:anchorId="1F779897" wp14:editId="4A2597A5">
                <wp:simplePos x="0" y="0"/>
                <wp:positionH relativeFrom="page">
                  <wp:posOffset>3930650</wp:posOffset>
                </wp:positionH>
                <wp:positionV relativeFrom="page">
                  <wp:posOffset>1022350</wp:posOffset>
                </wp:positionV>
                <wp:extent cx="1876425" cy="349250"/>
                <wp:effectExtent l="6350" t="635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8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B5A0C" w:rsidRPr="00AB3ACC" w:rsidRDefault="002B5A0C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64" type="#_x0000_t202" style="position:absolute;margin-left:309.5pt;margin-top:80.5pt;width:147.75pt;height:27.5pt;z-index:2517319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" filled="f" stroked="f">
                <v:textbox inset="0,0,0,0">
                  <w:txbxContent>
                    <w:p w:rsidR="002B5A0C" w:rsidRPr="00AB3ACC" w:rsidRDefault="002B5A0C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End w:id="0"/>
    </w:p>
    <w:sectPr w:rsidR="00285406" w:rsidSect="00285406">
      <w:headerReference w:type="even" r:id="rId10"/>
      <w:headerReference w:type="default" r:id="rId11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A0C" w:rsidRDefault="002B5A0C">
      <w:pPr>
        <w:spacing w:after="0"/>
      </w:pPr>
      <w:r>
        <w:separator/>
      </w:r>
    </w:p>
  </w:endnote>
  <w:endnote w:type="continuationSeparator" w:id="0">
    <w:p w:rsidR="002B5A0C" w:rsidRDefault="002B5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メイリオ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A0C" w:rsidRDefault="002B5A0C">
      <w:pPr>
        <w:spacing w:after="0"/>
      </w:pPr>
      <w:r>
        <w:separator/>
      </w:r>
    </w:p>
  </w:footnote>
  <w:footnote w:type="continuationSeparator" w:id="0">
    <w:p w:rsidR="002B5A0C" w:rsidRDefault="002B5A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A0C" w:rsidRDefault="002B5A0C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A0C" w:rsidRDefault="002B5A0C">
    <w:pPr>
      <w:pStyle w:val="Header"/>
    </w:pPr>
    <w:bookmarkStart w:id="2" w:name="_MacBuGuideStaticData_720H"/>
    <w:bookmarkStart w:id="3" w:name="_MacBuGuideStaticData_11160V"/>
    <w:bookmarkStart w:id="4" w:name="_MacBuGuideStaticData_1080V"/>
    <w:bookmarkStart w:id="5" w:name="_MacBuGuideStaticData_6120V"/>
    <w:bookmarkStart w:id="6" w:name="_MacBuGuideStaticData_12240H"/>
    <w:bookmarkStart w:id="7" w:name="_MacBuGuideStaticData_6470H"/>
    <w:bookmarkStart w:id="8" w:name="_MacBuGuideStaticData_9350H"/>
    <w:bookmarkStart w:id="9" w:name="_MacBuGuideStaticData_15120H"/>
    <w:bookmarkStart w:id="10" w:name="_MacBuGuideStaticData_3600H"/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13348A4" wp14:editId="0F7D2767">
              <wp:simplePos x="0" y="0"/>
              <wp:positionH relativeFrom="page">
                <wp:posOffset>3895725</wp:posOffset>
              </wp:positionH>
              <wp:positionV relativeFrom="page">
                <wp:posOffset>7772400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73" name="Group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74" name="Rectangle 120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75" name="Rectangle 121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76" name="Line 122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123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124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Rectangle 125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80" name="Rectangle 126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9" o:spid="_x0000_s1026" style="position:absolute;margin-left:306.75pt;margin-top:612pt;width:252pt;height:2in;z-index:25167462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">
              <v:rect id="Rectangle 120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kTtdxAAA&#10;ANwAAAAPAAAAZHJzL2Rvd25yZXYueG1sRE9NTwIxEL2T8B+aIfEmXQkBXSlkQ9RwQlyNeJxsx+3C&#10;drppC6z/3pqYcJuX9zmLVW9bcSYfGscK7sYZCOLK6YZrBR/vz7f3IEJE1tg6JgU/FGC1HA4WmGt3&#10;4Tc6l7EWKYRDjgpMjF0uZagMWQxj1xEn7tt5izFBX0vt8ZLCbSsnWTaTFhtODQY7WhuqjuXJKnhq&#10;94Xxn4fpdi7Lrwe3q19e94VSN6O+eAQRqY9X8b97o9P8+RT+nkkX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ZE7XcQAAADcAAAADwAAAAAAAAAAAAAAAACXAgAAZHJzL2Rv&#10;d25yZXYueG1sUEsFBgAAAAAEAAQA9QAAAIg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121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76rDxAAA&#10;ANwAAAAPAAAAZHJzL2Rvd25yZXYueG1sRE9Na8JAEL0X+h+WEbzVjdKmJXUVKxF66SFaS49DdkyC&#10;2dmQ3SYxv74rCN7m8T5nuR5MLTpqXWVZwXwWgSDOra64UPB92D29gXAeWWNtmRRcyMF69fiwxETb&#10;njPq9r4QIYRdggpK75tESpeXZNDNbEMcuJNtDfoA20LqFvsQbmq5iKJYGqw4NJTY0Lak/Lz/Mwr6&#10;0UZjekR+jj9S+7v52mXdz1Gp6WTYvIPwNPi7+Ob+1GH+6wtcnwkXyN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u+qw8QAAADcAAAADwAAAAAAAAAAAAAAAACXAgAAZHJzL2Rv&#10;d25yZXYueG1sUEsFBgAAAAAEAAQA9QAAAIg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122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7zcsQAAADcAAAADwAAAGRycy9kb3ducmV2LnhtbERPS2vCQBC+C/6HZYTezCY9+EiziliE&#10;glio1dLjkJ0mIdnZmF01+uu7hYK3+fieky1704gLda6yrCCJYhDEudUVFwoOn5vxDITzyBoby6Tg&#10;Rg6Wi+Egw1TbK3/QZe8LEULYpaig9L5NpXR5SQZdZFviwP3YzqAPsCuk7vAawk0jn+N4Ig1WHBpK&#10;bGldUl7vz0bB8V5sefp6b7+/av/e2NPuYJO5Uk+jfvUCwlPvH+J/95sO86cT+HsmXCA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bvNyxAAAANwAAAAPAAAAAAAAAAAA&#10;AAAAAKECAABkcnMvZG93bnJldi54bWxQSwUGAAAAAAQABAD5AAAAkgMAAAAA&#10;" strokecolor="white [3212]" strokeweight="1.5pt">
                <v:shadow opacity="22938f" mv:blur="38100f" offset="0,2pt"/>
              </v:line>
              <v:line id="Line 123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JW6cIAAADcAAAADwAAAGRycy9kb3ducmV2LnhtbERPS4vCMBC+L/gfwgjeNHUPVqtRRBEE&#10;2QWfeByasS02k24Tteuv3wjC3ubje85k1phS3Kl2hWUF/V4Egji1uuBMwWG/6g5BOI+ssbRMCn7J&#10;wWza+phgou2Dt3Tf+UyEEHYJKsi9rxIpXZqTQdezFXHgLrY26AOsM6lrfIRwU8rPKBpIgwWHhhwr&#10;WuSUXnc3o+D4zDYcL5/V+XT136X9+TrY/kipTruZj0F4avy/+O1e6zA/juH1TLhAT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SJW6cIAAADcAAAADwAAAAAAAAAAAAAA&#10;AAChAgAAZHJzL2Rvd25yZXYueG1sUEsFBgAAAAAEAAQA+QAAAJADAAAAAA==&#10;" strokecolor="white [3212]" strokeweight="1.5pt">
                <v:shadow opacity="22938f" mv:blur="38100f" offset="0,2pt"/>
              </v:line>
              <v:line id="Line 124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3Cm8YAAADcAAAADwAAAGRycy9kb3ducmV2LnhtbESPT2vCQBDF7wW/wzKF3urGHrRGVykW&#10;QRAF/5Ueh+yYBLOzMbvV6Kd3DgVvM7w37/1mPG1dpS7UhNKzgV43AUWceVtybmC/m79/ggoR2WLl&#10;mQzcKMB00nkZY2r9lTd02cZcSQiHFA0UMdap1iEryGHo+ppYtKNvHEZZm1zbBq8S7ir9kSR97bBk&#10;aSiwpllB2Wn75wwc7vmSB9/3+vfnFNeVP6/2vjc05u21/RqBitTGp/n/emEFfyC08oxMoC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S9wpvGAAAA3AAAAA8AAAAAAAAA&#10;AAAAAAAAoQIAAGRycy9kb3ducmV2LnhtbFBLBQYAAAAABAAEAPkAAACUAwAAAAA=&#10;" strokecolor="white [3212]" strokeweight="1.5pt">
                <v:shadow opacity="22938f" mv:blur="38100f" offset="0,2pt"/>
              </v:line>
              <v:rect id="Rectangle 125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iKmzxQAA&#10;ANwAAAAPAAAAZHJzL2Rvd25yZXYueG1sRI9Pa8JAEMXvQr/DMkIvUjeNYDV1lWIptAcF04LXITtN&#10;gruzIbvNn2/vFgRvM7z3e/NmsxusER21vnas4HmegCAunK65VPDz/fG0AuEDskbjmBSM5GG3fZhs&#10;MNOu5xN1eShFDGGfoYIqhCaT0hcVWfRz1xBH7de1FkNc21LqFvsYbo1Mk2QpLdYcL1TY0L6i4pL/&#10;2Vhj/NobPKM3q0OKi/p9lhfmqNTjdHh7BRFoCHfzjf7UkXtZw/8zcQK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mIqbPFAAAA3AAAAA8AAAAAAAAAAAAAAAAAlwIAAGRycy9k&#10;b3ducmV2LnhtbFBLBQYAAAAABAAEAPUAAACJ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26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VGkxAAA&#10;ANwAAAAPAAAAZHJzL2Rvd25yZXYueG1sRI9Pa8MwDMXvg34Ho8Iuo3VW6B/SumUMBoOdlnZ3LVaT&#10;0FhObC9Nv/10KPQm8Z7e+2l3GF2rBgqx8WzgdZ6BIi69bbgycDp+zDagYkK22HomAzeKcNhPnnaY&#10;W3/lbxqKVCkJ4ZijgTqlLtc6ljU5jHPfEYt29sFhkjVU2ga8Srhr9SLLVtphw9JQY0fvNZWX4s8Z&#10;KNxv75eL6kv343DrVz9r/xLWxjxPx7ctqERjepjv159W8DeCL8/IBHr/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OlRpMQAAADcAAAADwAAAAAAAAAAAAAAAACXAgAAZHJzL2Rv&#10;d25yZXYueG1sUEsFBgAAAAAEAAQA9QAAAIg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7768E60" wp14:editId="7AFAF7F7">
              <wp:simplePos x="0" y="0"/>
              <wp:positionH relativeFrom="page">
                <wp:posOffset>3895725</wp:posOffset>
              </wp:positionH>
              <wp:positionV relativeFrom="page">
                <wp:posOffset>5943600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65" name="Group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66" name="Rectangle 104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7" name="Rectangle 105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8" name="Line 106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07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108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Rectangle 109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72" name="Rectangle 110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3" o:spid="_x0000_s1026" style="position:absolute;margin-left:306.75pt;margin-top:468pt;width:252pt;height:2in;z-index:25167257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">
              <v:rect id="Rectangle 104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1pZsxAAA&#10;ANwAAAAPAAAAZHJzL2Rvd25yZXYueG1sRE/fS8MwEH4X/B/CCXtzqTLqVpeNIm74NLUb2x6P5myq&#10;zaUkcev+eyMIvt3H9/Pmy8F24kQ+tI4V3I0zEMS10y03Cnbb1e0URIjIGjvHpOBCAZaL66s5Ftqd&#10;+Z1OVWxECuFQoAITY19IGWpDFsPY9cSJ+3DeYkzQN1J7PKdw28n7LMulxZZTg8GengzVX9W3VfDc&#10;HUrj95+TzYOsjjP31qxfD6VSo5uhfAQRaYj/4j/3i07z8xx+n0kXyM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9aWbMQAAADcAAAADwAAAAAAAAAAAAAAAACXAgAAZHJzL2Rv&#10;d25yZXYueG1sUEsFBgAAAAAEAAQA9QAAAIg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105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qAfywQAA&#10;ANwAAAAPAAAAZHJzL2Rvd25yZXYueG1sRE9Li8IwEL4L/ocwgrc1VaQr1SgqCnvZg088Ds3YFptJ&#10;aWLb9ddvFha8zcf3nMWqM6VoqHaFZQXjUQSCOLW64EzB+bT/mIFwHlljaZkU/JCD1bLfW2CibcsH&#10;ao4+EyGEXYIKcu+rREqX5mTQjWxFHLi7rQ36AOtM6hrbEG5KOYmiWBosODTkWNE2p/RxfBoF7ctG&#10;r90FeRpvdva2/t4fmutFqeGgW89BeOr8W/zv/tJhfvwJf8+EC+Ty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KgH8sEAAADcAAAADwAAAAAAAAAAAAAAAACXAgAAZHJzL2Rvd25y&#10;ZXYueG1sUEsFBgAAAAAEAAQA9QAAAIU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106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RURsYAAADcAAAADwAAAGRycy9kb3ducmV2LnhtbESPQWvCQBCF70L/wzKF3nSjB22jayiV&#10;QkEUaq14HLJjEpKdTbOrRn9951DobYb35r1vFlnvGnWhLlSeDYxHCSji3NuKCwP7r/fhM6gQkS02&#10;nsnAjQJky4fBAlPrr/xJl10slIRwSNFAGWObah3ykhyGkW+JRTv5zmGUtSu07fAq4a7RkySZaocV&#10;S0OJLb2VlNe7szPwfS/WPFvd2+OhjtvG/2z2fvxizNNj/zoHFamP/+a/6w8r+FOhlWdkAr3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FkVEbGAAAA3AAAAA8AAAAAAAAA&#10;AAAAAAAAoQIAAGRycy9kb3ducmV2LnhtbFBLBQYAAAAABAAEAPkAAACUAwAAAAA=&#10;" strokecolor="white [3212]" strokeweight="1.5pt">
                <v:shadow opacity="22938f" mv:blur="38100f" offset="0,2pt"/>
              </v:line>
              <v:line id="Line 107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jx3cQAAADcAAAADwAAAGRycy9kb3ducmV2LnhtbERPS2vCQBC+F/wPywi9NZt48JFmFVGE&#10;gljwVXocstMkJDsbs6um/vpuodDbfHzPyRa9acSNOldZVpBEMQji3OqKCwWn4+ZlCsJ5ZI2NZVLw&#10;TQ4W88FThqm2d97T7eALEULYpaig9L5NpXR5SQZdZFviwH3ZzqAPsCuk7vAewk0jR3E8lgYrDg0l&#10;trQqKa8PV6Pg/Ci2PFk/2s+P2r839rI72WSm1POwX76C8NT7f/Gf+02H+eMZ/D4TLpD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KPHdxAAAANwAAAAPAAAAAAAAAAAA&#10;AAAAAKECAABkcnMvZG93bnJldi54bWxQSwUGAAAAAAQABAD5AAAAkgMAAAAA&#10;" strokecolor="white [3212]" strokeweight="1.5pt">
                <v:shadow opacity="22938f" mv:blur="38100f" offset="0,2pt"/>
              </v:line>
              <v:line id="Line 108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vOncYAAADcAAAADwAAAGRycy9kb3ducmV2LnhtbESPT2vCQBDF7wW/wzKF3urGHrRGVykW&#10;QRAF/5Ueh+yYBLOzMbvV6Kd3DgVvM7w37/1mPG1dpS7UhNKzgV43AUWceVtybmC/m79/ggoR2WLl&#10;mQzcKMB00nkZY2r9lTd02cZcSQiHFA0UMdap1iEryGHo+ppYtKNvHEZZm1zbBq8S7ir9kSR97bBk&#10;aSiwpllB2Wn75wwc7vmSB9/3+vfnFNeVP6/2vjc05u21/RqBitTGp/n/emEFfyD48oxMoC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Lzp3GAAAA3AAAAA8AAAAAAAAA&#10;AAAAAAAAoQIAAGRycy9kb3ducmV2LnhtbFBLBQYAAAAABAAEAPkAAACUAwAAAAA=&#10;" strokecolor="white [3212]" strokeweight="1.5pt">
                <v:shadow opacity="22938f" mv:blur="38100f" offset="0,2pt"/>
              </v:line>
              <v:rect id="Rectangle 109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qW1wgAA&#10;ANwAAAAPAAAAZHJzL2Rvd25yZXYueG1sRI9Bi8IwEIXvC/6HMIKXRVMVdqUaRRRBDy5sFbwOzdgW&#10;k0lpotZ/bwTB2wzvfW/ezBatNeJGja8cKxgOEhDEudMVFwqOh01/AsIHZI3GMSl4kIfFvPM1w1S7&#10;O//TLQuFiCHsU1RQhlCnUvq8JIt+4GriqJ1dYzHEtSmkbvAew62RoyT5kRYrjhdKrGlVUn7JrjbW&#10;eOxWBk/ozWQ/wnG1/s5y86dUr9supyACteFjftNbHbnfIbyeiRP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+pbXCAAAA3A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10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ohpvwQAA&#10;ANwAAAAPAAAAZHJzL2Rvd25yZXYueG1sRE9Na8JAEL0X/A/LCF6KbhqokegqUhCEnprqfcyOSTA7&#10;m+yuMf77bqHQ2zze52x2o2nFQM43lhW8LRIQxKXVDVcKTt+H+QqED8gaW8uk4EkedtvJywZzbR/8&#10;RUMRKhFD2OeooA6hy6X0ZU0G/cJ2xJG7WmcwROgqqR0+YrhpZZokS2mw4dhQY0cfNZW34m4UFObS&#10;2/e0+pT9ODz75Tmzry5TajYd92sQgcbwL/5zH3Wcn6Xw+0y8QG5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qIab8EAAADcAAAADwAAAAAAAAAAAAAAAACXAgAAZHJzL2Rvd25y&#10;ZXYueG1sUEsFBgAAAAAEAAQA9QAAAIU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A40C7B3" wp14:editId="76526E19">
              <wp:simplePos x="0" y="0"/>
              <wp:positionH relativeFrom="page">
                <wp:posOffset>3895725</wp:posOffset>
              </wp:positionH>
              <wp:positionV relativeFrom="page">
                <wp:posOffset>4114800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53" name="Group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54" name="Rectangle 88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55" name="Rectangle 89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0" name="Line 90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91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92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Rectangle 93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4" name="Rectangle 94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7" o:spid="_x0000_s1026" style="position:absolute;margin-left:306.75pt;margin-top:324pt;width:252pt;height:2in;z-index:25167052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">
              <v:rect id="Rectangle 88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AQZBxgAA&#10;ANwAAAAPAAAAZHJzL2Rvd25yZXYueG1sRI9BTwIxFITvJPyH5pFwg64ERVcK2RgxnFBXIx5fts/t&#10;6vZ101ZY/r0lMeE4mZlvMst1b1txIB8axwquphkI4srphmsF72+byS2IEJE1to5JwYkCrFfDwRJz&#10;7Y78Socy1iJBOOSowMTY5VKGypDFMHUdcfK+nLcYk/S11B6PCW5bOcuyG2mx4bRgsKMHQ9VP+WsV&#10;PLb7wviP7/luIcvPO/dSPz3vC6XGo764BxGpj5fwf3urFcyu53A+k46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AQZBxgAAANwAAAAPAAAAAAAAAAAAAAAAAJcCAABkcnMv&#10;ZG93bnJldi54bWxQSwUGAAAAAAQABAD1AAAAigMAAAAA&#10;" fillcolor="#ddd [3204]" stroked="f" strokecolor="#4a7ebb" strokeweight="1.5pt">
                <v:shadow opacity="22938f" mv:blur="38100f" offset="0,2pt"/>
                <v:textbox inset=",7.2pt,,7.2pt"/>
              </v:rect>
              <v:rect id="Rectangle 89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f5ffxgAA&#10;ANwAAAAPAAAAZHJzL2Rvd25yZXYueG1sRI9Ba8JAFITvQv/D8gq91U2DkRJdJS0KvfSgNqXHR/aZ&#10;hGbfhuyapPn1rlDwOMzMN8x6O5pG9NS52rKCl3kEgriwuuZSwddp//wKwnlkjY1lUvBHDrabh9ka&#10;U20HPlB/9KUIEHYpKqi8b1MpXVGRQTe3LXHwzrYz6IPsSqk7HALcNDKOoqU0WHNYqLCl94qK3+PF&#10;KBgmG027HHmxfNvZn+xzf+i/c6WeHsdsBcLT6O/h//aHVhAnCdzOhCMgN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uf5ffxgAAANwAAAAPAAAAAAAAAAAAAAAAAJcCAABkcnMv&#10;ZG93bnJldi54bWxQSwUGAAAAAAQABAD1AAAAigMAAAAA&#10;" fillcolor="#b2b2b2 [3205]" stroked="f" strokecolor="#4a7ebb" strokeweight="1.5pt">
                <v:shadow opacity="22938f" mv:blur="38100f" offset="0,2pt"/>
                <v:textbox inset=",7.2pt,,7.2pt"/>
              </v:rect>
              <v:line id="Line 90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JYQMYAAADcAAAADwAAAGRycy9kb3ducmV2LnhtbESPQWvCQBCF70L/wzKF3nSjB22jayiV&#10;QkEUaq14HLJjEpKdTbOrRn9951DobYb35r1vFlnvGnWhLlSeDYxHCSji3NuKCwP7r/fhM6gQkS02&#10;nsnAjQJky4fBAlPrr/xJl10slIRwSNFAGWObah3ykhyGkW+JRTv5zmGUtSu07fAq4a7RkySZaocV&#10;S0OJLb2VlNe7szPwfS/WPFvd2+OhjtvG/2z2fvxizNNj/zoHFamP/+a/6w8r+FPBl2dkAr3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8SWEDGAAAA3AAAAA8AAAAAAAAA&#10;AAAAAAAAoQIAAGRycy9kb3ducmV2LnhtbFBLBQYAAAAABAAEAPkAAACUAwAAAAA=&#10;" strokecolor="white [3212]" strokeweight="1.5pt">
                <v:shadow opacity="22938f" mv:blur="38100f" offset="0,2pt"/>
              </v:line>
              <v:line id="Line 91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7928QAAADcAAAADwAAAGRycy9kb3ducmV2LnhtbERPTWvCQBC9C/0PyxS86SY9pDa6Smkp&#10;FETB1BaPQ3aaBLOzaXZNUn+9Kwje5vE+Z7EaTC06al1lWUE8jUAQ51ZXXCjYf31MZiCcR9ZYWyYF&#10;/+RgtXwYLTDVtucddZkvRAhhl6KC0vsmldLlJRl0U9sQB+7XtgZ9gG0hdYt9CDe1fIqiRBqsODSU&#10;2NBbSfkxOxkF3+dizc/v5+bwc/Tb2v5t9jZ+UWr8OLzOQXga/F18c3/qMD+J4fpMuEAu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Xv3bxAAAANwAAAAPAAAAAAAAAAAA&#10;AAAAAKECAABkcnMvZG93bnJldi54bWxQSwUGAAAAAAQABAD5AAAAkgMAAAAA&#10;" strokecolor="white [3212]" strokeweight="1.5pt">
                <v:shadow opacity="22938f" mv:blur="38100f" offset="0,2pt"/>
              </v:line>
              <v:line id="Line 92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xjrMQAAADcAAAADwAAAGRycy9kb3ducmV2LnhtbERPTWvCQBC9C/6HZYTedBMPVqOriKVQ&#10;EAtNVTwO2TEJyc6m2a2m+fXdQsHbPN7nrDadqcWNWldaVhBPIhDEmdUl5wqOn6/jOQjnkTXWlknB&#10;DznYrIeDFSba3vmDbqnPRQhhl6CCwvsmkdJlBRl0E9sQB+5qW4M+wDaXusV7CDe1nEbRTBosOTQU&#10;2NCuoKxKv42CU5/v+fmlby7nyr/X9utwtPFCqadRt12C8NT5h/jf/abD/NkU/p4JF8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jGOsxAAAANwAAAAPAAAAAAAAAAAA&#10;AAAAAKECAABkcnMvZG93bnJldi54bWxQSwUGAAAAAAQABAD5AAAAkgMAAAAA&#10;" strokecolor="white [3212]" strokeweight="1.5pt">
                <v:shadow opacity="22938f" mv:blur="38100f" offset="0,2pt"/>
              </v:line>
              <v:rect id="Rectangle 93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uQiExAAA&#10;ANwAAAAPAAAAZHJzL2Rvd25yZXYueG1sRI9Ba8MwDIXvg/4Ho8IuY3WaQChpnDJaButhhWWDXUWs&#10;JmG2HGKvTf59PSjsJvHe9/RU7iZrxIVG3ztWsF4lIIgbp3tuFXx9vj5vQPiArNE4JgUzedhVi4cS&#10;C+2u/EGXOrQihrAvUEEXwlBI6ZuOLPqVG4ijdnajxRDXsZV6xGsMt0amSZJLiz3HCx0OtO+o+al/&#10;bawxH/cGv9GbzXuKWX94qhtzUupxOb1sQQSawr/5Tr/pyOUZ/D0TJ5DV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kIhMQAAADcAAAADwAAAAAAAAAAAAAAAACXAgAAZHJzL2Rv&#10;d25yZXYueG1sUEsFBgAAAAAEAAQA9QAAAIgDAAAAAA=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94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3rFdwQAA&#10;ANwAAAAPAAAAZHJzL2Rvd25yZXYueG1sRE9Na8JAEL0X/A/LCL0U3VRqLKmrSEEoeDLqfZqdJsHs&#10;bLK7xvjv3YLgbR7vc5brwTSiJ+drywrepwkI4sLqmksFx8N28gnCB2SNjWVScCMP69XoZYmZtlfe&#10;U5+HUsQQ9hkqqEJoMyl9UZFBP7UtceT+rDMYInSl1A6vMdw0cpYkqTRYc2yosKXviopzfjEKcvPb&#10;2fms3Mlu6G9delrYN7dQ6nU8bL5ABBrCU/xw/+g4P/2A/2fiBXJ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96xXcEAAADcAAAADwAAAAAAAAAAAAAAAACXAgAAZHJzL2Rvd25y&#10;ZXYueG1sUEsFBgAAAAAEAAQA9QAAAIU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239FB2B" wp14:editId="425E7313">
              <wp:simplePos x="0" y="0"/>
              <wp:positionH relativeFrom="page">
                <wp:posOffset>3895725</wp:posOffset>
              </wp:positionH>
              <wp:positionV relativeFrom="page">
                <wp:posOffset>2286000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44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6" name="Rectangle 73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7" name="Line 74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Line 76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1" name="Rectangle 77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52" name="Rectangle 78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margin-left:306.75pt;margin-top:180pt;width:252pt;height:2in;z-index:25166848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">
              <v:rect id="Rectangle 72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lDUHxgAA&#10;ANwAAAAPAAAAZHJzL2Rvd25yZXYueG1sRI9BTwIxFITvJPyH5pFwg64ERVcK2RgxnFBXIx5fts/t&#10;6vZ101ZY/r0lMeE4mZlvMst1b1txIB8axwquphkI4srphmsF72+byS2IEJE1to5JwYkCrFfDwRJz&#10;7Y78Socy1iJBOOSowMTY5VKGypDFMHUdcfK+nLcYk/S11B6PCW5bOcuyG2mx4bRgsKMHQ9VP+WsV&#10;PLb7wviP7/luIcvPO/dSPz3vC6XGo764BxGpj5fwf3urFczm13A+k46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/lDUHxgAAANwAAAAPAAAAAAAAAAAAAAAAAJcCAABkcnMv&#10;ZG93bnJldi54bWxQSwUGAAAAAAQABAD1AAAAigMAAAAA&#10;" fillcolor="#ddd [3204]" stroked="f" strokecolor="#4a7ebb" strokeweight="1.5pt">
                <v:shadow opacity="22938f" mv:blur="38100f" offset="0,2pt"/>
                <v:textbox inset=",7.2pt,,7.2pt"/>
              </v:rect>
              <v:rect id="Rectangle 73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J91wwAA&#10;ANwAAAAPAAAAZHJzL2Rvd25yZXYueG1sRI9Bi8IwFITvC/6H8ARva6pIWapRVBS8eNBV8fhonm2x&#10;eSlNbKu/frMgeBxm5htmtuhMKRqqXWFZwWgYgSBOrS44U3D63X7/gHAeWWNpmRQ8ycFi3vuaYaJt&#10;ywdqjj4TAcIuQQW591UipUtzMuiGtiIO3s3WBn2QdSZ1jW2Am1KOoyiWBgsOCzlWtM4pvR8fRkH7&#10;stFrc0aexKuNvS7320NzOSs16HfLKQhPnf+E3+2dVjCexPB/JhwBOf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dJ91wwAAANwAAAAPAAAAAAAAAAAAAAAAAJcCAABkcnMvZG93&#10;bnJldi54bWxQSwUGAAAAAAQABAD1AAAAhwMAAAAA&#10;" fillcolor="#b2b2b2 [3205]" stroked="f" strokecolor="#4a7ebb" strokeweight="1.5pt">
                <v:shadow opacity="22938f" mv:blur="38100f" offset="0,2pt"/>
                <v:textbox inset=",7.2pt,,7.2pt"/>
              </v:rect>
              <v:line id="Line 74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v9KMUAAADcAAAADwAAAGRycy9kb3ducmV2LnhtbESP3YrCMBSE7xd8h3AE79ZUkVWrUWRF&#10;EBYX/MXLQ3Nsi81Jt4lafXojLHg5zMw3zHham0JcqXK5ZQWddgSCOLE651TBbrv4HIBwHlljYZkU&#10;3MnBdNL4GGOs7Y3XdN34VAQIuxgVZN6XsZQuyciga9uSOHgnWxn0QVap1BXeAtwUshtFX9JgzmEh&#10;w5K+M0rOm4tRsH+kP9yfP8rj4ex/C/u32tnOUKlWs56NQHiq/Tv8315qBd1eH15nwhGQk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Gv9KMUAAADcAAAADwAAAAAAAAAA&#10;AAAAAAChAgAAZHJzL2Rvd25yZXYueG1sUEsFBgAAAAAEAAQA+QAAAJMDAAAAAA==&#10;" strokecolor="white [3212]" strokeweight="1.5pt">
                <v:shadow opacity="22938f" mv:blur="38100f" offset="0,2pt"/>
              </v:line>
              <v:line id="Line 75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RpWsQAAADcAAAADwAAAGRycy9kb3ducmV2LnhtbERPTWvCQBC9C/6HZYTezEYprY1ZRSwF&#10;obSgTYvHITsmwexszK4mza/vHgoeH+87XfemFjdqXWVZwSyKQRDnVldcKMi+3qYLEM4ja6wtk4Jf&#10;crBejUcpJtp2vKfbwRcihLBLUEHpfZNI6fKSDLrINsSBO9nWoA+wLaRusQvhppbzOH6SBisODSU2&#10;tC0pPx+uRsH3ULzz8+vQHH/O/rO2l4/Mzl6Uepj0myUIT72/i//dO61g/hjWhj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9GlaxAAAANwAAAAPAAAAAAAAAAAA&#10;AAAAAKECAABkcnMvZG93bnJldi54bWxQSwUGAAAAAAQABAD5AAAAkgMAAAAA&#10;" strokecolor="white [3212]" strokeweight="1.5pt">
                <v:shadow opacity="22938f" mv:blur="38100f" offset="0,2pt"/>
              </v:line>
              <v:line id="Line 76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vzgcQAAADcAAAADwAAAGRycy9kb3ducmV2LnhtbERPTWvCQBC9C/6HZYTezEahrY1ZRSwF&#10;obSgTYvHITsmwexszK4mza/vHgoeH+87XfemFjdqXWVZwSyKQRDnVldcKMi+3qYLEM4ja6wtk4Jf&#10;crBejUcpJtp2vKfbwRcihLBLUEHpfZNI6fKSDLrINsSBO9nWoA+wLaRusQvhppbzOH6SBisODSU2&#10;tC0pPx+uRsH3ULzz8+vQHH/O/rO2l4/Mzl6Uepj0myUIT72/i//dO61g/hjmhz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W/OBxAAAANwAAAAPAAAAAAAAAAAA&#10;AAAAAKECAABkcnMvZG93bnJldi54bWxQSwUGAAAAAAQABAD5AAAAkgMAAAAA&#10;" strokecolor="white [3212]" strokeweight="1.5pt">
                <v:shadow opacity="22938f" mv:blur="38100f" offset="0,2pt"/>
              </v:line>
              <v:rect id="Rectangle 77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bpipxQAA&#10;ANwAAAAPAAAAZHJzL2Rvd25yZXYueG1sRI/BasMwEETvgfyD2EIuoZHt0hDcKCa4BNJDCnELvS7W&#10;1jaVVsZSHefvo0Chx2F23uxsi8kaMdLgO8cK0lUCgrh2uuNGwefH4XEDwgdkjcYxKbiSh2I3n20x&#10;1+7CZxqr0IgIYZ+jgjaEPpfS1y1Z9CvXE0fv2w0WQ5RDI/WAlwi3RmZJspYWO44NLfZUtlT/VL82&#10;vnF9Kw1+oTebU4ZP3euyqs27UouHaf8CItAU/o//0ketIHtO4T4mEkD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dumKnFAAAA3AAAAA8AAAAAAAAAAAAAAAAAlwIAAGRycy9k&#10;b3ducmV2LnhtbFBLBQYAAAAABAAEAPUAAACJ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78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idzwwAA&#10;ANwAAAAPAAAAZHJzL2Rvd25yZXYueG1sRI9Ba8JAFITvQv/D8gpepG4MaErqKqUgCJ4a9f6afU1C&#10;s2+T3TXGf98VBI/DzHzDrLejacVAzjeWFSzmCQji0uqGKwWn4+7tHYQPyBpby6TgRh62m5fJGnNt&#10;r/xNQxEqESHsc1RQh9DlUvqyJoN+bjvi6P1aZzBE6SqpHV4j3LQyTZKVNNhwXKixo6+ayr/iYhQU&#10;5qe3y7Q6yH4cbv3qnNmZy5Savo6fHyACjeEZfrT3WkG6TOF+Jh4Buf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MidzwwAAANwAAAAPAAAAAAAAAAAAAAAAAJcCAABkcnMvZG93&#10;bnJldi54bWxQSwUGAAAAAAQABAD1AAAAhw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654BA2" wp14:editId="0FE72501">
              <wp:simplePos x="0" y="0"/>
              <wp:positionH relativeFrom="page">
                <wp:posOffset>3895725</wp:posOffset>
              </wp:positionH>
              <wp:positionV relativeFrom="page">
                <wp:posOffset>457200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3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36" name="Rectangle 56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7" name="Rectangle 57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8" name="Line 58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9" name="Line 59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0" name="Line 60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1" name="Rectangle 61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3" name="Rectangle 62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26" style="position:absolute;margin-left:306.75pt;margin-top:36pt;width:252pt;height:2in;z-index:25166643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">
              <v:rect id="Rectangle 56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QNgNxwAA&#10;ANwAAAAPAAAAZHJzL2Rvd25yZXYueG1sRI9PawIxFMTvBb9DeEJvNasVbbdGWcQWT/2zLbXHx+a5&#10;2XbzsiSprt++EQoeh5n5DbNY9bYVB/KhcaxgPMpAEFdON1wr+Hh/vLkDESKyxtYxKThRgNVycLXA&#10;XLsjv9GhjLVIEA45KjAxdrmUoTJkMYxcR5y8vfMWY5K+ltrjMcFtKydZNpMWG04LBjtaG6p+yl+r&#10;YNPuCuM/v6fPc1l+3bvX+ullVyh1PeyLBxCR+ngJ/7e3WsHkdgbnM+kIyO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0DYDccAAADcAAAADwAAAAAAAAAAAAAAAACXAgAAZHJz&#10;L2Rvd25yZXYueG1sUEsFBgAAAAAEAAQA9QAAAIs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57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PkmTxAAA&#10;ANwAAAAPAAAAZHJzL2Rvd25yZXYueG1sRI9Pi8IwFMTvwn6H8Ba8aboqKl2juIuCFw/+xeOjeduW&#10;bV5KE9vqpzeC4HGYmd8ws0VrClFT5XLLCr76EQjixOqcUwXHw7o3BeE8ssbCMim4kYPF/KMzw1jb&#10;hndU730qAoRdjAoy78tYSpdkZND1bUkcvD9bGfRBVqnUFTYBbgo5iKKxNJhzWMiwpN+Mkv/91Sho&#10;7ja6r07Io/HPyl6W2/WuPp+U6n62y28Qnlr/Dr/aG61gMJzA80w4An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D5Jk8QAAADcAAAADwAAAAAAAAAAAAAAAACXAgAAZHJzL2Rv&#10;d25yZXYueG1sUEsFBgAAAAAEAAQA9QAAAIg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58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IaJ8QAAADcAAAADwAAAGRycy9kb3ducmV2LnhtbERPTWvCQBC9C/6HZYTezEYLrY1ZRSwF&#10;obSgTYvHITsmwexszK4mza/vHgoeH+87XfemFjdqXWVZwSyKQRDnVldcKMi+3qYLEM4ja6wtk4Jf&#10;crBejUcpJtp2vKfbwRcihLBLUEHpfZNI6fKSDLrINsSBO9nWoA+wLaRusQvhppbzOH6SBisODSU2&#10;tC0pPx+uRsH3ULzz8+vQHH/O/rO2l4/Mzl6Uepj0myUIT72/i//dO61g/hjWhj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8honxAAAANwAAAAPAAAAAAAAAAAA&#10;AAAAAKECAABkcnMvZG93bnJldi54bWxQSwUGAAAAAAQABAD5AAAAkgMAAAAA&#10;" strokecolor="white [3212]" strokeweight="1.5pt">
                <v:shadow opacity="22938f" mv:blur="38100f" offset="0,2pt"/>
              </v:line>
              <v:line id="Line 59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6/vMYAAADcAAAADwAAAGRycy9kb3ducmV2LnhtbESPQWvCQBSE7wX/w/IEb81GC7bGrFJa&#10;CoJU0Frx+Mg+k2D2bZpdTcyv7wqFHoeZ+YZJl52pxJUaV1pWMI5iEMSZ1SXnCvZfH48vIJxH1lhZ&#10;JgU3crBcDB5STLRteUvXnc9FgLBLUEHhfZ1I6bKCDLrI1sTBO9nGoA+yyaVusA1wU8lJHE+lwZLD&#10;QoE1vRWUnXcXo+C7z9f8/N7Xx8PZbyr787m345lSo2H3OgfhqfP/4b/2SiuYPM3gfi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a+v7zGAAAA3AAAAA8AAAAAAAAA&#10;AAAAAAAAoQIAAGRycy9kb3ducmV2LnhtbFBLBQYAAAAABAAEAPkAAACUAwAAAAA=&#10;" strokecolor="white [3212]" strokeweight="1.5pt">
                <v:shadow opacity="22938f" mv:blur="38100f" offset="0,2pt"/>
              </v:line>
              <v:line id="Line 60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JlXMQAAADcAAAADwAAAGRycy9kb3ducmV2LnhtbERPTWvCQBC9C/6HZYTezEYprY1ZRSwF&#10;obSgTYvHITsmwexszK4mza/vHgoeH+87XfemFjdqXWVZwSyKQRDnVldcKMi+3qYLEM4ja6wtk4Jf&#10;crBejUcpJtp2vKfbwRcihLBLUEHpfZNI6fKSDLrINsSBO9nWoA+wLaRusQvhppbzOH6SBisODSU2&#10;tC0pPx+uRsH3ULzz8+vQHH/O/rO2l4/Mzl6Uepj0myUIT72/i//dO61g/hjmhz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gmVcxAAAANwAAAAPAAAAAAAAAAAA&#10;AAAAAKECAABkcnMvZG93bnJldi54bWxQSwUGAAAAAAQABAD5AAAAkgMAAAAA&#10;" strokecolor="white [3212]" strokeweight="1.5pt">
                <v:shadow opacity="22938f" mv:blur="38100f" offset="0,2pt"/>
              </v:line>
              <v:rect id="Rectangle 61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w50xQAA&#10;ANwAAAAPAAAAZHJzL2Rvd25yZXYueG1sRI/BasMwEETvgfyD2EIuoZHtlhDcKCa4BNJDCnELvS7W&#10;1jaVVsZSHefvo0Chx2F23uxsi8kaMdLgO8cK0lUCgrh2uuNGwefH4XEDwgdkjcYxKbiSh2I3n20x&#10;1+7CZxqr0IgIYZ+jgjaEPpfS1y1Z9CvXE0fv2w0WQ5RDI/WAlwi3RmZJspYWO44NLfZUtlT/VL82&#10;vnF9Kw1+oTebU4ZP3euyqs27UouHaf8CItAU/o//0ketIHtO4T4mEkD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K3DnTFAAAA3AAAAA8AAAAAAAAAAAAAAAAAlwIAAGRycy9k&#10;b3ducmV2LnhtbFBLBQYAAAAABAAEAPUAAACJ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62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pxQ1xAAA&#10;ANwAAAAPAAAAZHJzL2Rvd25yZXYueG1sRI9Ba8JAFITvBf/D8oReim6aWpXoKqVQKHgy1fsz+0yC&#10;2bfJ7jbGf+8WCh6HmfmGWW8H04ienK8tK3idJiCIC6trLhUcfr4mSxA+IGtsLJOCG3nYbkZPa8y0&#10;vfKe+jyUIkLYZ6igCqHNpPRFRQb91LbE0TtbZzBE6UqpHV4j3DQyTZK5NFhzXKiwpc+Kikv+axTk&#10;5tTZ97TcyW7ob938uLAvbqHU83j4WIEINIRH+L/9rRWkszf4OxOPgN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cUNcQAAADcAAAADwAAAAAAAAAAAAAAAACXAgAAZHJzL2Rv&#10;d25yZXYueG1sUEsFBgAAAAAEAAQA9QAAAIg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A13435F" wp14:editId="646AA8D7">
              <wp:simplePos x="0" y="0"/>
              <wp:positionH relativeFrom="page">
                <wp:posOffset>685800</wp:posOffset>
              </wp:positionH>
              <wp:positionV relativeFrom="page">
                <wp:posOffset>2286000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25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26" name="Rectangle 64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28" name="Rectangle 65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29" name="Line 66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0" name="Line 67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1" name="Line 68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2" name="Rectangle 69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3" name="Rectangle 70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3" o:spid="_x0000_s1026" style="position:absolute;margin-left:54pt;margin-top:180pt;width:252pt;height:2in;z-index:25166745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">
              <v:rect id="Rectangle 64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U7QxgAA&#10;ANwAAAAPAAAAZHJzL2Rvd25yZXYueG1sRI9BSwMxFITvgv8hPMGbzbqUardNyyJWPNm6LW2Pj81z&#10;s7p5WZLYrv++EQSPw8x8w8yXg+3EiXxoHSu4H2UgiGunW24U7Laru0cQISJr7ByTgh8KsFxcX82x&#10;0O7M73SqYiMShEOBCkyMfSFlqA1ZDCPXEyfvw3mLMUnfSO3xnOC2k3mWTaTFltOCwZ6eDNVf1bdV&#10;8NwdSuP3n+O3B1kdp27TvKwPpVK3N0M5AxFpiP/hv/arVpDnE/g9k46AXF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mU7QxgAAANwAAAAPAAAAAAAAAAAAAAAAAJcCAABkcnMv&#10;ZG93bnJldi54bWxQSwUGAAAAAAQABAD1AAAAigMAAAAA&#10;" fillcolor="#ddd [3204]" stroked="f" strokecolor="#4a7ebb" strokeweight="1.5pt">
                <v:shadow opacity="22938f" mv:blur="38100f" offset="0,2pt"/>
                <v:textbox inset=",7.2pt,,7.2pt"/>
              </v:rect>
              <v:rect id="Rectangle 65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Es8wwAA&#10;ANwAAAAPAAAAZHJzL2Rvd25yZXYueG1sRE89a8MwEN0D/Q/iCt1iKaaE4kYxTkigS4ekdel4WFfb&#10;1DoZS7Hd/PpqCGR8vO9NPttOjDT41rGGVaJAEFfOtFxr+Pw4Ll9A+IBssHNMGv7IQ759WGwwM27i&#10;E43nUIsYwj5DDU0IfSalrxqy6BPXE0fuxw0WQ4RDLc2AUwy3nUyVWkuLLceGBnvaN1T9ni9Ww3R1&#10;6nookZ/Xu4P7Lt6Pp/Gr1PrpcS5eQQSaw118c78ZDWka18Yz8QjI7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eEs8wwAAANwAAAAPAAAAAAAAAAAAAAAAAJcCAABkcnMvZG93&#10;bnJldi54bWxQSwUGAAAAAAQABAD1AAAAhwMAAAAA&#10;" fillcolor="#b2b2b2 [3205]" stroked="f" strokecolor="#4a7ebb" strokeweight="1.5pt">
                <v:shadow opacity="22938f" mv:blur="38100f" offset="0,2pt"/>
                <v:textbox inset=",7.2pt,,7.2pt"/>
              </v:rect>
              <v:line id="Line 66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cpYcUAAADcAAAADwAAAGRycy9kb3ducmV2LnhtbESPT4vCMBTE74LfITzBm6b2oGs1irgI&#10;giis//D4aJ5tsXnpNlGrn36zsLDHYWZ+w0znjSnFg2pXWFYw6EcgiFOrC84UHA+r3gcI55E1lpZJ&#10;wYsczGft1hQTbZ/8RY+9z0SAsEtQQe59lUjp0pwMur6tiIN3tbVBH2SdSV3jM8BNKeMoGkqDBYeF&#10;HCta5pTe9nej4PTONjz6fFeX883vSvu9PdrBWKlup1lMQHhq/H/4r73WCuJ4DL9nwhGQs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2cpYcUAAADcAAAADwAAAAAAAAAA&#10;AAAAAAChAgAAZHJzL2Rvd25yZXYueG1sUEsFBgAAAAAEAAQA+QAAAJMDAAAAAA==&#10;" strokecolor="white [3212]" strokeweight="1.5pt">
                <v:shadow opacity="22938f" mv:blur="38100f" offset="0,2pt"/>
              </v:line>
              <v:line id="Line 67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QWIcQAAADcAAAADwAAAGRycy9kb3ducmV2LnhtbERPTWvCQBC9C/6HZYTezEYLrY1ZRSwF&#10;obSgTYvHITsmwexszK4mza/vHgoeH+87XfemFjdqXWVZwSyKQRDnVldcKMi+3qYLEM4ja6wtk4Jf&#10;crBejUcpJtp2vKfbwRcihLBLUEHpfZNI6fKSDLrINsSBO9nWoA+wLaRusQvhppbzOH6SBisODSU2&#10;tC0pPx+uRsH3ULzz8+vQHH/O/rO2l4/Mzl6Uepj0myUIT72/i//dO61g/hjmhz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hBYhxAAAANwAAAAPAAAAAAAAAAAA&#10;AAAAAKECAABkcnMvZG93bnJldi54bWxQSwUGAAAAAAQABAD5AAAAkgMAAAAA&#10;" strokecolor="white [3212]" strokeweight="1.5pt">
                <v:shadow opacity="22938f" mv:blur="38100f" offset="0,2pt"/>
              </v:line>
              <v:line id="Line 68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izusYAAADcAAAADwAAAGRycy9kb3ducmV2LnhtbESPQWvCQBSE7wX/w/KE3ppNUlAbXYNY&#10;CoVSoWrF4yP7TILZt2l2q9Ff3xWEHoeZ+YaZ5b1pxIk6V1tWkEQxCOLC6ppLBdvN29MEhPPIGhvL&#10;pOBCDvL54GGGmbZn/qLT2pciQNhlqKDyvs2kdEVFBl1kW+LgHWxn0AfZlVJ3eA5w08g0jkfSYM1h&#10;ocKWlhUVx/WvUfB9LT94/Hpt97ujXzX253NrkxelHof9YgrCU+//w/f2u1aQPidwOxOOgJ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jIs7rGAAAA3AAAAA8AAAAAAAAA&#10;AAAAAAAAoQIAAGRycy9kb3ducmV2LnhtbFBLBQYAAAAABAAEAPkAAACUAwAAAAA=&#10;" strokecolor="white [3212]" strokeweight="1.5pt">
                <v:shadow opacity="22938f" mv:blur="38100f" offset="0,2pt"/>
              </v:line>
              <v:rect id="Rectangle 69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+N+wgAA&#10;ANwAAAAPAAAAZHJzL2Rvd25yZXYueG1sRI9Bi8IwEIXvC/6HMIKXZU2tINI1iiiCHhSsgtehmW3L&#10;JpPSRK3/3giCx8eb9715s0VnjbhR62vHCkbDBARx4XTNpYLzafMzBeEDskbjmBQ8yMNi3vuaYabd&#10;nY90y0MpIoR9hgqqEJpMSl9UZNEPXUMcvT/XWgxRtqXULd4j3BqZJslEWqw5NlTY0Kqi4j+/2vjG&#10;Y7cyeEFvpvsUx/X6Oy/MQalBv1v+ggjUhc/xO73VCtJxCq8xkQBy/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j437CAAAA3A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70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oWdIwwAA&#10;ANwAAAAPAAAAZHJzL2Rvd25yZXYueG1sRI9Ba8JAFITvBf/D8oReSt00UpXUVYpQEDwZ9f6afSah&#10;2bfJ7hrjv3cFocdhZr5hluvBNKIn52vLCj4mCQjiwuqaSwXHw8/7AoQPyBoby6TgRh7Wq9HLEjNt&#10;r7ynPg+liBD2GSqoQmgzKX1RkUE/sS1x9M7WGQxRulJqh9cIN41Mk2QmDdYcFypsaVNR8ZdfjILc&#10;/Hb2My13shv6Wzc7ze2bmyv1Oh6+v0AEGsJ/+NneagXpdAqPM/EI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oWdIwwAAANwAAAAPAAAAAAAAAAAAAAAAAJcCAABkcnMvZG93&#10;bnJldi54bWxQSwUGAAAAAAQABAD1AAAAhw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00C62D9" wp14:editId="438209EC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5" name="Group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6" name="Rectangle 112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7" name="Rectangle 113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8" name="Line 114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15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16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Rectangle 117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24" name="Rectangle 118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1" o:spid="_x0000_s1026" style="position:absolute;margin-left:54pt;margin-top:612pt;width:252pt;height:2in;z-index:25167360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">
              <v:rect id="Rectangle 112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lD2xQAA&#10;ANsAAAAPAAAAZHJzL2Rvd25yZXYueG1sRI9BawIxFITvBf9DeIK3mq0UbbdGWUornqzdltrjY/O6&#10;Wd28LEnU9d83QqHHYWa+YebL3rbiRD40jhXcjTMQxJXTDdcKPj9ebx9AhIissXVMCi4UYLkY3Mwx&#10;1+7M73QqYy0ShEOOCkyMXS5lqAxZDGPXESfvx3mLMUlfS+3xnOC2lZMsm0qLDacFgx09G6oO5dEq&#10;eGl3hfFf+/vNTJbfj25br952hVKjYV88gYjUx//wX3utFUymcP2Sfo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8mUPbFAAAA2wAAAA8AAAAAAAAAAAAAAAAAlwIAAGRycy9k&#10;b3ducmV2LnhtbFBLBQYAAAAABAAEAPUAAACJAwAAAAA=&#10;" fillcolor="#ddd [3204]" stroked="f" strokecolor="#4a7ebb" strokeweight="1.5pt">
                <v:shadow opacity="22938f" mv:blur="38100f" offset="0,2pt"/>
                <v:textbox inset=",7.2pt,,7.2pt"/>
              </v:rect>
              <v:rect id="Rectangle 113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ZBZxQAA&#10;ANsAAAAPAAAAZHJzL2Rvd25yZXYueG1sRI9Ba8JAFITvBf/D8oTedKOUWFJXUUmgFw/apvT4yL4m&#10;odm3IbsmaX69Wyj0OMzMN8x2P5pG9NS52rKC1TICQVxYXXOp4P0tWzyDcB5ZY2OZFPyQg/1u9rDF&#10;RNuBL9RffSkChF2CCirv20RKV1Rk0C1tSxy8L9sZ9EF2pdQdDgFuGrmOolgarDksVNjSqaLi+3oz&#10;CobJRlOaIz/Fx9R+Hs7Zpf/IlXqcj4cXEJ5G/x/+a79qBesN/H4JP0D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etkFnFAAAA2wAAAA8AAAAAAAAAAAAAAAAAlwIAAGRycy9k&#10;b3ducmV2LnhtbFBLBQYAAAAABAAEAPUAAACJAwAAAAA=&#10;" fillcolor="#b2b2b2 [3205]" stroked="f" strokecolor="#4a7ebb" strokeweight="1.5pt">
                <v:shadow opacity="22938f" mv:blur="38100f" offset="0,2pt"/>
                <v:textbox inset=",7.2pt,,7.2pt"/>
              </v:rect>
              <v:line id="Line 114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SO4MEAAADbAAAADwAAAGRycy9kb3ducmV2LnhtbERPTYvCMBC9C/6HMII3TfWgazUWUQRh&#10;cUFXxePQjG1pM6lNVrv+enNY2OPjfS+S1lTiQY0rLCsYDSMQxKnVBWcKTt/bwQcI55E1VpZJwS85&#10;SJbdzgJjbZ98oMfRZyKEsItRQe59HUvp0pwMuqGtiQN3s41BH2CTSd3gM4SbSo6jaCINFhwacqxp&#10;nVNaHn+MgvMr++Tp5lVfL6X/qux9f7KjmVL9Xruag/DU+n/xn3unFYzD2PAl/AC5f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dI7gwQAAANsAAAAPAAAAAAAAAAAAAAAA&#10;AKECAABkcnMvZG93bnJldi54bWxQSwUGAAAAAAQABAD5AAAAjwMAAAAA&#10;" strokecolor="white [3212]" strokeweight="1.5pt">
                <v:shadow opacity="22938f" mv:blur="38100f" offset="0,2pt"/>
              </v:line>
              <v:line id="Line 115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gre8UAAADbAAAADwAAAGRycy9kb3ducmV2LnhtbESPT2vCQBTE7wW/w/KE3upGD62JriJK&#10;oSAtGP/g8ZF9JsHs25hdTZpP3y0Uehxm5jfMfNmZSjyocaVlBeNRBII4s7rkXMFh//4yBeE8ssbK&#10;Min4JgfLxeBpjom2Le/okfpcBAi7BBUU3teJlC4ryKAb2Zo4eBfbGPRBNrnUDbYBbio5iaJXabDk&#10;sFBgTeuCsmt6NwqOfb7lt01fn09X/1XZ2+fBjmOlnofdagbCU+f/w3/tD61gEsPvl/AD5O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zgre8UAAADbAAAADwAAAAAAAAAA&#10;AAAAAAChAgAAZHJzL2Rvd25yZXYueG1sUEsFBgAAAAAEAAQA+QAAAJMDAAAAAA==&#10;" strokecolor="white [3212]" strokeweight="1.5pt">
                <v:shadow opacity="22938f" mv:blur="38100f" offset="0,2pt"/>
              </v:line>
              <v:line id="Line 116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sUO8AAAADbAAAADwAAAGRycy9kb3ducmV2LnhtbERPy4rCMBTdC/5DuII7TVUYtRpFFGFg&#10;cMAnLi/NtS02N7XJaPXrJwvB5eG8p/PaFOJOlcstK+h1IxDEidU5pwoO+3VnBMJ5ZI2FZVLwJAfz&#10;WbMxxVjbB2/pvvOpCCHsYlSQeV/GUrokI4Oua0viwF1sZdAHWKVSV/gI4aaQ/Sj6kgZzDg0ZlrTM&#10;KLnu/oyC4yv94eHqVZ5PV/9b2NvmYHtjpdqtejEB4an2H/Hb/a0VDML68CX8ADn7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fbFDvAAAAA2wAAAA8AAAAAAAAAAAAAAAAA&#10;oQIAAGRycy9kb3ducmV2LnhtbFBLBQYAAAAABAAEAPkAAACOAwAAAAA=&#10;" strokecolor="white [3212]" strokeweight="1.5pt">
                <v:shadow opacity="22938f" mv:blur="38100f" offset="0,2pt"/>
              </v:line>
              <v:rect id="Rectangle 117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q7IIxAAA&#10;ANsAAAAPAAAAZHJzL2Rvd25yZXYueG1sRI/BasMwEETvhfyD2EAupZFjQwiO5VASCs2hhbiFXhdr&#10;Y5tKK2Mpsf33VaHQ4zA7b3aKw2SNuNPgO8cKNusEBHHtdMeNgs+Pl6cdCB+QNRrHpGAmD4dy8VBg&#10;rt3IF7pXoRERwj5HBW0IfS6lr1uy6NeuJ47e1Q0WQ5RDI/WAY4RbI9Mk2UqLHceGFns6tlR/Vzcb&#10;35jPR4Nf6M3uLcWsOz1WtXlXarWcnvcgAk3h//gv/aoVZBv43RIBIM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uyCMQAAADbAAAADwAAAAAAAAAAAAAAAACXAgAAZHJzL2Rv&#10;d25yZXYueG1sUEsFBgAAAAAEAAQA9QAAAIgDAAAAAA=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18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kWnhxAAA&#10;ANwAAAAPAAAAZHJzL2Rvd25yZXYueG1sRI9Pa8JAFMTvQr/D8gpepG4M/impqxShIHgy2vtr9jUJ&#10;zb5NdrcxfntXEDwOM/MbZr0dTCN6cr62rGA2TUAQF1bXXCo4n77e3kH4gKyxsUwKruRhu3kZrTHT&#10;9sJH6vNQighhn6GCKoQ2k9IXFRn0U9sSR+/XOoMhSldK7fAS4aaRaZIspcGa40KFLe0qKv7yf6Mg&#10;Nz+dXaTlQXZDf+2W3ys7cSulxq/D5weIQEN4hh/tvVaQpnO4n4lHQG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pFp4cQAAADcAAAADwAAAAAAAAAAAAAAAACXAgAAZHJzL2Rv&#10;d25yZXYueG1sUEsFBgAAAAAEAAQA9QAAAIg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6391D80" wp14:editId="1F39EBA6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7" name="Group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8" name="Rectangle 96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9" name="Rectangle 97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0" name="Line 98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99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00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Rectangle 101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" name="Rectangle 102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5" o:spid="_x0000_s1026" style="position:absolute;margin-left:54pt;margin-top:468pt;width:252pt;height:2in;z-index:25167155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">
              <v:rect id="Rectangle 96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aui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WP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Zq6LFAAAA2wAAAA8AAAAAAAAAAAAAAAAAlwIAAGRycy9k&#10;b3ducmV2LnhtbFBLBQYAAAAABAAEAPUAAACJAwAAAAA=&#10;" fillcolor="#ddd [3204]" stroked="f" strokecolor="#4a7ebb" strokeweight="1.5pt">
                <v:shadow opacity="22938f" mv:blur="38100f" offset="0,2pt"/>
                <v:textbox inset=",7.2pt,,7.2pt"/>
              </v:rect>
              <v:rect id="Rectangle 97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EmsNwgAA&#10;ANsAAAAPAAAAZHJzL2Rvd25yZXYueG1sRE9La8JAEL4X/A/LCN7qxiJSU1eJEqGXHuILj0N2mgSz&#10;syG7TdL8+m6h0Nt8fM/Z7AZTi45aV1lWsJhHIIhzqysuFFzOx+dXEM4ja6wtk4JvcrDbTp42GGvb&#10;c0bdyRcihLCLUUHpfRNL6fKSDLq5bYgD92lbgz7AtpC6xT6Em1q+RNFKGqw4NJTY0KGk/HH6Mgr6&#10;0UZjekVervapvScfx6y7XZWaTYfkDYSnwf+L/9zvOsxfw+8v4QC5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Saw3CAAAA2wAAAA8AAAAAAAAAAAAAAAAAlwIAAGRycy9kb3du&#10;cmV2LnhtbFBLBQYAAAAABAAEAPUAAACGAwAAAAA=&#10;" fillcolor="#b2b2b2 [3205]" stroked="f" strokecolor="#4a7ebb" strokeweight="1.5pt">
                <v:shadow opacity="22938f" mv:blur="38100f" offset="0,2pt"/>
                <v:textbox inset=",7.2pt,,7.2pt"/>
              </v:rect>
              <v:line id="Line 98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KC5sEAAADbAAAADwAAAGRycy9kb3ducmV2LnhtbERPTYvCMBC9C/6HMII3TfWgazUWUQRh&#10;cUFXxePQjG1pM6lNVrv+enNY2OPjfS+S1lTiQY0rLCsYDSMQxKnVBWcKTt/bwQcI55E1VpZJwS85&#10;SJbdzgJjbZ98oMfRZyKEsItRQe59HUvp0pwMuqGtiQN3s41BH2CTSd3gM4SbSo6jaCINFhwacqxp&#10;nVNaHn+MgvMr++Tp5lVfL6X/qux9f7KjmVL9Xruag/DU+n/xn3unFYzD+vAl/AC5f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AoLmwQAAANsAAAAPAAAAAAAAAAAAAAAA&#10;AKECAABkcnMvZG93bnJldi54bWxQSwUGAAAAAAQABAD5AAAAjwMAAAAA&#10;" strokecolor="white [3212]" strokeweight="1.5pt">
                <v:shadow opacity="22938f" mv:blur="38100f" offset="0,2pt"/>
              </v:line>
              <v:line id="Line 99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4nfcQAAADbAAAADwAAAGRycy9kb3ducmV2LnhtbESPT4vCMBTE7wt+h/CEva1pPehajSLK&#10;giAK/sXjo3m2xeal22S1+umNIOxxmJnfMKNJY0pxpdoVlhXEnQgEcWp1wZmC/e7n6xuE88gaS8uk&#10;4E4OJuPWxwgTbW+8oevWZyJA2CWoIPe+SqR0aU4GXcdWxME729qgD7LOpK7xFuCmlN0o6kmDBYeF&#10;HCua5ZRetn9GweGRLbk/f1Sn48WvS/u72tt4oNRnu5kOQXhq/H/43V5oBd0YXl/CD5Dj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Tid9xAAAANsAAAAPAAAAAAAAAAAA&#10;AAAAAKECAABkcnMvZG93bnJldi54bWxQSwUGAAAAAAQABAD5AAAAkgMAAAAA&#10;" strokecolor="white [3212]" strokeweight="1.5pt">
                <v:shadow opacity="22938f" mv:blur="38100f" offset="0,2pt"/>
              </v:line>
              <v:line id="Line 100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y5CsQAAADbAAAADwAAAGRycy9kb3ducmV2LnhtbESPT4vCMBTE7wt+h/CEva2pPehajSKK&#10;ICwr+BePj+bZFpuX2mS1+umNIOxxmJnfMKNJY0pxpdoVlhV0OxEI4tTqgjMFu+3i6xuE88gaS8uk&#10;4E4OJuPWxwgTbW+8puvGZyJA2CWoIPe+SqR0aU4GXcdWxME72dqgD7LOpK7xFuCmlHEU9aTBgsNC&#10;jhXNckrPmz+jYP/Ifrg/f1THw9mvSnv53dnuQKnPdjMdgvDU+P/wu73UCuIYXl/CD5Dj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nLkKxAAAANsAAAAPAAAAAAAAAAAA&#10;AAAAAKECAABkcnMvZG93bnJldi54bWxQSwUGAAAAAAQABAD5AAAAkgMAAAAA&#10;" strokecolor="white [3212]" strokeweight="1.5pt">
                <v:shadow opacity="22938f" mv:blur="38100f" offset="0,2pt"/>
              </v:line>
              <v:rect id="Rectangle 101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7B85wgAA&#10;ANsAAAAPAAAAZHJzL2Rvd25yZXYueG1sRI9Bi8IwEIXvgv8hjLAX0XQrLKUaRRTBPaywVfA6NGNb&#10;TCalyWr99xtB8Ph48743b7HqrRE36nzjWMHnNAFBXDrdcKXgdNxNMhA+IGs0jknBgzyslsPBAnPt&#10;7vxLtyJUIkLY56igDqHNpfRlTRb91LXE0bu4zmKIsquk7vAe4dbINEm+pMWGY0ONLW1qKq/Fn41v&#10;PL43Bs/oTfaT4qzZjovSHJT6GPXrOYhAfXgfv9J7rSCdwXNLBI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sHznCAAAA2w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02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boELwwAA&#10;ANsAAAAPAAAAZHJzL2Rvd25yZXYueG1sRI9Ba8JAFITvgv9heYIX0Y3BakldRQRB6Klpvb9mX5Ng&#10;9m2yu8b477tCocdhZr5htvvBNKIn52vLCpaLBARxYXXNpYKvz9P8FYQPyBoby6TgQR72u/Foi5m2&#10;d/6gPg+liBD2GSqoQmgzKX1RkUG/sC1x9H6sMxiidKXUDu8RbhqZJslaGqw5LlTY0rGi4prfjILc&#10;fHf2JS3fZTf0j2592diZ2yg1nQyHNxCBhvAf/muftYJ0Bc8v8QfI3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boELwwAAANsAAAAPAAAAAAAAAAAAAAAAAJcCAABkcnMvZG93&#10;bnJldi54bWxQSwUGAAAAAAQABAD1AAAAhw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82D80B4" wp14:editId="0521AB0B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9" name="Group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0" name="Rectangle 80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1" name="Rectangle 81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Line 82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83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4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Rectangle 85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" name="Rectangle 86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9" o:spid="_x0000_s1026" style="position:absolute;margin-left:54pt;margin-top:324pt;width:252pt;height:2in;z-index:25166950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">
              <v:rect id="Rectangle 80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76ek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ev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vp6TFAAAA2wAAAA8AAAAAAAAAAAAAAAAAlwIAAGRycy9k&#10;b3ducmV2LnhtbFBLBQYAAAAABAAEAPUAAACJAwAAAAA=&#10;" fillcolor="#ddd [3204]" stroked="f" strokecolor="#4a7ebb" strokeweight="1.5pt">
                <v:shadow opacity="22938f" mv:blur="38100f" offset="0,2pt"/>
                <v:textbox inset=",7.2pt,,7.2pt"/>
              </v:rect>
              <v:rect id="Rectangle 81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GcLwgAA&#10;ANsAAAAPAAAAZHJzL2Rvd25yZXYueG1sRE9Na4NAEL0H+h+WKfSWrAlFis1GbIjQSw+mSchxcKcq&#10;dWfF3ar112cDhd7m8T5nm06mFQP1rrGsYL2KQBCXVjdcKTh95ssXEM4ja2wtk4JfcpDuHhZbTLQd&#10;uaDh6CsRQtglqKD2vkukdGVNBt3KdsSB+7K9QR9gX0nd4xjCTSs3URRLgw2Hhho72tdUfh9/jIJx&#10;ttF8OCM/x28He80+8mK4nJV6epyyVxCeJv8v/nO/6zB/DfdfwgFyd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lkZwvCAAAA2wAAAA8AAAAAAAAAAAAAAAAAlwIAAGRycy9kb3du&#10;cmV2LnhtbFBLBQYAAAAABAAEAPUAAACGAwAAAAA=&#10;" fillcolor="#b2b2b2 [3205]" stroked="f" strokecolor="#4a7ebb" strokeweight="1.5pt">
                <v:shadow opacity="22938f" mv:blur="38100f" offset="0,2pt"/>
                <v:textbox inset=",7.2pt,,7.2pt"/>
              </v:rect>
              <v:line id="Line 82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/Bzt8MAAADbAAAADwAAAGRycy9kb3ducmV2LnhtbERPTWvCQBC9F/wPywi91Y052Jq6iiiC&#10;UCoYbelxyI5JMDsbs9sk9de7gtDbPN7nzBa9qURLjSstKxiPIhDEmdUl5wqOh83LGwjnkTVWlknB&#10;HzlYzAdPM0y07XhPbepzEULYJaig8L5OpHRZQQbdyNbEgTvZxqAPsMmlbrAL4aaScRRNpMGSQ0OB&#10;Na0Kys7pr1Hwdc0/+HV9rX++z35X2cvn0Y6nSj0P++U7CE+9/xc/3Fsd5sdw/yUcIOc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Pwc7fDAAAA2wAAAA8AAAAAAAAAAAAA&#10;AAAAoQIAAGRycy9kb3ducmV2LnhtbFBLBQYAAAAABAAEAPkAAACRAwAAAAA=&#10;" strokecolor="white [3212]" strokeweight="1.5pt">
                <v:shadow opacity="22938f" mv:blur="38100f" offset="0,2pt"/>
              </v:line>
              <v:line id="Line 83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LzWLMEAAADbAAAADwAAAGRycy9kb3ducmV2LnhtbERPTYvCMBC9C/sfwix401QFdbtGWRRB&#10;EAVdlT0OzWxbbCa1iVr99UYQvM3jfc5oUptCXKhyuWUFnXYEgjixOudUwe533hqCcB5ZY2GZFNzI&#10;wWT80RhhrO2VN3TZ+lSEEHYxKsi8L2MpXZKRQde2JXHg/m1l0AdYpVJXeA3hppDdKOpLgzmHhgxL&#10;mmaUHLdno2B/T5c8mN3Lv8PRrwt7Wu1s50up5mf98w3CU+3f4pd7ocP8Hjx/CQfI8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vNYswQAAANsAAAAPAAAAAAAAAAAAAAAA&#10;AKECAABkcnMvZG93bnJldi54bWxQSwUGAAAAAAQABAD5AAAAjwMAAAAA&#10;" strokecolor="white [3212]" strokeweight="1.5pt">
                <v:shadow opacity="22938f" mv:blur="38100f" offset="0,2pt"/>
              </v:line>
              <v:line id="Line 84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1VOWMEAAADbAAAADwAAAGRycy9kb3ducmV2LnhtbERPTYvCMBC9C/sfwix401QRdbtGWRRB&#10;EAVdlT0OzWxbbCa1iVr99UYQvM3jfc5oUptCXKhyuWUFnXYEgjixOudUwe533hqCcB5ZY2GZFNzI&#10;wWT80RhhrO2VN3TZ+lSEEHYxKsi8L2MpXZKRQde2JXHg/m1l0AdYpVJXeA3hppDdKOpLgzmHhgxL&#10;mmaUHLdno2B/T5c8mN3Lv8PRrwt7Wu1s50up5mf98w3CU+3f4pd7ocP8Hjx/CQfI8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VU5YwQAAANsAAAAPAAAAAAAAAAAAAAAA&#10;AKECAABkcnMvZG93bnJldi54bWxQSwUGAAAAAAQABAD5AAAAjwMAAAAA&#10;" strokecolor="white [3212]" strokeweight="1.5pt">
                <v:shadow opacity="22938f" mv:blur="38100f" offset="0,2pt"/>
              </v:line>
              <v:rect id="Rectangle 85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ehrwgAA&#10;ANsAAAAPAAAAZHJzL2Rvd25yZXYueG1sRI9Bi8IwEIXvgv8hjOBFNFVZKdUoogjrYResgtehGdti&#10;MilN1PrvNwsLe5vhve/Nm9Wms0Y8qfW1YwXTSQKCuHC65lLB5XwYpyB8QNZoHJOCN3nYrPu9FWba&#10;vfhEzzyUIoawz1BBFUKTSemLiiz6iWuIo3ZzrcUQ17aUusVXDLdGzpJkIS3WHC9U2NCuouKeP2ys&#10;8T7uDF7Rm/RrhvN6P8oL863UcNBtlyACdeHf/Ed/6sh9wO8vcQC5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l6GvCAAAA2w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86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nHBawAAA&#10;ANsAAAAPAAAAZHJzL2Rvd25yZXYueG1sRE9Na8JAEL0L/Q/LFHqRulEwKamrFEEoeDLa+zQ7TUKz&#10;s8nuGuO/dwXB2zze56w2o2nFQM43lhXMZwkI4tLqhisFp+Pu/QOED8gaW8uk4EoeNuuXyQpzbS98&#10;oKEIlYgh7HNUUIfQ5VL6siaDfmY74sj9WWcwROgqqR1eYrhp5SJJUmmw4dhQY0fbmsr/4mwUFOa3&#10;t8tFtZf9OFz79CezU5cp9fY6fn2CCDSGp/jh/tZxfgr3X+IBcn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unHBawAAAANsAAAAPAAAAAAAAAAAAAAAAAJcCAABkcnMvZG93bnJl&#10;di54bWxQSwUGAAAAAAQABAD1AAAAhA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AF64FE" wp14:editId="13787E6D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" name="Rectangle 45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" name="Rectangle 46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4" name="Line 47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8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49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Rectangle 52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8" name="Rectangle 53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4" o:spid="_x0000_s1026" style="position:absolute;margin-left:54pt;margin-top:36pt;width:252pt;height:2in;z-index:25166540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">
              <v:rect id="Rectangle 45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NkyxAAA&#10;ANoAAAAPAAAAZHJzL2Rvd25yZXYueG1sRI9BawIxFITvQv9DeIXearZSWrsaZZFWerLtWtTjY/Pc&#10;bN28LEnU9d83hYLHYWa+Yabz3rbiRD40jhU8DDMQxJXTDdcKvtdv92MQISJrbB2TggsFmM9uBlPM&#10;tTvzF53KWIsE4ZCjAhNjl0sZKkMWw9B1xMnbO28xJulrqT2eE9y2cpRlT9Jiw2nBYEcLQ9WhPFoF&#10;r+22MH7z87h6luXuxX3Wy49todTdbV9MQETq4zX8337XCkbwdyXd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GzZMsQAAADaAAAADwAAAAAAAAAAAAAAAACXAgAAZHJzL2Rv&#10;d25yZXYueG1sUEsFBgAAAAAEAAQA9QAAAIg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46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2KixAAA&#10;ANoAAAAPAAAAZHJzL2Rvd25yZXYueG1sRI/NasMwEITvhbyD2EBujZymmOBGCUmIoZcenD9yXKyt&#10;bWKtjKXarp++KhR6HGbmG2a9HUwtOmpdZVnBYh6BIM6trrhQcDmnzysQziNrrC2Tgm9ysN1MntaY&#10;aNtzRt3JFyJA2CWooPS+SaR0eUkG3dw2xMH7tK1BH2RbSN1iH+Cmli9RFEuDFYeFEhs6lJQ/Tl9G&#10;QT/aaDxekV/j/dHedx9p1t2uSs2mw+4NhKfB/4f/2u9awRJ+r4Qb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htiosQAAADaAAAADwAAAAAAAAAAAAAAAACXAgAAZHJzL2Rv&#10;d25yZXYueG1sUEsFBgAAAAAEAAQA9QAAAIg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47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UQPPcMAAADaAAAADwAAAGRycy9kb3ducmV2LnhtbESPQYvCMBSE78L+h/AWvGmqiLpdoyyK&#10;IIiCrsoeH83btti81CZq9dcbQfA4zMw3zGhSm0JcqHK5ZQWddgSCOLE651TB7nfeGoJwHlljYZkU&#10;3MjBZPzRGGGs7ZU3dNn6VAQIuxgVZN6XsZQuyciga9uSOHj/tjLog6xSqSu8BrgpZDeK+tJgzmEh&#10;w5KmGSXH7dko2N/TJQ9m9/LvcPTrwp5WO9v5Uqr5Wf98g/BU+3f41V5oBT14Xgk3QI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lEDz3DAAAA2gAAAA8AAAAAAAAAAAAA&#10;AAAAoQIAAGRycy9kb3ducmV2LnhtbFBLBQYAAAAABAAEAPkAAACRAwAAAAA=&#10;" strokecolor="white [3212]" strokeweight="1.5pt">
                <v:shadow opacity="22938f" mv:blur="38100f" offset="0,2pt"/>
              </v:line>
              <v:line id="Line 48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iqpsMAAADaAAAADwAAAGRycy9kb3ducmV2LnhtbESP3YrCMBSE74V9h3AWvNNUwZ/tGmVR&#10;BEEUdFX28tCcbYvNSW2iVp/eCIKXw8x8w4wmtSnEhSqXW1bQaUcgiBOrc04V7H7nrSEI55E1FpZJ&#10;wY0cTMYfjRHG2l55Q5etT0WAsItRQeZ9GUvpkowMurYtiYP3byuDPsgqlbrCa4CbQnajqC8N5hwW&#10;MixpmlFy3J6Ngv09XfJgdi//Dke/LuxptbOdL6Wan/XPNwhPtX+HX+2FVtCD55VwA+T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YIqqbDAAAA2gAAAA8AAAAAAAAAAAAA&#10;AAAAoQIAAGRycy9kb3ducmV2LnhtbFBLBQYAAAAABAAEAPkAAACRAwAAAAA=&#10;" strokecolor="white [3212]" strokeweight="1.5pt">
                <v:shadow opacity="22938f" mv:blur="38100f" offset="0,2pt"/>
              </v:line>
              <v:line id="Line 49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o00cQAAADaAAAADwAAAGRycy9kb3ducmV2LnhtbESPQWvCQBSE70L/w/IK3nSjh2ijq5SW&#10;QqG00DSKx0f2NQlm38bsmkR/fbcgeBxm5htmvR1MLTpqXWVZwWwagSDOra64UJD9vE2WIJxH1lhb&#10;JgUXcrDdPIzWmGjb8zd1qS9EgLBLUEHpfZNI6fKSDLqpbYiD92tbgz7ItpC6xT7ATS3nURRLgxWH&#10;hRIbeikpP6Zno2B3LT548XptDvuj/6rt6TOzsyelxo/D8wqEp8Hfw7f2u1YQw/+Vc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2jTRxAAAANoAAAAPAAAAAAAAAAAA&#10;AAAAAKECAABkcnMvZG93bnJldi54bWxQSwUGAAAAAAQABAD5AAAAkgMAAAAA&#10;" strokecolor="white [3212]" strokeweight="1.5pt">
                <v:shadow opacity="22938f" mv:blur="38100f" offset="0,2pt"/>
              </v:line>
              <v:rect id="Rectangle 52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3IuvgAA&#10;ANoAAAAPAAAAZHJzL2Rvd25yZXYueG1sRE9Ni8IwEL0L/ocwghfRVIW1VKOIIqyHXbAKXodmbIvJ&#10;pDRR67/fLCzs8fG+V5vOGvGk1teOFUwnCQjiwumaSwWX82GcgvABWaNxTAre5GGz7vdWmGn34hM9&#10;81CKGMI+QwVVCE0mpS8qsugnriGO3M21FkOEbSl1i68Ybo2cJcmHtFhzbKiwoV1FxT1/2DjjfdwZ&#10;vKI36dcM5/V+lBfmW6nhoNsuQQTqwr/4z/2pFSzg90r0g1z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DtyLr4AAADaAAAADwAAAAAAAAAAAAAAAACXAgAAZHJzL2Rvd25yZXYu&#10;eG1sUEsFBgAAAAAEAAQA9QAAAIIDAAAAAA=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53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tzMzvwAA&#10;ANoAAAAPAAAAZHJzL2Rvd25yZXYueG1sRE/JasMwEL0H+g9iCr2ERq6hdnGjhBAIBHqqk9yn1tQ2&#10;tUa2pHr5++pQyPHx9u1+Np0YyfnWsoKXTQKCuLK65VrB9XJ6fgPhA7LGzjIpWMjDfvew2mKh7cSf&#10;NJahFjGEfYEKmhD6QkpfNWTQb2xPHLlv6wyGCF0ttcMphptOpkmSSYMtx4YGezo2VP2Uv0ZBab4G&#10;+5rWH3KYx2XIbrldu1ypp8f58A4i0Bzu4n/3WSuIW+OVeAPk7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q3MzO/AAAA2gAAAA8AAAAAAAAAAAAAAAAAlwIAAGRycy9kb3ducmV2&#10;LnhtbFBLBQYAAAAABAAEAPUAAACDAwAAAAA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</w:p>
  <w:bookmarkEnd w:id="2"/>
  <w:bookmarkEnd w:id="3"/>
  <w:bookmarkEnd w:id="4"/>
  <w:bookmarkEnd w:id="5"/>
  <w:bookmarkEnd w:id="6"/>
  <w:bookmarkEnd w:id="7"/>
  <w:bookmarkEnd w:id="8"/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DC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 style="mso-position-horizontal-relative:page;mso-position-vertical-relative:page" fillcolor="none [3204]" strokecolor="none [3204]">
      <v:fill color="none [3204]"/>
      <v:stroke color="none [3204]" weight="1.5pt"/>
      <v:shadow opacity="22938f" blur="38100f" offset="0,2pt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4F28D5"/>
    <w:rsid w:val="00033A2E"/>
    <w:rsid w:val="000E0B72"/>
    <w:rsid w:val="000E6268"/>
    <w:rsid w:val="001170E5"/>
    <w:rsid w:val="00237DA9"/>
    <w:rsid w:val="00285406"/>
    <w:rsid w:val="002910CA"/>
    <w:rsid w:val="002911F3"/>
    <w:rsid w:val="002B5A0C"/>
    <w:rsid w:val="00367132"/>
    <w:rsid w:val="00376FCD"/>
    <w:rsid w:val="003C0CB5"/>
    <w:rsid w:val="00400A20"/>
    <w:rsid w:val="004531F5"/>
    <w:rsid w:val="004F28D5"/>
    <w:rsid w:val="00506770"/>
    <w:rsid w:val="005069A0"/>
    <w:rsid w:val="005405F6"/>
    <w:rsid w:val="0058322F"/>
    <w:rsid w:val="005A771E"/>
    <w:rsid w:val="00610C52"/>
    <w:rsid w:val="0066364B"/>
    <w:rsid w:val="00690010"/>
    <w:rsid w:val="006D11C2"/>
    <w:rsid w:val="006D6E93"/>
    <w:rsid w:val="007328F4"/>
    <w:rsid w:val="007C60B2"/>
    <w:rsid w:val="0089016F"/>
    <w:rsid w:val="008B22A3"/>
    <w:rsid w:val="00940E64"/>
    <w:rsid w:val="009901E3"/>
    <w:rsid w:val="00A87C24"/>
    <w:rsid w:val="00AB3ACC"/>
    <w:rsid w:val="00AB6BE6"/>
    <w:rsid w:val="00AF78AF"/>
    <w:rsid w:val="00C70183"/>
    <w:rsid w:val="00CD1E8F"/>
    <w:rsid w:val="00CE4AE8"/>
    <w:rsid w:val="00CE56C9"/>
    <w:rsid w:val="00CF20AB"/>
    <w:rsid w:val="00D82BB3"/>
    <w:rsid w:val="00DA26EE"/>
    <w:rsid w:val="00DF03D6"/>
    <w:rsid w:val="00E86D7E"/>
    <w:rsid w:val="00EF1729"/>
    <w:rsid w:val="00FD7552"/>
    <w:rsid w:val="00FE62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page;mso-position-vertical-relative:page" fillcolor="none [3204]" strokecolor="none [3204]">
      <v:fill color="none [3204]"/>
      <v:stroke color="none [3204]" weight="1.5pt"/>
      <v:shadow opacity="22938f" blur="38100f" offset="0,2pt"/>
      <v:textbox inset=",7.2pt,,7.2pt"/>
    </o:shapedefaults>
    <o:shapelayout v:ext="edit">
      <o:idmap v:ext="edit" data="1"/>
    </o:shapelayout>
  </w:shapeDefaults>
  <w:decimalSymbol w:val="."/>
  <w:listSeparator w:val=","/>
  <w14:docId w14:val="52618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DA26EE"/>
    <w:pPr>
      <w:spacing w:after="0"/>
      <w:jc w:val="center"/>
    </w:pPr>
    <w:rPr>
      <w:color w:val="FFFFFF" w:themeColor="background1"/>
      <w:sz w:val="32"/>
    </w:rPr>
  </w:style>
  <w:style w:type="paragraph" w:customStyle="1" w:styleId="Name">
    <w:name w:val="Name"/>
    <w:basedOn w:val="Normal"/>
    <w:qFormat/>
    <w:rsid w:val="009901E3"/>
    <w:pPr>
      <w:spacing w:after="0"/>
      <w:jc w:val="center"/>
    </w:pPr>
    <w:rPr>
      <w:color w:val="FFFFFF" w:themeColor="background1"/>
      <w:sz w:val="22"/>
    </w:rPr>
  </w:style>
  <w:style w:type="paragraph" w:customStyle="1" w:styleId="ContactDetails">
    <w:name w:val="Contact Details"/>
    <w:basedOn w:val="Normal"/>
    <w:qFormat/>
    <w:rsid w:val="006D6E93"/>
    <w:pPr>
      <w:spacing w:after="0"/>
    </w:pPr>
    <w:rPr>
      <w:color w:val="FFFFFF" w:themeColor="background1"/>
      <w:sz w:val="14"/>
    </w:rPr>
  </w:style>
  <w:style w:type="paragraph" w:customStyle="1" w:styleId="JobTitle">
    <w:name w:val="Job Title"/>
    <w:basedOn w:val="Normal"/>
    <w:qFormat/>
    <w:rsid w:val="00AB6BE6"/>
    <w:pPr>
      <w:spacing w:after="0"/>
      <w:jc w:val="center"/>
    </w:pPr>
    <w:rPr>
      <w:b/>
      <w:color w:val="FFFFFF" w:themeColor="background1"/>
      <w:sz w:val="16"/>
    </w:rPr>
  </w:style>
  <w:style w:type="paragraph" w:styleId="NormalWeb">
    <w:name w:val="Normal (Web)"/>
    <w:basedOn w:val="Normal"/>
    <w:uiPriority w:val="99"/>
    <w:unhideWhenUsed/>
    <w:rsid w:val="00D82B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DA26EE"/>
    <w:pPr>
      <w:spacing w:after="0"/>
      <w:jc w:val="center"/>
    </w:pPr>
    <w:rPr>
      <w:color w:val="FFFFFF" w:themeColor="background1"/>
      <w:sz w:val="32"/>
    </w:rPr>
  </w:style>
  <w:style w:type="paragraph" w:customStyle="1" w:styleId="Name">
    <w:name w:val="Name"/>
    <w:basedOn w:val="Normal"/>
    <w:qFormat/>
    <w:rsid w:val="009901E3"/>
    <w:pPr>
      <w:spacing w:after="0"/>
      <w:jc w:val="center"/>
    </w:pPr>
    <w:rPr>
      <w:color w:val="FFFFFF" w:themeColor="background1"/>
      <w:sz w:val="22"/>
    </w:rPr>
  </w:style>
  <w:style w:type="paragraph" w:customStyle="1" w:styleId="ContactDetails">
    <w:name w:val="Contact Details"/>
    <w:basedOn w:val="Normal"/>
    <w:qFormat/>
    <w:rsid w:val="006D6E93"/>
    <w:pPr>
      <w:spacing w:after="0"/>
    </w:pPr>
    <w:rPr>
      <w:color w:val="FFFFFF" w:themeColor="background1"/>
      <w:sz w:val="14"/>
    </w:rPr>
  </w:style>
  <w:style w:type="paragraph" w:customStyle="1" w:styleId="JobTitle">
    <w:name w:val="Job Title"/>
    <w:basedOn w:val="Normal"/>
    <w:qFormat/>
    <w:rsid w:val="00AB6BE6"/>
    <w:pPr>
      <w:spacing w:after="0"/>
      <w:jc w:val="center"/>
    </w:pPr>
    <w:rPr>
      <w:b/>
      <w:color w:val="FFFFFF" w:themeColor="background1"/>
      <w:sz w:val="16"/>
    </w:rPr>
  </w:style>
  <w:style w:type="paragraph" w:styleId="NormalWeb">
    <w:name w:val="Normal (Web)"/>
    <w:basedOn w:val="Normal"/>
    <w:uiPriority w:val="99"/>
    <w:unhideWhenUsed/>
    <w:rsid w:val="00D82B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Business%20Cards:Basics%20Business%20Card.dotx" TargetMode="External"/></Relationships>
</file>

<file path=word/theme/theme1.xml><?xml version="1.0" encoding="utf-8"?>
<a:theme xmlns:a="http://schemas.openxmlformats.org/drawingml/2006/main" name="Basics Business Card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asics Business Card">
      <a:majorFont>
        <a:latin typeface="Corbel"/>
        <a:ea typeface=""/>
        <a:cs typeface=""/>
        <a:font script="Jpan" typeface="メイリオ"/>
      </a:majorFont>
      <a:minorFont>
        <a:latin typeface="Corbel"/>
        <a:ea typeface=""/>
        <a:cs typeface=""/>
        <a:font script="Jpan" typeface="メイリオ"/>
      </a:minorFont>
    </a:fontScheme>
    <a:fmtScheme name="Basics Business Card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Basics Business Card.dotx</Template>
  <TotalTime>2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Ki</dc:creator>
  <cp:keywords/>
  <dc:description/>
  <cp:lastModifiedBy>Nikki Ki</cp:lastModifiedBy>
  <cp:revision>2</cp:revision>
  <dcterms:created xsi:type="dcterms:W3CDTF">2019-01-09T04:10:00Z</dcterms:created>
  <dcterms:modified xsi:type="dcterms:W3CDTF">2019-01-09T04:10:00Z</dcterms:modified>
  <cp:category/>
</cp:coreProperties>
</file>